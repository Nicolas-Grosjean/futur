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01F11" w14:textId="4BD3D88D" w:rsidR="008C5CD8" w:rsidRPr="00D24B3E" w:rsidRDefault="0099476E" w:rsidP="008C5CD8">
      <w:pPr>
        <w:pStyle w:val="TitleHeading"/>
        <w:rPr>
          <w:color w:val="0070AD"/>
          <w:lang w:val="en-GB"/>
        </w:rPr>
      </w:pPr>
      <w:bookmarkStart w:id="0" w:name="_Hlk63169591"/>
      <w:r w:rsidRPr="00D24B3E">
        <w:rPr>
          <w:rFonts w:ascii="Verdana" w:hAnsi="Verdana"/>
          <w:noProof/>
          <w:color w:val="0070AD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E42FD25" wp14:editId="19C955E7">
                <wp:simplePos x="0" y="0"/>
                <wp:positionH relativeFrom="margin">
                  <wp:posOffset>6212205</wp:posOffset>
                </wp:positionH>
                <wp:positionV relativeFrom="paragraph">
                  <wp:posOffset>121920</wp:posOffset>
                </wp:positionV>
                <wp:extent cx="2796540" cy="8061960"/>
                <wp:effectExtent l="0" t="0" r="22860" b="15240"/>
                <wp:wrapNone/>
                <wp:docPr id="7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6540" cy="806196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A7AA6" w14:textId="06C77E55" w:rsidR="00CE15C4" w:rsidRPr="00D24B3E" w:rsidRDefault="001A7225" w:rsidP="00CE15C4">
                            <w:pPr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  <w:r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Section</w:t>
                            </w:r>
                            <w:r w:rsidR="00D54EE5"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 xml:space="preserve"> </w:t>
                            </w:r>
                            <w:r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N</w:t>
                            </w:r>
                            <w:r w:rsidR="00D54EE5"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ame/</w:t>
                            </w:r>
                            <w:r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 xml:space="preserve"> F</w:t>
                            </w:r>
                            <w:r w:rsidR="00D54EE5"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unction/</w:t>
                            </w:r>
                            <w:r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 xml:space="preserve"> M</w:t>
                            </w:r>
                            <w:r w:rsidR="00D54EE5"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 xml:space="preserve">ain </w:t>
                            </w:r>
                            <w:r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F</w:t>
                            </w:r>
                            <w:r w:rsidR="00D54EE5"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ocus:</w:t>
                            </w:r>
                          </w:p>
                          <w:p w14:paraId="69FFD9F1" w14:textId="637AA967" w:rsidR="00CE15C4" w:rsidRPr="00D24B3E" w:rsidRDefault="001A7225" w:rsidP="00CE15C4">
                            <w:pPr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  <w:r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Function</w:t>
                            </w:r>
                            <w:r w:rsidR="00D54EE5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: Career path according to the career model</w:t>
                            </w:r>
                            <w:r w:rsidR="00CE15C4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 </w:t>
                            </w:r>
                          </w:p>
                          <w:p w14:paraId="1758CFC4" w14:textId="77777777" w:rsidR="00CE15C4" w:rsidRPr="00D24B3E" w:rsidRDefault="00CE15C4" w:rsidP="00CE15C4">
                            <w:pPr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</w:pPr>
                          </w:p>
                          <w:p w14:paraId="45275B2F" w14:textId="500CAD1B" w:rsidR="00CE15C4" w:rsidRPr="00D24B3E" w:rsidRDefault="001A7225" w:rsidP="00CE15C4">
                            <w:pPr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</w:pPr>
                            <w:r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Section</w:t>
                            </w:r>
                            <w:r w:rsidR="00D54EE5"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 xml:space="preserve"> </w:t>
                            </w:r>
                            <w:r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Education</w:t>
                            </w:r>
                            <w:r w:rsidR="007A4610"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 xml:space="preserve"> and Employment</w:t>
                            </w:r>
                            <w:r w:rsidR="00D54EE5"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 :</w:t>
                            </w:r>
                          </w:p>
                          <w:p w14:paraId="11E1F0C5" w14:textId="6CC93E8A" w:rsidR="00CE15C4" w:rsidRPr="00D24B3E" w:rsidRDefault="00D54EE5" w:rsidP="00CE15C4">
                            <w:pPr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  <w:r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State Capgemini </w:t>
                            </w:r>
                            <w:r w:rsidR="007A4610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only (</w:t>
                            </w:r>
                            <w:r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without office location</w:t>
                            </w:r>
                            <w:r w:rsidR="007A4610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)</w:t>
                            </w:r>
                          </w:p>
                          <w:p w14:paraId="23DE6F1D" w14:textId="66779B8C" w:rsidR="00CE15C4" w:rsidRPr="00D24B3E" w:rsidRDefault="00A607FB" w:rsidP="00CE15C4">
                            <w:pPr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  <w:r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Mention academic title</w:t>
                            </w:r>
                            <w:r w:rsidR="007A4610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,</w:t>
                            </w:r>
                            <w:r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 but without grades</w:t>
                            </w:r>
                          </w:p>
                          <w:p w14:paraId="27597232" w14:textId="38C3C49A" w:rsidR="00CE15C4" w:rsidRPr="00D24B3E" w:rsidRDefault="00A607FB" w:rsidP="00CE15C4">
                            <w:pPr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  <w:r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Dissertation : only mention if there is a relation to our work and if it is not older than 10 years.</w:t>
                            </w:r>
                            <w:r w:rsidR="00CE15C4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 </w:t>
                            </w:r>
                          </w:p>
                          <w:p w14:paraId="2D7EA6A8" w14:textId="7C6B5811" w:rsidR="00CE15C4" w:rsidRPr="00D24B3E" w:rsidRDefault="00BC0F6D" w:rsidP="00CE15C4">
                            <w:pPr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  <w:r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Educational Institution has to be mentioned completely (e.g. TU Munich)</w:t>
                            </w:r>
                            <w:r w:rsidR="001416A5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br/>
                            </w:r>
                          </w:p>
                          <w:p w14:paraId="2CEFA292" w14:textId="3B29D0EC" w:rsidR="00CE15C4" w:rsidRPr="00D24B3E" w:rsidRDefault="001A7225" w:rsidP="00CE15C4">
                            <w:pPr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  <w:r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Section</w:t>
                            </w:r>
                            <w:r w:rsidR="00BC0F6D"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 xml:space="preserve"> Computer Science Knowledge:</w:t>
                            </w:r>
                            <w:r w:rsidR="00CE15C4"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 xml:space="preserve"> </w:t>
                            </w:r>
                            <w:r w:rsidR="004D4B36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The </w:t>
                            </w:r>
                            <w:r w:rsidR="005B754C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bullet points </w:t>
                            </w:r>
                            <w:r w:rsidR="004D4B36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should </w:t>
                            </w:r>
                            <w:r w:rsidR="005B754C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correspond to your skills in the Skil</w:t>
                            </w:r>
                            <w:r w:rsidR="00DB2FE7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ls database</w:t>
                            </w:r>
                            <w:r w:rsidR="005B754C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.</w:t>
                            </w:r>
                            <w:r w:rsidR="00CE15C4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 </w:t>
                            </w:r>
                            <w:r w:rsidR="005B754C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Project</w:t>
                            </w:r>
                            <w:r w:rsidR="00EE1227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 M</w:t>
                            </w:r>
                            <w:r w:rsidR="005B754C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anager</w:t>
                            </w:r>
                            <w:r w:rsidR="00DB2FE7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s</w:t>
                            </w:r>
                            <w:r w:rsidR="005B754C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 and higher </w:t>
                            </w:r>
                            <w:r w:rsidR="007A4610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g</w:t>
                            </w:r>
                            <w:r w:rsidR="005B754C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rades</w:t>
                            </w:r>
                            <w:r w:rsidR="007A4610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:</w:t>
                            </w:r>
                            <w:r w:rsidR="005B754C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 please do not mention skills like </w:t>
                            </w:r>
                            <w:r w:rsidR="004D4B36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MS </w:t>
                            </w:r>
                            <w:r w:rsidR="005B754C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Word, Excel or similar</w:t>
                            </w:r>
                            <w:r w:rsidR="00DB2FE7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. O</w:t>
                            </w:r>
                            <w:r w:rsidR="00EE1227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nly mention operation</w:t>
                            </w:r>
                            <w:r w:rsidR="007A4610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al</w:t>
                            </w:r>
                            <w:r w:rsidR="00EE1227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 systems</w:t>
                            </w:r>
                            <w:r w:rsidR="007A4610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,</w:t>
                            </w:r>
                            <w:r w:rsidR="00EE1227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 if they reflect your main focus and you are well </w:t>
                            </w:r>
                            <w:r w:rsidR="004D4B36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experienced</w:t>
                            </w:r>
                            <w:r w:rsidR="00EE1227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. Please do not mention if you got in touch</w:t>
                            </w:r>
                            <w:r w:rsidR="007A4610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 with </w:t>
                            </w:r>
                            <w:r w:rsidR="003E25B5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« </w:t>
                            </w:r>
                            <w:r w:rsidR="007A4610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Windows » </w:t>
                            </w:r>
                            <w:r w:rsidR="00EE1227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during a project</w:t>
                            </w:r>
                            <w:r w:rsidR="007A4610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 only</w:t>
                            </w:r>
                            <w:r w:rsidR="00EE1227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.</w:t>
                            </w:r>
                            <w:r w:rsidR="00CE15C4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 </w:t>
                            </w:r>
                          </w:p>
                          <w:p w14:paraId="003C739D" w14:textId="77777777" w:rsidR="00CE15C4" w:rsidRPr="00D24B3E" w:rsidRDefault="00CE15C4" w:rsidP="00CE15C4">
                            <w:pPr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</w:p>
                          <w:p w14:paraId="2A2C06D5" w14:textId="4C28909D" w:rsidR="00CE15C4" w:rsidRPr="00D24B3E" w:rsidRDefault="00EE1227" w:rsidP="00CE15C4">
                            <w:pPr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</w:pPr>
                            <w:r w:rsidRPr="00D24B3E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lang w:val="en-GB"/>
                              </w:rPr>
                              <w:t>Optional: Skill</w:t>
                            </w:r>
                            <w:r w:rsidR="007A4610" w:rsidRPr="00D24B3E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lang w:val="en-GB"/>
                              </w:rPr>
                              <w:t xml:space="preserve"> L</w:t>
                            </w:r>
                            <w:r w:rsidRPr="00D24B3E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lang w:val="en-GB"/>
                              </w:rPr>
                              <w:t>evel</w:t>
                            </w:r>
                            <w:r w:rsidR="00CE15C4" w:rsidRPr="00D24B3E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lang w:val="en-GB"/>
                              </w:rPr>
                              <w:t xml:space="preserve">{} </w:t>
                            </w:r>
                          </w:p>
                          <w:p w14:paraId="34C3E05B" w14:textId="3E392C52" w:rsidR="00CE15C4" w:rsidRPr="00D24B3E" w:rsidRDefault="004D4B36" w:rsidP="00CE15C4">
                            <w:pPr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</w:pPr>
                            <w:r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>You could</w:t>
                            </w:r>
                            <w:r w:rsidR="00EE1227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 xml:space="preserve"> mark your bullet points with a </w:t>
                            </w:r>
                            <w:r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>rating</w:t>
                            </w:r>
                            <w:r w:rsidR="00EE1227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 xml:space="preserve"> like</w:t>
                            </w:r>
                            <w:r w:rsidR="00CE15C4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 xml:space="preserve"> {1,2,3}, </w:t>
                            </w:r>
                            <w:r w:rsidR="00EE1227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>e.g.</w:t>
                            </w:r>
                            <w:r w:rsidR="00CE15C4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 xml:space="preserve"> OOA {1}, </w:t>
                            </w:r>
                            <w:r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>to</w:t>
                            </w:r>
                            <w:r w:rsidR="00EE1227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r w:rsidR="00FB2897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 xml:space="preserve">show how well you are </w:t>
                            </w:r>
                            <w:r w:rsidR="005558B3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 xml:space="preserve">experienced in this </w:t>
                            </w:r>
                            <w:r w:rsidR="00FB2897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>skill</w:t>
                            </w:r>
                            <w:r w:rsidR="00CE15C4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 xml:space="preserve">. </w:t>
                            </w:r>
                            <w:r w:rsidR="00DB2FE7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br/>
                            </w:r>
                            <w:r w:rsidR="00CE15C4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 xml:space="preserve">1 = </w:t>
                            </w:r>
                            <w:r w:rsidR="00597B39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>Basic knowledge</w:t>
                            </w:r>
                            <w:r w:rsidR="00CE15C4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 xml:space="preserve">, </w:t>
                            </w:r>
                            <w:r w:rsidR="00DB2FE7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br/>
                            </w:r>
                            <w:r w:rsidR="00CE15C4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 xml:space="preserve">2 = </w:t>
                            </w:r>
                            <w:r w:rsidR="008D30DF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 xml:space="preserve">really </w:t>
                            </w:r>
                            <w:r w:rsidR="00597B39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>good and practical skills</w:t>
                            </w:r>
                            <w:r w:rsidR="00CE15C4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 xml:space="preserve">, </w:t>
                            </w:r>
                            <w:r w:rsidR="00DB2FE7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br/>
                            </w:r>
                            <w:r w:rsidR="00CE15C4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 xml:space="preserve">3 = </w:t>
                            </w:r>
                            <w:r w:rsidR="00597B39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>Expert on this subject/</w:t>
                            </w:r>
                            <w:r w:rsidR="007A4610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r w:rsidR="00597B39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>topic</w:t>
                            </w:r>
                            <w:r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 xml:space="preserve">. </w:t>
                            </w:r>
                            <w:r w:rsidR="00DB2FE7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br/>
                            </w:r>
                            <w:r w:rsidR="00597B39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 xml:space="preserve">You are </w:t>
                            </w:r>
                            <w:r w:rsidR="004326C1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>free</w:t>
                            </w:r>
                            <w:r w:rsidR="00597B39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 xml:space="preserve"> to use these </w:t>
                            </w:r>
                            <w:r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>ratings,</w:t>
                            </w:r>
                            <w:r w:rsidR="00597B39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 xml:space="preserve"> but you </w:t>
                            </w:r>
                            <w:r w:rsidR="004326C1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>don’t have to</w:t>
                            </w:r>
                            <w:r w:rsidR="00597B39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 xml:space="preserve"> use it in all </w:t>
                            </w:r>
                            <w:r w:rsidR="007A4610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>sections</w:t>
                            </w:r>
                            <w:r w:rsidR="00597B39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r w:rsidR="00E30189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>with</w:t>
                            </w:r>
                            <w:r w:rsidR="00597B39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r w:rsidR="008D30DF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>Computer</w:t>
                            </w:r>
                            <w:r w:rsidR="00597B39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r w:rsidR="004326C1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>S</w:t>
                            </w:r>
                            <w:r w:rsidR="00597B39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 xml:space="preserve">cience </w:t>
                            </w:r>
                            <w:r w:rsidR="004326C1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>K</w:t>
                            </w:r>
                            <w:r w:rsidR="00597B39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>nowledge.</w:t>
                            </w:r>
                            <w:r w:rsidR="00CE15C4" w:rsidRPr="00D24B3E">
                              <w:rPr>
                                <w:rFonts w:asciiTheme="minorHAnsi" w:hAnsiTheme="minorHAnsi"/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</w:p>
                          <w:p w14:paraId="5982C0B9" w14:textId="77777777" w:rsidR="00CE15C4" w:rsidRPr="00D24B3E" w:rsidRDefault="00CE15C4" w:rsidP="00CE15C4">
                            <w:pPr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</w:p>
                          <w:p w14:paraId="082865DB" w14:textId="32026258" w:rsidR="00CE15C4" w:rsidRPr="00D24B3E" w:rsidRDefault="004326C1" w:rsidP="00CE15C4">
                            <w:pPr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  <w:r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Section</w:t>
                            </w:r>
                            <w:r w:rsidR="00BC0F6D"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 xml:space="preserve"> Further </w:t>
                            </w:r>
                            <w:r w:rsidR="007A4610"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Education</w:t>
                            </w:r>
                            <w:r w:rsidR="00BC0F6D"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:</w:t>
                            </w:r>
                            <w:r w:rsidR="001416A5"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br/>
                            </w:r>
                            <w:r w:rsidR="00BC0F6D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use only if special professional trainings are worth mentioning </w:t>
                            </w:r>
                          </w:p>
                          <w:p w14:paraId="10D84493" w14:textId="77777777" w:rsidR="00CE15C4" w:rsidRPr="00D24B3E" w:rsidRDefault="00CE15C4" w:rsidP="00CE15C4">
                            <w:pPr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</w:pPr>
                          </w:p>
                          <w:p w14:paraId="53CB6FDA" w14:textId="6C661CC7" w:rsidR="00CE15C4" w:rsidRPr="00D24B3E" w:rsidRDefault="004326C1" w:rsidP="00CE15C4">
                            <w:pPr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</w:pPr>
                            <w:r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Section</w:t>
                            </w:r>
                            <w:r w:rsidR="00BC0F6D"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 xml:space="preserve"> Professional Experience</w:t>
                            </w:r>
                          </w:p>
                          <w:p w14:paraId="3E8EDDBB" w14:textId="5449FD43" w:rsidR="00CE15C4" w:rsidRPr="00D24B3E" w:rsidRDefault="00BC0F6D" w:rsidP="00CE15C4">
                            <w:pPr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  <w:r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There are existing three keywords</w:t>
                            </w:r>
                            <w:r w:rsidR="00CE15C4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: </w:t>
                            </w:r>
                          </w:p>
                          <w:p w14:paraId="09DD191E" w14:textId="31A9E668" w:rsidR="00CE15C4" w:rsidRPr="00D24B3E" w:rsidRDefault="00BC0F6D" w:rsidP="00CE15C4">
                            <w:pPr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  <w:r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Project</w:t>
                            </w:r>
                            <w:r w:rsidR="00CE15C4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 (</w:t>
                            </w:r>
                            <w:r w:rsidR="00C166AB">
                              <w:rPr>
                                <w:rFonts w:asciiTheme="minorHAnsi" w:hAnsiTheme="minorHAnsi"/>
                                <w:lang w:val="en-GB"/>
                              </w:rPr>
                              <w:t>optional</w:t>
                            </w:r>
                            <w:r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)</w:t>
                            </w:r>
                            <w:r w:rsidR="00C166AB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 – but Project title is obligatory</w:t>
                            </w:r>
                          </w:p>
                          <w:p w14:paraId="021940A2" w14:textId="30E2A55B" w:rsidR="00CE15C4" w:rsidRPr="00D24B3E" w:rsidRDefault="00BC0F6D" w:rsidP="00CE15C4">
                            <w:pPr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  <w:r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Project environment</w:t>
                            </w:r>
                            <w:r w:rsidR="00CE15C4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 (optional)</w:t>
                            </w:r>
                          </w:p>
                          <w:p w14:paraId="1DD14B30" w14:textId="4C0D09D7" w:rsidR="00CE15C4" w:rsidRPr="00D24B3E" w:rsidRDefault="00E30189" w:rsidP="00CE15C4">
                            <w:pPr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  <w:r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Used s</w:t>
                            </w:r>
                            <w:r w:rsidR="00BC0F6D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kill</w:t>
                            </w:r>
                            <w:r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s</w:t>
                            </w:r>
                            <w:r w:rsidR="00CE15C4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 (optional)</w:t>
                            </w:r>
                          </w:p>
                          <w:p w14:paraId="013E3D18" w14:textId="2C4ECEFD" w:rsidR="00CE15C4" w:rsidRPr="00D24B3E" w:rsidRDefault="00E30189" w:rsidP="00CE15C4">
                            <w:pPr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  <w:r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For d</w:t>
                            </w:r>
                            <w:r w:rsidR="00CE15C4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etails </w:t>
                            </w:r>
                            <w:r w:rsidR="00055A06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go further down</w:t>
                            </w:r>
                            <w:r w:rsidR="00CE15C4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. </w:t>
                            </w:r>
                          </w:p>
                          <w:p w14:paraId="4BBA853B" w14:textId="77777777" w:rsidR="00CE15C4" w:rsidRPr="00D24B3E" w:rsidRDefault="00CE15C4" w:rsidP="00CE15C4">
                            <w:pPr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</w:p>
                          <w:p w14:paraId="4D95F529" w14:textId="2B841F4F" w:rsidR="00CE15C4" w:rsidRPr="00D24B3E" w:rsidRDefault="004326C1" w:rsidP="00CE15C4">
                            <w:pPr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</w:pPr>
                            <w:r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Section</w:t>
                            </w:r>
                            <w:r w:rsidR="00055A06"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 xml:space="preserve"> Languages</w:t>
                            </w:r>
                            <w:r w:rsidR="00CE15C4"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:</w:t>
                            </w:r>
                          </w:p>
                          <w:p w14:paraId="0CEB0B33" w14:textId="2621C256" w:rsidR="00CE15C4" w:rsidRPr="00D24B3E" w:rsidRDefault="00E30189" w:rsidP="00CE15C4">
                            <w:pPr>
                              <w:pStyle w:val="CommentText"/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  <w:r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Levels </w:t>
                            </w:r>
                            <w:r w:rsidR="00055A06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of knowledge</w:t>
                            </w:r>
                            <w:r w:rsidR="00CE15C4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 (</w:t>
                            </w:r>
                            <w:r w:rsidR="00055A06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ascending)</w:t>
                            </w:r>
                            <w:r w:rsidR="00CE15C4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:</w:t>
                            </w:r>
                          </w:p>
                          <w:p w14:paraId="5A7E6CC1" w14:textId="0038DA71" w:rsidR="00CE15C4" w:rsidRPr="00D24B3E" w:rsidRDefault="00CE15C4" w:rsidP="00CE15C4">
                            <w:pPr>
                              <w:pStyle w:val="CommentText"/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  <w:r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basic, good, fluent, business fluent, native speaker</w:t>
                            </w:r>
                          </w:p>
                          <w:p w14:paraId="3F1F094C" w14:textId="77777777" w:rsidR="00CE15C4" w:rsidRPr="00D24B3E" w:rsidRDefault="00CE15C4" w:rsidP="00CE15C4">
                            <w:pPr>
                              <w:pStyle w:val="CommentText"/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</w:p>
                          <w:p w14:paraId="24B472A4" w14:textId="53E22BFB" w:rsidR="00CE15C4" w:rsidRPr="00D24B3E" w:rsidRDefault="004326C1" w:rsidP="00CE15C4">
                            <w:pPr>
                              <w:pStyle w:val="CommentText"/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  <w:r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 xml:space="preserve">Section </w:t>
                            </w:r>
                            <w:r w:rsidR="00055A06"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Certificat</w:t>
                            </w:r>
                            <w:r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ion</w:t>
                            </w:r>
                            <w:r w:rsidR="00055A06"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s</w:t>
                            </w:r>
                            <w:r w:rsidR="00CE15C4"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:</w:t>
                            </w:r>
                            <w:r w:rsidR="00055A06"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 xml:space="preserve"> </w:t>
                            </w:r>
                            <w:r w:rsidR="00055A06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mention all valid certificat</w:t>
                            </w:r>
                            <w:r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ion</w:t>
                            </w:r>
                            <w:r w:rsidR="00055A06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s incl. </w:t>
                            </w:r>
                            <w:r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v</w:t>
                            </w:r>
                            <w:r w:rsidR="00055A06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alidity date</w:t>
                            </w:r>
                            <w:r w:rsidR="001416A5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, </w:t>
                            </w:r>
                            <w:r w:rsidR="00055A06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ex</w:t>
                            </w:r>
                            <w:r w:rsidR="00763FB1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cluding internal certificat</w:t>
                            </w:r>
                            <w:r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ion</w:t>
                            </w:r>
                            <w:r w:rsidR="00763FB1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s</w:t>
                            </w:r>
                            <w:r w:rsidR="001416A5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.</w:t>
                            </w:r>
                            <w:r w:rsidR="001416A5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br/>
                            </w:r>
                            <w:r w:rsidR="00763FB1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E.g.</w:t>
                            </w:r>
                            <w:r w:rsidR="00BB3C2C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: TOGAF, ITIL, PMP, IST</w:t>
                            </w:r>
                            <w:r w:rsidR="00CE15C4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QB</w:t>
                            </w:r>
                            <w:r w:rsidR="00BB3C2C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, Prince2</w:t>
                            </w:r>
                          </w:p>
                          <w:p w14:paraId="399EC2BD" w14:textId="77777777" w:rsidR="00CE15C4" w:rsidRPr="00D24B3E" w:rsidRDefault="00CE15C4" w:rsidP="00CE15C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2FD25" id="Rectangle 121" o:spid="_x0000_s1026" style="position:absolute;margin-left:489.15pt;margin-top:9.6pt;width:220.2pt;height:634.8pt;z-index:25169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" fillcolor="#ff9" strokecolor="black [3213]">
                <v:textbox>
                  <w:txbxContent>
                    <w:p w14:paraId="01BA7AA6" w14:textId="06C77E55" w:rsidR="00CE15C4" w:rsidRPr="00D24B3E" w:rsidRDefault="001A7225" w:rsidP="00CE15C4">
                      <w:pPr>
                        <w:rPr>
                          <w:rFonts w:asciiTheme="minorHAnsi" w:hAnsiTheme="minorHAnsi"/>
                          <w:lang w:val="en-GB"/>
                        </w:rPr>
                      </w:pPr>
                      <w:r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>Section</w:t>
                      </w:r>
                      <w:r w:rsidR="00D54EE5"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 xml:space="preserve"> </w:t>
                      </w:r>
                      <w:r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>N</w:t>
                      </w:r>
                      <w:r w:rsidR="00D54EE5"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>ame/</w:t>
                      </w:r>
                      <w:r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 xml:space="preserve"> F</w:t>
                      </w:r>
                      <w:r w:rsidR="00D54EE5"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>unction/</w:t>
                      </w:r>
                      <w:r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 xml:space="preserve"> M</w:t>
                      </w:r>
                      <w:r w:rsidR="00D54EE5"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 xml:space="preserve">ain </w:t>
                      </w:r>
                      <w:r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>F</w:t>
                      </w:r>
                      <w:r w:rsidR="00D54EE5"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>ocus:</w:t>
                      </w:r>
                    </w:p>
                    <w:p w14:paraId="69FFD9F1" w14:textId="637AA967" w:rsidR="00CE15C4" w:rsidRPr="00D24B3E" w:rsidRDefault="001A7225" w:rsidP="00CE15C4">
                      <w:pPr>
                        <w:rPr>
                          <w:rFonts w:asciiTheme="minorHAnsi" w:hAnsiTheme="minorHAnsi"/>
                          <w:lang w:val="en-GB"/>
                        </w:rPr>
                      </w:pPr>
                      <w:r w:rsidRPr="00D24B3E">
                        <w:rPr>
                          <w:rFonts w:asciiTheme="minorHAnsi" w:hAnsiTheme="minorHAnsi"/>
                          <w:lang w:val="en-GB"/>
                        </w:rPr>
                        <w:t>Function</w:t>
                      </w:r>
                      <w:r w:rsidR="00D54EE5" w:rsidRPr="00D24B3E">
                        <w:rPr>
                          <w:rFonts w:asciiTheme="minorHAnsi" w:hAnsiTheme="minorHAnsi"/>
                          <w:lang w:val="en-GB"/>
                        </w:rPr>
                        <w:t>: Career path according to the career model</w:t>
                      </w:r>
                      <w:r w:rsidR="00CE15C4" w:rsidRPr="00D24B3E">
                        <w:rPr>
                          <w:rFonts w:asciiTheme="minorHAnsi" w:hAnsiTheme="minorHAnsi"/>
                          <w:lang w:val="en-GB"/>
                        </w:rPr>
                        <w:t xml:space="preserve"> </w:t>
                      </w:r>
                    </w:p>
                    <w:p w14:paraId="1758CFC4" w14:textId="77777777" w:rsidR="00CE15C4" w:rsidRPr="00D24B3E" w:rsidRDefault="00CE15C4" w:rsidP="00CE15C4">
                      <w:pPr>
                        <w:rPr>
                          <w:rFonts w:asciiTheme="minorHAnsi" w:hAnsiTheme="minorHAnsi"/>
                          <w:b/>
                          <w:lang w:val="en-GB"/>
                        </w:rPr>
                      </w:pPr>
                    </w:p>
                    <w:p w14:paraId="45275B2F" w14:textId="500CAD1B" w:rsidR="00CE15C4" w:rsidRPr="00D24B3E" w:rsidRDefault="001A7225" w:rsidP="00CE15C4">
                      <w:pPr>
                        <w:rPr>
                          <w:rFonts w:asciiTheme="minorHAnsi" w:hAnsiTheme="minorHAnsi"/>
                          <w:b/>
                          <w:lang w:val="en-GB"/>
                        </w:rPr>
                      </w:pPr>
                      <w:r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>Section</w:t>
                      </w:r>
                      <w:r w:rsidR="00D54EE5"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 xml:space="preserve"> </w:t>
                      </w:r>
                      <w:r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>Education</w:t>
                      </w:r>
                      <w:r w:rsidR="007A4610"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 xml:space="preserve"> and Employment</w:t>
                      </w:r>
                      <w:r w:rsidR="00D54EE5"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> :</w:t>
                      </w:r>
                    </w:p>
                    <w:p w14:paraId="11E1F0C5" w14:textId="6CC93E8A" w:rsidR="00CE15C4" w:rsidRPr="00D24B3E" w:rsidRDefault="00D54EE5" w:rsidP="00CE15C4">
                      <w:pPr>
                        <w:rPr>
                          <w:rFonts w:asciiTheme="minorHAnsi" w:hAnsiTheme="minorHAnsi"/>
                          <w:lang w:val="en-GB"/>
                        </w:rPr>
                      </w:pPr>
                      <w:r w:rsidRPr="00D24B3E">
                        <w:rPr>
                          <w:rFonts w:asciiTheme="minorHAnsi" w:hAnsiTheme="minorHAnsi"/>
                          <w:lang w:val="en-GB"/>
                        </w:rPr>
                        <w:t xml:space="preserve">State Capgemini </w:t>
                      </w:r>
                      <w:r w:rsidR="007A4610" w:rsidRPr="00D24B3E">
                        <w:rPr>
                          <w:rFonts w:asciiTheme="minorHAnsi" w:hAnsiTheme="minorHAnsi"/>
                          <w:lang w:val="en-GB"/>
                        </w:rPr>
                        <w:t>only (</w:t>
                      </w:r>
                      <w:r w:rsidRPr="00D24B3E">
                        <w:rPr>
                          <w:rFonts w:asciiTheme="minorHAnsi" w:hAnsiTheme="minorHAnsi"/>
                          <w:lang w:val="en-GB"/>
                        </w:rPr>
                        <w:t>without office location</w:t>
                      </w:r>
                      <w:r w:rsidR="007A4610" w:rsidRPr="00D24B3E">
                        <w:rPr>
                          <w:rFonts w:asciiTheme="minorHAnsi" w:hAnsiTheme="minorHAnsi"/>
                          <w:lang w:val="en-GB"/>
                        </w:rPr>
                        <w:t>)</w:t>
                      </w:r>
                    </w:p>
                    <w:p w14:paraId="23DE6F1D" w14:textId="66779B8C" w:rsidR="00CE15C4" w:rsidRPr="00D24B3E" w:rsidRDefault="00A607FB" w:rsidP="00CE15C4">
                      <w:pPr>
                        <w:rPr>
                          <w:rFonts w:asciiTheme="minorHAnsi" w:hAnsiTheme="minorHAnsi"/>
                          <w:lang w:val="en-GB"/>
                        </w:rPr>
                      </w:pPr>
                      <w:r w:rsidRPr="00D24B3E">
                        <w:rPr>
                          <w:rFonts w:asciiTheme="minorHAnsi" w:hAnsiTheme="minorHAnsi"/>
                          <w:lang w:val="en-GB"/>
                        </w:rPr>
                        <w:t>Mention academic title</w:t>
                      </w:r>
                      <w:r w:rsidR="007A4610" w:rsidRPr="00D24B3E">
                        <w:rPr>
                          <w:rFonts w:asciiTheme="minorHAnsi" w:hAnsiTheme="minorHAnsi"/>
                          <w:lang w:val="en-GB"/>
                        </w:rPr>
                        <w:t>,</w:t>
                      </w:r>
                      <w:r w:rsidRPr="00D24B3E">
                        <w:rPr>
                          <w:rFonts w:asciiTheme="minorHAnsi" w:hAnsiTheme="minorHAnsi"/>
                          <w:lang w:val="en-GB"/>
                        </w:rPr>
                        <w:t xml:space="preserve"> but without grades</w:t>
                      </w:r>
                    </w:p>
                    <w:p w14:paraId="27597232" w14:textId="38C3C49A" w:rsidR="00CE15C4" w:rsidRPr="00D24B3E" w:rsidRDefault="00A607FB" w:rsidP="00CE15C4">
                      <w:pPr>
                        <w:rPr>
                          <w:rFonts w:asciiTheme="minorHAnsi" w:hAnsiTheme="minorHAnsi"/>
                          <w:lang w:val="en-GB"/>
                        </w:rPr>
                      </w:pPr>
                      <w:r w:rsidRPr="00D24B3E">
                        <w:rPr>
                          <w:rFonts w:asciiTheme="minorHAnsi" w:hAnsiTheme="minorHAnsi"/>
                          <w:lang w:val="en-GB"/>
                        </w:rPr>
                        <w:t>Dissertation : only mention if there is a relation to our work and if it is not older than 10 years.</w:t>
                      </w:r>
                      <w:r w:rsidR="00CE15C4" w:rsidRPr="00D24B3E">
                        <w:rPr>
                          <w:rFonts w:asciiTheme="minorHAnsi" w:hAnsiTheme="minorHAnsi"/>
                          <w:lang w:val="en-GB"/>
                        </w:rPr>
                        <w:t xml:space="preserve"> </w:t>
                      </w:r>
                    </w:p>
                    <w:p w14:paraId="2D7EA6A8" w14:textId="7C6B5811" w:rsidR="00CE15C4" w:rsidRPr="00D24B3E" w:rsidRDefault="00BC0F6D" w:rsidP="00CE15C4">
                      <w:pPr>
                        <w:rPr>
                          <w:rFonts w:asciiTheme="minorHAnsi" w:hAnsiTheme="minorHAnsi"/>
                          <w:lang w:val="en-GB"/>
                        </w:rPr>
                      </w:pPr>
                      <w:r w:rsidRPr="00D24B3E">
                        <w:rPr>
                          <w:rFonts w:asciiTheme="minorHAnsi" w:hAnsiTheme="minorHAnsi"/>
                          <w:lang w:val="en-GB"/>
                        </w:rPr>
                        <w:t>Educational Institution has to be mentioned completely (e.g. TU Munich)</w:t>
                      </w:r>
                      <w:r w:rsidR="001416A5" w:rsidRPr="00D24B3E">
                        <w:rPr>
                          <w:rFonts w:asciiTheme="minorHAnsi" w:hAnsiTheme="minorHAnsi"/>
                          <w:lang w:val="en-GB"/>
                        </w:rPr>
                        <w:br/>
                      </w:r>
                    </w:p>
                    <w:p w14:paraId="2CEFA292" w14:textId="3B29D0EC" w:rsidR="00CE15C4" w:rsidRPr="00D24B3E" w:rsidRDefault="001A7225" w:rsidP="00CE15C4">
                      <w:pPr>
                        <w:rPr>
                          <w:rFonts w:asciiTheme="minorHAnsi" w:hAnsiTheme="minorHAnsi"/>
                          <w:lang w:val="en-GB"/>
                        </w:rPr>
                      </w:pPr>
                      <w:r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>Section</w:t>
                      </w:r>
                      <w:r w:rsidR="00BC0F6D"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 xml:space="preserve"> Computer Science Knowledge:</w:t>
                      </w:r>
                      <w:r w:rsidR="00CE15C4"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 xml:space="preserve"> </w:t>
                      </w:r>
                      <w:r w:rsidR="004D4B36" w:rsidRPr="00D24B3E">
                        <w:rPr>
                          <w:rFonts w:asciiTheme="minorHAnsi" w:hAnsiTheme="minorHAnsi"/>
                          <w:lang w:val="en-GB"/>
                        </w:rPr>
                        <w:t xml:space="preserve">The </w:t>
                      </w:r>
                      <w:r w:rsidR="005B754C" w:rsidRPr="00D24B3E">
                        <w:rPr>
                          <w:rFonts w:asciiTheme="minorHAnsi" w:hAnsiTheme="minorHAnsi"/>
                          <w:lang w:val="en-GB"/>
                        </w:rPr>
                        <w:t xml:space="preserve">bullet points </w:t>
                      </w:r>
                      <w:r w:rsidR="004D4B36" w:rsidRPr="00D24B3E">
                        <w:rPr>
                          <w:rFonts w:asciiTheme="minorHAnsi" w:hAnsiTheme="minorHAnsi"/>
                          <w:lang w:val="en-GB"/>
                        </w:rPr>
                        <w:t xml:space="preserve">should </w:t>
                      </w:r>
                      <w:r w:rsidR="005B754C" w:rsidRPr="00D24B3E">
                        <w:rPr>
                          <w:rFonts w:asciiTheme="minorHAnsi" w:hAnsiTheme="minorHAnsi"/>
                          <w:lang w:val="en-GB"/>
                        </w:rPr>
                        <w:t>correspond to your skills in the Skil</w:t>
                      </w:r>
                      <w:r w:rsidR="00DB2FE7" w:rsidRPr="00D24B3E">
                        <w:rPr>
                          <w:rFonts w:asciiTheme="minorHAnsi" w:hAnsiTheme="minorHAnsi"/>
                          <w:lang w:val="en-GB"/>
                        </w:rPr>
                        <w:t>ls database</w:t>
                      </w:r>
                      <w:r w:rsidR="005B754C" w:rsidRPr="00D24B3E">
                        <w:rPr>
                          <w:rFonts w:asciiTheme="minorHAnsi" w:hAnsiTheme="minorHAnsi"/>
                          <w:lang w:val="en-GB"/>
                        </w:rPr>
                        <w:t>.</w:t>
                      </w:r>
                      <w:r w:rsidR="00CE15C4" w:rsidRPr="00D24B3E">
                        <w:rPr>
                          <w:rFonts w:asciiTheme="minorHAnsi" w:hAnsiTheme="minorHAnsi"/>
                          <w:lang w:val="en-GB"/>
                        </w:rPr>
                        <w:t xml:space="preserve"> </w:t>
                      </w:r>
                      <w:r w:rsidR="005B754C" w:rsidRPr="00D24B3E">
                        <w:rPr>
                          <w:rFonts w:asciiTheme="minorHAnsi" w:hAnsiTheme="minorHAnsi"/>
                          <w:lang w:val="en-GB"/>
                        </w:rPr>
                        <w:t>Project</w:t>
                      </w:r>
                      <w:r w:rsidR="00EE1227" w:rsidRPr="00D24B3E">
                        <w:rPr>
                          <w:rFonts w:asciiTheme="minorHAnsi" w:hAnsiTheme="minorHAnsi"/>
                          <w:lang w:val="en-GB"/>
                        </w:rPr>
                        <w:t xml:space="preserve"> M</w:t>
                      </w:r>
                      <w:r w:rsidR="005B754C" w:rsidRPr="00D24B3E">
                        <w:rPr>
                          <w:rFonts w:asciiTheme="minorHAnsi" w:hAnsiTheme="minorHAnsi"/>
                          <w:lang w:val="en-GB"/>
                        </w:rPr>
                        <w:t>anager</w:t>
                      </w:r>
                      <w:r w:rsidR="00DB2FE7" w:rsidRPr="00D24B3E">
                        <w:rPr>
                          <w:rFonts w:asciiTheme="minorHAnsi" w:hAnsiTheme="minorHAnsi"/>
                          <w:lang w:val="en-GB"/>
                        </w:rPr>
                        <w:t>s</w:t>
                      </w:r>
                      <w:r w:rsidR="005B754C" w:rsidRPr="00D24B3E">
                        <w:rPr>
                          <w:rFonts w:asciiTheme="minorHAnsi" w:hAnsiTheme="minorHAnsi"/>
                          <w:lang w:val="en-GB"/>
                        </w:rPr>
                        <w:t xml:space="preserve"> and higher </w:t>
                      </w:r>
                      <w:r w:rsidR="007A4610" w:rsidRPr="00D24B3E">
                        <w:rPr>
                          <w:rFonts w:asciiTheme="minorHAnsi" w:hAnsiTheme="minorHAnsi"/>
                          <w:lang w:val="en-GB"/>
                        </w:rPr>
                        <w:t>g</w:t>
                      </w:r>
                      <w:r w:rsidR="005B754C" w:rsidRPr="00D24B3E">
                        <w:rPr>
                          <w:rFonts w:asciiTheme="minorHAnsi" w:hAnsiTheme="minorHAnsi"/>
                          <w:lang w:val="en-GB"/>
                        </w:rPr>
                        <w:t>rades</w:t>
                      </w:r>
                      <w:r w:rsidR="007A4610" w:rsidRPr="00D24B3E">
                        <w:rPr>
                          <w:rFonts w:asciiTheme="minorHAnsi" w:hAnsiTheme="minorHAnsi"/>
                          <w:lang w:val="en-GB"/>
                        </w:rPr>
                        <w:t>:</w:t>
                      </w:r>
                      <w:r w:rsidR="005B754C" w:rsidRPr="00D24B3E">
                        <w:rPr>
                          <w:rFonts w:asciiTheme="minorHAnsi" w:hAnsiTheme="minorHAnsi"/>
                          <w:lang w:val="en-GB"/>
                        </w:rPr>
                        <w:t xml:space="preserve"> please do not mention skills like </w:t>
                      </w:r>
                      <w:r w:rsidR="004D4B36" w:rsidRPr="00D24B3E">
                        <w:rPr>
                          <w:rFonts w:asciiTheme="minorHAnsi" w:hAnsiTheme="minorHAnsi"/>
                          <w:lang w:val="en-GB"/>
                        </w:rPr>
                        <w:t xml:space="preserve">MS </w:t>
                      </w:r>
                      <w:r w:rsidR="005B754C" w:rsidRPr="00D24B3E">
                        <w:rPr>
                          <w:rFonts w:asciiTheme="minorHAnsi" w:hAnsiTheme="minorHAnsi"/>
                          <w:lang w:val="en-GB"/>
                        </w:rPr>
                        <w:t>Word, Excel or similar</w:t>
                      </w:r>
                      <w:r w:rsidR="00DB2FE7" w:rsidRPr="00D24B3E">
                        <w:rPr>
                          <w:rFonts w:asciiTheme="minorHAnsi" w:hAnsiTheme="minorHAnsi"/>
                          <w:lang w:val="en-GB"/>
                        </w:rPr>
                        <w:t>. O</w:t>
                      </w:r>
                      <w:r w:rsidR="00EE1227" w:rsidRPr="00D24B3E">
                        <w:rPr>
                          <w:rFonts w:asciiTheme="minorHAnsi" w:hAnsiTheme="minorHAnsi"/>
                          <w:lang w:val="en-GB"/>
                        </w:rPr>
                        <w:t>nly mention operation</w:t>
                      </w:r>
                      <w:r w:rsidR="007A4610" w:rsidRPr="00D24B3E">
                        <w:rPr>
                          <w:rFonts w:asciiTheme="minorHAnsi" w:hAnsiTheme="minorHAnsi"/>
                          <w:lang w:val="en-GB"/>
                        </w:rPr>
                        <w:t>al</w:t>
                      </w:r>
                      <w:r w:rsidR="00EE1227" w:rsidRPr="00D24B3E">
                        <w:rPr>
                          <w:rFonts w:asciiTheme="minorHAnsi" w:hAnsiTheme="minorHAnsi"/>
                          <w:lang w:val="en-GB"/>
                        </w:rPr>
                        <w:t xml:space="preserve"> systems</w:t>
                      </w:r>
                      <w:r w:rsidR="007A4610" w:rsidRPr="00D24B3E">
                        <w:rPr>
                          <w:rFonts w:asciiTheme="minorHAnsi" w:hAnsiTheme="minorHAnsi"/>
                          <w:lang w:val="en-GB"/>
                        </w:rPr>
                        <w:t>,</w:t>
                      </w:r>
                      <w:r w:rsidR="00EE1227" w:rsidRPr="00D24B3E">
                        <w:rPr>
                          <w:rFonts w:asciiTheme="minorHAnsi" w:hAnsiTheme="minorHAnsi"/>
                          <w:lang w:val="en-GB"/>
                        </w:rPr>
                        <w:t xml:space="preserve"> if they reflect your main focus and you are well </w:t>
                      </w:r>
                      <w:r w:rsidR="004D4B36" w:rsidRPr="00D24B3E">
                        <w:rPr>
                          <w:rFonts w:asciiTheme="minorHAnsi" w:hAnsiTheme="minorHAnsi"/>
                          <w:lang w:val="en-GB"/>
                        </w:rPr>
                        <w:t>experienced</w:t>
                      </w:r>
                      <w:r w:rsidR="00EE1227" w:rsidRPr="00D24B3E">
                        <w:rPr>
                          <w:rFonts w:asciiTheme="minorHAnsi" w:hAnsiTheme="minorHAnsi"/>
                          <w:lang w:val="en-GB"/>
                        </w:rPr>
                        <w:t>. Please do not mention if you got in touch</w:t>
                      </w:r>
                      <w:r w:rsidR="007A4610" w:rsidRPr="00D24B3E">
                        <w:rPr>
                          <w:rFonts w:asciiTheme="minorHAnsi" w:hAnsiTheme="minorHAnsi"/>
                          <w:lang w:val="en-GB"/>
                        </w:rPr>
                        <w:t xml:space="preserve"> with </w:t>
                      </w:r>
                      <w:r w:rsidR="003E25B5" w:rsidRPr="00D24B3E">
                        <w:rPr>
                          <w:rFonts w:asciiTheme="minorHAnsi" w:hAnsiTheme="minorHAnsi"/>
                          <w:lang w:val="en-GB"/>
                        </w:rPr>
                        <w:t>« </w:t>
                      </w:r>
                      <w:r w:rsidR="007A4610" w:rsidRPr="00D24B3E">
                        <w:rPr>
                          <w:rFonts w:asciiTheme="minorHAnsi" w:hAnsiTheme="minorHAnsi"/>
                          <w:lang w:val="en-GB"/>
                        </w:rPr>
                        <w:t>Windows » </w:t>
                      </w:r>
                      <w:r w:rsidR="00EE1227" w:rsidRPr="00D24B3E">
                        <w:rPr>
                          <w:rFonts w:asciiTheme="minorHAnsi" w:hAnsiTheme="minorHAnsi"/>
                          <w:lang w:val="en-GB"/>
                        </w:rPr>
                        <w:t>during a project</w:t>
                      </w:r>
                      <w:r w:rsidR="007A4610" w:rsidRPr="00D24B3E">
                        <w:rPr>
                          <w:rFonts w:asciiTheme="minorHAnsi" w:hAnsiTheme="minorHAnsi"/>
                          <w:lang w:val="en-GB"/>
                        </w:rPr>
                        <w:t xml:space="preserve"> only</w:t>
                      </w:r>
                      <w:r w:rsidR="00EE1227" w:rsidRPr="00D24B3E">
                        <w:rPr>
                          <w:rFonts w:asciiTheme="minorHAnsi" w:hAnsiTheme="minorHAnsi"/>
                          <w:lang w:val="en-GB"/>
                        </w:rPr>
                        <w:t>.</w:t>
                      </w:r>
                      <w:r w:rsidR="00CE15C4" w:rsidRPr="00D24B3E">
                        <w:rPr>
                          <w:rFonts w:asciiTheme="minorHAnsi" w:hAnsiTheme="minorHAnsi"/>
                          <w:lang w:val="en-GB"/>
                        </w:rPr>
                        <w:t xml:space="preserve"> </w:t>
                      </w:r>
                    </w:p>
                    <w:p w14:paraId="003C739D" w14:textId="77777777" w:rsidR="00CE15C4" w:rsidRPr="00D24B3E" w:rsidRDefault="00CE15C4" w:rsidP="00CE15C4">
                      <w:pPr>
                        <w:rPr>
                          <w:rFonts w:asciiTheme="minorHAnsi" w:hAnsiTheme="minorHAnsi"/>
                          <w:lang w:val="en-GB"/>
                        </w:rPr>
                      </w:pPr>
                    </w:p>
                    <w:p w14:paraId="2A2C06D5" w14:textId="4C28909D" w:rsidR="00CE15C4" w:rsidRPr="00D24B3E" w:rsidRDefault="00EE1227" w:rsidP="00CE15C4">
                      <w:pPr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</w:pPr>
                      <w:r w:rsidRPr="00D24B3E">
                        <w:rPr>
                          <w:rFonts w:asciiTheme="minorHAnsi" w:hAnsiTheme="minorHAnsi"/>
                          <w:b/>
                          <w:color w:val="000000" w:themeColor="text1"/>
                          <w:lang w:val="en-GB"/>
                        </w:rPr>
                        <w:t>Optional: Skill</w:t>
                      </w:r>
                      <w:r w:rsidR="007A4610" w:rsidRPr="00D24B3E">
                        <w:rPr>
                          <w:rFonts w:asciiTheme="minorHAnsi" w:hAnsiTheme="minorHAnsi"/>
                          <w:b/>
                          <w:color w:val="000000" w:themeColor="text1"/>
                          <w:lang w:val="en-GB"/>
                        </w:rPr>
                        <w:t xml:space="preserve"> L</w:t>
                      </w:r>
                      <w:r w:rsidRPr="00D24B3E">
                        <w:rPr>
                          <w:rFonts w:asciiTheme="minorHAnsi" w:hAnsiTheme="minorHAnsi"/>
                          <w:b/>
                          <w:color w:val="000000" w:themeColor="text1"/>
                          <w:lang w:val="en-GB"/>
                        </w:rPr>
                        <w:t>evel</w:t>
                      </w:r>
                      <w:r w:rsidR="00CE15C4" w:rsidRPr="00D24B3E">
                        <w:rPr>
                          <w:rFonts w:asciiTheme="minorHAnsi" w:hAnsiTheme="minorHAnsi"/>
                          <w:b/>
                          <w:color w:val="000000" w:themeColor="text1"/>
                          <w:lang w:val="en-GB"/>
                        </w:rPr>
                        <w:t xml:space="preserve">{} </w:t>
                      </w:r>
                    </w:p>
                    <w:p w14:paraId="34C3E05B" w14:textId="3E392C52" w:rsidR="00CE15C4" w:rsidRPr="00D24B3E" w:rsidRDefault="004D4B36" w:rsidP="00CE15C4">
                      <w:pPr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</w:pPr>
                      <w:r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>You could</w:t>
                      </w:r>
                      <w:r w:rsidR="00EE1227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 xml:space="preserve"> mark your bullet points with a </w:t>
                      </w:r>
                      <w:r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>rating</w:t>
                      </w:r>
                      <w:r w:rsidR="00EE1227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 xml:space="preserve"> like</w:t>
                      </w:r>
                      <w:r w:rsidR="00CE15C4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 xml:space="preserve"> {1,2,3}, </w:t>
                      </w:r>
                      <w:r w:rsidR="00EE1227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>e.g.</w:t>
                      </w:r>
                      <w:r w:rsidR="00CE15C4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 xml:space="preserve"> OOA {1}, </w:t>
                      </w:r>
                      <w:r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>to</w:t>
                      </w:r>
                      <w:r w:rsidR="00EE1227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 xml:space="preserve"> </w:t>
                      </w:r>
                      <w:r w:rsidR="00FB2897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 xml:space="preserve">show how well you are </w:t>
                      </w:r>
                      <w:r w:rsidR="005558B3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 xml:space="preserve">experienced in this </w:t>
                      </w:r>
                      <w:r w:rsidR="00FB2897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>skill</w:t>
                      </w:r>
                      <w:r w:rsidR="00CE15C4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 xml:space="preserve">. </w:t>
                      </w:r>
                      <w:r w:rsidR="00DB2FE7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br/>
                      </w:r>
                      <w:r w:rsidR="00CE15C4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 xml:space="preserve">1 = </w:t>
                      </w:r>
                      <w:r w:rsidR="00597B39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>Basic knowledge</w:t>
                      </w:r>
                      <w:r w:rsidR="00CE15C4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 xml:space="preserve">, </w:t>
                      </w:r>
                      <w:r w:rsidR="00DB2FE7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br/>
                      </w:r>
                      <w:r w:rsidR="00CE15C4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 xml:space="preserve">2 = </w:t>
                      </w:r>
                      <w:r w:rsidR="008D30DF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 xml:space="preserve">really </w:t>
                      </w:r>
                      <w:r w:rsidR="00597B39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>good and practical skills</w:t>
                      </w:r>
                      <w:r w:rsidR="00CE15C4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 xml:space="preserve">, </w:t>
                      </w:r>
                      <w:r w:rsidR="00DB2FE7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br/>
                      </w:r>
                      <w:r w:rsidR="00CE15C4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 xml:space="preserve">3 = </w:t>
                      </w:r>
                      <w:r w:rsidR="00597B39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>Expert on this subject/</w:t>
                      </w:r>
                      <w:r w:rsidR="007A4610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 xml:space="preserve"> </w:t>
                      </w:r>
                      <w:r w:rsidR="00597B39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>topic</w:t>
                      </w:r>
                      <w:r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 xml:space="preserve">. </w:t>
                      </w:r>
                      <w:r w:rsidR="00DB2FE7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br/>
                      </w:r>
                      <w:r w:rsidR="00597B39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 xml:space="preserve">You are </w:t>
                      </w:r>
                      <w:r w:rsidR="004326C1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>free</w:t>
                      </w:r>
                      <w:r w:rsidR="00597B39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 xml:space="preserve"> to use these </w:t>
                      </w:r>
                      <w:r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>ratings,</w:t>
                      </w:r>
                      <w:r w:rsidR="00597B39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 xml:space="preserve"> but you </w:t>
                      </w:r>
                      <w:r w:rsidR="004326C1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>don’t have to</w:t>
                      </w:r>
                      <w:r w:rsidR="00597B39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 xml:space="preserve"> use it in all </w:t>
                      </w:r>
                      <w:r w:rsidR="007A4610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>sections</w:t>
                      </w:r>
                      <w:r w:rsidR="00597B39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 xml:space="preserve"> </w:t>
                      </w:r>
                      <w:r w:rsidR="00E30189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>with</w:t>
                      </w:r>
                      <w:r w:rsidR="00597B39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 xml:space="preserve"> </w:t>
                      </w:r>
                      <w:r w:rsidR="008D30DF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>Computer</w:t>
                      </w:r>
                      <w:r w:rsidR="00597B39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 xml:space="preserve"> </w:t>
                      </w:r>
                      <w:r w:rsidR="004326C1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>S</w:t>
                      </w:r>
                      <w:r w:rsidR="00597B39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 xml:space="preserve">cience </w:t>
                      </w:r>
                      <w:r w:rsidR="004326C1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>K</w:t>
                      </w:r>
                      <w:r w:rsidR="00597B39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>nowledge.</w:t>
                      </w:r>
                      <w:r w:rsidR="00CE15C4" w:rsidRPr="00D24B3E">
                        <w:rPr>
                          <w:rFonts w:asciiTheme="minorHAnsi" w:hAnsiTheme="minorHAnsi"/>
                          <w:color w:val="000000" w:themeColor="text1"/>
                          <w:lang w:val="en-GB"/>
                        </w:rPr>
                        <w:t xml:space="preserve"> </w:t>
                      </w:r>
                    </w:p>
                    <w:p w14:paraId="5982C0B9" w14:textId="77777777" w:rsidR="00CE15C4" w:rsidRPr="00D24B3E" w:rsidRDefault="00CE15C4" w:rsidP="00CE15C4">
                      <w:pPr>
                        <w:rPr>
                          <w:rFonts w:asciiTheme="minorHAnsi" w:hAnsiTheme="minorHAnsi"/>
                          <w:lang w:val="en-GB"/>
                        </w:rPr>
                      </w:pPr>
                    </w:p>
                    <w:p w14:paraId="082865DB" w14:textId="32026258" w:rsidR="00CE15C4" w:rsidRPr="00D24B3E" w:rsidRDefault="004326C1" w:rsidP="00CE15C4">
                      <w:pPr>
                        <w:rPr>
                          <w:rFonts w:asciiTheme="minorHAnsi" w:hAnsiTheme="minorHAnsi"/>
                          <w:lang w:val="en-GB"/>
                        </w:rPr>
                      </w:pPr>
                      <w:r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>Section</w:t>
                      </w:r>
                      <w:r w:rsidR="00BC0F6D"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 xml:space="preserve"> Further </w:t>
                      </w:r>
                      <w:r w:rsidR="007A4610"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>Education</w:t>
                      </w:r>
                      <w:r w:rsidR="00BC0F6D"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>:</w:t>
                      </w:r>
                      <w:r w:rsidR="001416A5"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br/>
                      </w:r>
                      <w:r w:rsidR="00BC0F6D" w:rsidRPr="00D24B3E">
                        <w:rPr>
                          <w:rFonts w:asciiTheme="minorHAnsi" w:hAnsiTheme="minorHAnsi"/>
                          <w:lang w:val="en-GB"/>
                        </w:rPr>
                        <w:t xml:space="preserve">use only if special professional trainings are worth mentioning </w:t>
                      </w:r>
                    </w:p>
                    <w:p w14:paraId="10D84493" w14:textId="77777777" w:rsidR="00CE15C4" w:rsidRPr="00D24B3E" w:rsidRDefault="00CE15C4" w:rsidP="00CE15C4">
                      <w:pPr>
                        <w:rPr>
                          <w:rFonts w:asciiTheme="minorHAnsi" w:hAnsiTheme="minorHAnsi"/>
                          <w:b/>
                          <w:lang w:val="en-GB"/>
                        </w:rPr>
                      </w:pPr>
                    </w:p>
                    <w:p w14:paraId="53CB6FDA" w14:textId="6C661CC7" w:rsidR="00CE15C4" w:rsidRPr="00D24B3E" w:rsidRDefault="004326C1" w:rsidP="00CE15C4">
                      <w:pPr>
                        <w:rPr>
                          <w:rFonts w:asciiTheme="minorHAnsi" w:hAnsiTheme="minorHAnsi"/>
                          <w:b/>
                          <w:lang w:val="en-GB"/>
                        </w:rPr>
                      </w:pPr>
                      <w:r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>Section</w:t>
                      </w:r>
                      <w:r w:rsidR="00BC0F6D"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 xml:space="preserve"> Professional Experience</w:t>
                      </w:r>
                    </w:p>
                    <w:p w14:paraId="3E8EDDBB" w14:textId="5449FD43" w:rsidR="00CE15C4" w:rsidRPr="00D24B3E" w:rsidRDefault="00BC0F6D" w:rsidP="00CE15C4">
                      <w:pPr>
                        <w:rPr>
                          <w:rFonts w:asciiTheme="minorHAnsi" w:hAnsiTheme="minorHAnsi"/>
                          <w:lang w:val="en-GB"/>
                        </w:rPr>
                      </w:pPr>
                      <w:r w:rsidRPr="00D24B3E">
                        <w:rPr>
                          <w:rFonts w:asciiTheme="minorHAnsi" w:hAnsiTheme="minorHAnsi"/>
                          <w:lang w:val="en-GB"/>
                        </w:rPr>
                        <w:t>There are existing three keywords</w:t>
                      </w:r>
                      <w:r w:rsidR="00CE15C4" w:rsidRPr="00D24B3E">
                        <w:rPr>
                          <w:rFonts w:asciiTheme="minorHAnsi" w:hAnsiTheme="minorHAnsi"/>
                          <w:lang w:val="en-GB"/>
                        </w:rPr>
                        <w:t xml:space="preserve">: </w:t>
                      </w:r>
                    </w:p>
                    <w:p w14:paraId="09DD191E" w14:textId="31A9E668" w:rsidR="00CE15C4" w:rsidRPr="00D24B3E" w:rsidRDefault="00BC0F6D" w:rsidP="00CE15C4">
                      <w:pPr>
                        <w:rPr>
                          <w:rFonts w:asciiTheme="minorHAnsi" w:hAnsiTheme="minorHAnsi"/>
                          <w:lang w:val="en-GB"/>
                        </w:rPr>
                      </w:pPr>
                      <w:r w:rsidRPr="00D24B3E">
                        <w:rPr>
                          <w:rFonts w:asciiTheme="minorHAnsi" w:hAnsiTheme="minorHAnsi"/>
                          <w:lang w:val="en-GB"/>
                        </w:rPr>
                        <w:t>Project</w:t>
                      </w:r>
                      <w:r w:rsidR="00CE15C4" w:rsidRPr="00D24B3E">
                        <w:rPr>
                          <w:rFonts w:asciiTheme="minorHAnsi" w:hAnsiTheme="minorHAnsi"/>
                          <w:lang w:val="en-GB"/>
                        </w:rPr>
                        <w:t> (</w:t>
                      </w:r>
                      <w:r w:rsidR="00C166AB">
                        <w:rPr>
                          <w:rFonts w:asciiTheme="minorHAnsi" w:hAnsiTheme="minorHAnsi"/>
                          <w:lang w:val="en-GB"/>
                        </w:rPr>
                        <w:t>optional</w:t>
                      </w:r>
                      <w:r w:rsidRPr="00D24B3E">
                        <w:rPr>
                          <w:rFonts w:asciiTheme="minorHAnsi" w:hAnsiTheme="minorHAnsi"/>
                          <w:lang w:val="en-GB"/>
                        </w:rPr>
                        <w:t>)</w:t>
                      </w:r>
                      <w:r w:rsidR="00C166AB">
                        <w:rPr>
                          <w:rFonts w:asciiTheme="minorHAnsi" w:hAnsiTheme="minorHAnsi"/>
                          <w:lang w:val="en-GB"/>
                        </w:rPr>
                        <w:t xml:space="preserve"> – but Project title is obligatory</w:t>
                      </w:r>
                    </w:p>
                    <w:p w14:paraId="021940A2" w14:textId="30E2A55B" w:rsidR="00CE15C4" w:rsidRPr="00D24B3E" w:rsidRDefault="00BC0F6D" w:rsidP="00CE15C4">
                      <w:pPr>
                        <w:rPr>
                          <w:rFonts w:asciiTheme="minorHAnsi" w:hAnsiTheme="minorHAnsi"/>
                          <w:lang w:val="en-GB"/>
                        </w:rPr>
                      </w:pPr>
                      <w:r w:rsidRPr="00D24B3E">
                        <w:rPr>
                          <w:rFonts w:asciiTheme="minorHAnsi" w:hAnsiTheme="minorHAnsi"/>
                          <w:lang w:val="en-GB"/>
                        </w:rPr>
                        <w:t>Project environment</w:t>
                      </w:r>
                      <w:r w:rsidR="00CE15C4" w:rsidRPr="00D24B3E">
                        <w:rPr>
                          <w:rFonts w:asciiTheme="minorHAnsi" w:hAnsiTheme="minorHAnsi"/>
                          <w:lang w:val="en-GB"/>
                        </w:rPr>
                        <w:t xml:space="preserve"> (optional)</w:t>
                      </w:r>
                    </w:p>
                    <w:p w14:paraId="1DD14B30" w14:textId="4C0D09D7" w:rsidR="00CE15C4" w:rsidRPr="00D24B3E" w:rsidRDefault="00E30189" w:rsidP="00CE15C4">
                      <w:pPr>
                        <w:rPr>
                          <w:rFonts w:asciiTheme="minorHAnsi" w:hAnsiTheme="minorHAnsi"/>
                          <w:lang w:val="en-GB"/>
                        </w:rPr>
                      </w:pPr>
                      <w:r w:rsidRPr="00D24B3E">
                        <w:rPr>
                          <w:rFonts w:asciiTheme="minorHAnsi" w:hAnsiTheme="minorHAnsi"/>
                          <w:lang w:val="en-GB"/>
                        </w:rPr>
                        <w:t>Used s</w:t>
                      </w:r>
                      <w:r w:rsidR="00BC0F6D" w:rsidRPr="00D24B3E">
                        <w:rPr>
                          <w:rFonts w:asciiTheme="minorHAnsi" w:hAnsiTheme="minorHAnsi"/>
                          <w:lang w:val="en-GB"/>
                        </w:rPr>
                        <w:t>kill</w:t>
                      </w:r>
                      <w:r w:rsidRPr="00D24B3E">
                        <w:rPr>
                          <w:rFonts w:asciiTheme="minorHAnsi" w:hAnsiTheme="minorHAnsi"/>
                          <w:lang w:val="en-GB"/>
                        </w:rPr>
                        <w:t>s</w:t>
                      </w:r>
                      <w:r w:rsidR="00CE15C4" w:rsidRPr="00D24B3E">
                        <w:rPr>
                          <w:rFonts w:asciiTheme="minorHAnsi" w:hAnsiTheme="minorHAnsi"/>
                          <w:lang w:val="en-GB"/>
                        </w:rPr>
                        <w:t xml:space="preserve"> (optional)</w:t>
                      </w:r>
                    </w:p>
                    <w:p w14:paraId="013E3D18" w14:textId="2C4ECEFD" w:rsidR="00CE15C4" w:rsidRPr="00D24B3E" w:rsidRDefault="00E30189" w:rsidP="00CE15C4">
                      <w:pPr>
                        <w:rPr>
                          <w:rFonts w:asciiTheme="minorHAnsi" w:hAnsiTheme="minorHAnsi"/>
                          <w:lang w:val="en-GB"/>
                        </w:rPr>
                      </w:pPr>
                      <w:r w:rsidRPr="00D24B3E">
                        <w:rPr>
                          <w:rFonts w:asciiTheme="minorHAnsi" w:hAnsiTheme="minorHAnsi"/>
                          <w:lang w:val="en-GB"/>
                        </w:rPr>
                        <w:t>For d</w:t>
                      </w:r>
                      <w:r w:rsidR="00CE15C4" w:rsidRPr="00D24B3E">
                        <w:rPr>
                          <w:rFonts w:asciiTheme="minorHAnsi" w:hAnsiTheme="minorHAnsi"/>
                          <w:lang w:val="en-GB"/>
                        </w:rPr>
                        <w:t xml:space="preserve">etails </w:t>
                      </w:r>
                      <w:r w:rsidR="00055A06" w:rsidRPr="00D24B3E">
                        <w:rPr>
                          <w:rFonts w:asciiTheme="minorHAnsi" w:hAnsiTheme="minorHAnsi"/>
                          <w:lang w:val="en-GB"/>
                        </w:rPr>
                        <w:t>go further down</w:t>
                      </w:r>
                      <w:r w:rsidR="00CE15C4" w:rsidRPr="00D24B3E">
                        <w:rPr>
                          <w:rFonts w:asciiTheme="minorHAnsi" w:hAnsiTheme="minorHAnsi"/>
                          <w:lang w:val="en-GB"/>
                        </w:rPr>
                        <w:t xml:space="preserve">. </w:t>
                      </w:r>
                    </w:p>
                    <w:p w14:paraId="4BBA853B" w14:textId="77777777" w:rsidR="00CE15C4" w:rsidRPr="00D24B3E" w:rsidRDefault="00CE15C4" w:rsidP="00CE15C4">
                      <w:pPr>
                        <w:rPr>
                          <w:rFonts w:asciiTheme="minorHAnsi" w:hAnsiTheme="minorHAnsi"/>
                          <w:lang w:val="en-GB"/>
                        </w:rPr>
                      </w:pPr>
                    </w:p>
                    <w:p w14:paraId="4D95F529" w14:textId="2B841F4F" w:rsidR="00CE15C4" w:rsidRPr="00D24B3E" w:rsidRDefault="004326C1" w:rsidP="00CE15C4">
                      <w:pPr>
                        <w:rPr>
                          <w:rFonts w:asciiTheme="minorHAnsi" w:hAnsiTheme="minorHAnsi"/>
                          <w:b/>
                          <w:lang w:val="en-GB"/>
                        </w:rPr>
                      </w:pPr>
                      <w:r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>Section</w:t>
                      </w:r>
                      <w:r w:rsidR="00055A06"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 xml:space="preserve"> Languages</w:t>
                      </w:r>
                      <w:r w:rsidR="00CE15C4"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>:</w:t>
                      </w:r>
                    </w:p>
                    <w:p w14:paraId="0CEB0B33" w14:textId="2621C256" w:rsidR="00CE15C4" w:rsidRPr="00D24B3E" w:rsidRDefault="00E30189" w:rsidP="00CE15C4">
                      <w:pPr>
                        <w:pStyle w:val="CommentText"/>
                        <w:rPr>
                          <w:rFonts w:asciiTheme="minorHAnsi" w:hAnsiTheme="minorHAnsi"/>
                          <w:lang w:val="en-GB"/>
                        </w:rPr>
                      </w:pPr>
                      <w:r w:rsidRPr="00D24B3E">
                        <w:rPr>
                          <w:rFonts w:asciiTheme="minorHAnsi" w:hAnsiTheme="minorHAnsi"/>
                          <w:lang w:val="en-GB"/>
                        </w:rPr>
                        <w:t xml:space="preserve">Levels </w:t>
                      </w:r>
                      <w:r w:rsidR="00055A06" w:rsidRPr="00D24B3E">
                        <w:rPr>
                          <w:rFonts w:asciiTheme="minorHAnsi" w:hAnsiTheme="minorHAnsi"/>
                          <w:lang w:val="en-GB"/>
                        </w:rPr>
                        <w:t>of knowledge</w:t>
                      </w:r>
                      <w:r w:rsidR="00CE15C4" w:rsidRPr="00D24B3E">
                        <w:rPr>
                          <w:rFonts w:asciiTheme="minorHAnsi" w:hAnsiTheme="minorHAnsi"/>
                          <w:lang w:val="en-GB"/>
                        </w:rPr>
                        <w:t xml:space="preserve"> (</w:t>
                      </w:r>
                      <w:r w:rsidR="00055A06" w:rsidRPr="00D24B3E">
                        <w:rPr>
                          <w:rFonts w:asciiTheme="minorHAnsi" w:hAnsiTheme="minorHAnsi"/>
                          <w:lang w:val="en-GB"/>
                        </w:rPr>
                        <w:t>ascending)</w:t>
                      </w:r>
                      <w:r w:rsidR="00CE15C4" w:rsidRPr="00D24B3E">
                        <w:rPr>
                          <w:rFonts w:asciiTheme="minorHAnsi" w:hAnsiTheme="minorHAnsi"/>
                          <w:lang w:val="en-GB"/>
                        </w:rPr>
                        <w:t>:</w:t>
                      </w:r>
                    </w:p>
                    <w:p w14:paraId="5A7E6CC1" w14:textId="0038DA71" w:rsidR="00CE15C4" w:rsidRPr="00D24B3E" w:rsidRDefault="00CE15C4" w:rsidP="00CE15C4">
                      <w:pPr>
                        <w:pStyle w:val="CommentText"/>
                        <w:rPr>
                          <w:rFonts w:asciiTheme="minorHAnsi" w:hAnsiTheme="minorHAnsi"/>
                          <w:lang w:val="en-GB"/>
                        </w:rPr>
                      </w:pPr>
                      <w:r w:rsidRPr="00D24B3E">
                        <w:rPr>
                          <w:rFonts w:asciiTheme="minorHAnsi" w:hAnsiTheme="minorHAnsi"/>
                          <w:lang w:val="en-GB"/>
                        </w:rPr>
                        <w:t>basic, good, fluent, business fluent, native speaker</w:t>
                      </w:r>
                    </w:p>
                    <w:p w14:paraId="3F1F094C" w14:textId="77777777" w:rsidR="00CE15C4" w:rsidRPr="00D24B3E" w:rsidRDefault="00CE15C4" w:rsidP="00CE15C4">
                      <w:pPr>
                        <w:pStyle w:val="CommentText"/>
                        <w:rPr>
                          <w:rFonts w:asciiTheme="minorHAnsi" w:hAnsiTheme="minorHAnsi"/>
                          <w:lang w:val="en-GB"/>
                        </w:rPr>
                      </w:pPr>
                    </w:p>
                    <w:p w14:paraId="24B472A4" w14:textId="53E22BFB" w:rsidR="00CE15C4" w:rsidRPr="00D24B3E" w:rsidRDefault="004326C1" w:rsidP="00CE15C4">
                      <w:pPr>
                        <w:pStyle w:val="CommentText"/>
                        <w:rPr>
                          <w:rFonts w:asciiTheme="minorHAnsi" w:hAnsiTheme="minorHAnsi"/>
                          <w:lang w:val="en-GB"/>
                        </w:rPr>
                      </w:pPr>
                      <w:r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 xml:space="preserve">Section </w:t>
                      </w:r>
                      <w:r w:rsidR="00055A06"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>Certificat</w:t>
                      </w:r>
                      <w:r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>ion</w:t>
                      </w:r>
                      <w:r w:rsidR="00055A06"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>s</w:t>
                      </w:r>
                      <w:r w:rsidR="00CE15C4"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>:</w:t>
                      </w:r>
                      <w:r w:rsidR="00055A06"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 xml:space="preserve"> </w:t>
                      </w:r>
                      <w:r w:rsidR="00055A06" w:rsidRPr="00D24B3E">
                        <w:rPr>
                          <w:rFonts w:asciiTheme="minorHAnsi" w:hAnsiTheme="minorHAnsi"/>
                          <w:lang w:val="en-GB"/>
                        </w:rPr>
                        <w:t>mention all valid certificat</w:t>
                      </w:r>
                      <w:r w:rsidRPr="00D24B3E">
                        <w:rPr>
                          <w:rFonts w:asciiTheme="minorHAnsi" w:hAnsiTheme="minorHAnsi"/>
                          <w:lang w:val="en-GB"/>
                        </w:rPr>
                        <w:t>ion</w:t>
                      </w:r>
                      <w:r w:rsidR="00055A06" w:rsidRPr="00D24B3E">
                        <w:rPr>
                          <w:rFonts w:asciiTheme="minorHAnsi" w:hAnsiTheme="minorHAnsi"/>
                          <w:lang w:val="en-GB"/>
                        </w:rPr>
                        <w:t xml:space="preserve">s incl. </w:t>
                      </w:r>
                      <w:r w:rsidRPr="00D24B3E">
                        <w:rPr>
                          <w:rFonts w:asciiTheme="minorHAnsi" w:hAnsiTheme="minorHAnsi"/>
                          <w:lang w:val="en-GB"/>
                        </w:rPr>
                        <w:t>v</w:t>
                      </w:r>
                      <w:r w:rsidR="00055A06" w:rsidRPr="00D24B3E">
                        <w:rPr>
                          <w:rFonts w:asciiTheme="minorHAnsi" w:hAnsiTheme="minorHAnsi"/>
                          <w:lang w:val="en-GB"/>
                        </w:rPr>
                        <w:t>alidity date</w:t>
                      </w:r>
                      <w:r w:rsidR="001416A5" w:rsidRPr="00D24B3E">
                        <w:rPr>
                          <w:rFonts w:asciiTheme="minorHAnsi" w:hAnsiTheme="minorHAnsi"/>
                          <w:lang w:val="en-GB"/>
                        </w:rPr>
                        <w:t xml:space="preserve">, </w:t>
                      </w:r>
                      <w:r w:rsidR="00055A06" w:rsidRPr="00D24B3E">
                        <w:rPr>
                          <w:rFonts w:asciiTheme="minorHAnsi" w:hAnsiTheme="minorHAnsi"/>
                          <w:lang w:val="en-GB"/>
                        </w:rPr>
                        <w:t>ex</w:t>
                      </w:r>
                      <w:r w:rsidR="00763FB1" w:rsidRPr="00D24B3E">
                        <w:rPr>
                          <w:rFonts w:asciiTheme="minorHAnsi" w:hAnsiTheme="minorHAnsi"/>
                          <w:lang w:val="en-GB"/>
                        </w:rPr>
                        <w:t>cluding internal certificat</w:t>
                      </w:r>
                      <w:r w:rsidRPr="00D24B3E">
                        <w:rPr>
                          <w:rFonts w:asciiTheme="minorHAnsi" w:hAnsiTheme="minorHAnsi"/>
                          <w:lang w:val="en-GB"/>
                        </w:rPr>
                        <w:t>ion</w:t>
                      </w:r>
                      <w:r w:rsidR="00763FB1" w:rsidRPr="00D24B3E">
                        <w:rPr>
                          <w:rFonts w:asciiTheme="minorHAnsi" w:hAnsiTheme="minorHAnsi"/>
                          <w:lang w:val="en-GB"/>
                        </w:rPr>
                        <w:t>s</w:t>
                      </w:r>
                      <w:r w:rsidR="001416A5" w:rsidRPr="00D24B3E">
                        <w:rPr>
                          <w:rFonts w:asciiTheme="minorHAnsi" w:hAnsiTheme="minorHAnsi"/>
                          <w:lang w:val="en-GB"/>
                        </w:rPr>
                        <w:t>.</w:t>
                      </w:r>
                      <w:r w:rsidR="001416A5" w:rsidRPr="00D24B3E">
                        <w:rPr>
                          <w:rFonts w:asciiTheme="minorHAnsi" w:hAnsiTheme="minorHAnsi"/>
                          <w:lang w:val="en-GB"/>
                        </w:rPr>
                        <w:br/>
                      </w:r>
                      <w:r w:rsidR="00763FB1" w:rsidRPr="00D24B3E">
                        <w:rPr>
                          <w:rFonts w:asciiTheme="minorHAnsi" w:hAnsiTheme="minorHAnsi"/>
                          <w:lang w:val="en-GB"/>
                        </w:rPr>
                        <w:t>E.g.</w:t>
                      </w:r>
                      <w:r w:rsidR="00BB3C2C" w:rsidRPr="00D24B3E">
                        <w:rPr>
                          <w:rFonts w:asciiTheme="minorHAnsi" w:hAnsiTheme="minorHAnsi"/>
                          <w:lang w:val="en-GB"/>
                        </w:rPr>
                        <w:t>: TOGAF, ITIL, PMP, IST</w:t>
                      </w:r>
                      <w:r w:rsidR="00CE15C4" w:rsidRPr="00D24B3E">
                        <w:rPr>
                          <w:rFonts w:asciiTheme="minorHAnsi" w:hAnsiTheme="minorHAnsi"/>
                          <w:lang w:val="en-GB"/>
                        </w:rPr>
                        <w:t>QB</w:t>
                      </w:r>
                      <w:r w:rsidR="00BB3C2C" w:rsidRPr="00D24B3E">
                        <w:rPr>
                          <w:rFonts w:asciiTheme="minorHAnsi" w:hAnsiTheme="minorHAnsi"/>
                          <w:lang w:val="en-GB"/>
                        </w:rPr>
                        <w:t>, Prince2</w:t>
                      </w:r>
                    </w:p>
                    <w:p w14:paraId="399EC2BD" w14:textId="77777777" w:rsidR="00CE15C4" w:rsidRPr="00D24B3E" w:rsidRDefault="00CE15C4" w:rsidP="00CE15C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A4610" w:rsidRPr="00D24B3E">
        <w:rPr>
          <w:rFonts w:ascii="Verdana" w:hAnsi="Verdana"/>
          <w:noProof/>
          <w:color w:val="0070AD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24F05ED" wp14:editId="0F848FAD">
                <wp:simplePos x="0" y="0"/>
                <wp:positionH relativeFrom="page">
                  <wp:posOffset>1744980</wp:posOffset>
                </wp:positionH>
                <wp:positionV relativeFrom="paragraph">
                  <wp:posOffset>-907415</wp:posOffset>
                </wp:positionV>
                <wp:extent cx="3379470" cy="2400300"/>
                <wp:effectExtent l="0" t="0" r="11430" b="19050"/>
                <wp:wrapNone/>
                <wp:docPr id="8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9470" cy="24003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C4782" w14:textId="77777777" w:rsidR="007A4610" w:rsidRPr="00D24B3E" w:rsidRDefault="007A4610" w:rsidP="007A4610">
                            <w:pPr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</w:pPr>
                            <w:r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General information on single paragraphs</w:t>
                            </w:r>
                          </w:p>
                          <w:p w14:paraId="57A00B4F" w14:textId="77777777" w:rsidR="007A4610" w:rsidRPr="00D24B3E" w:rsidRDefault="007A4610" w:rsidP="007A461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  <w:r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Total CV should not exceed 4 pages </w:t>
                            </w:r>
                          </w:p>
                          <w:p w14:paraId="31DEC1AC" w14:textId="77777777" w:rsidR="007A4610" w:rsidRPr="00D24B3E" w:rsidRDefault="007A4610" w:rsidP="007A461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  <w:r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If paragraphs (e.g. Certification) are empty, please delete the heading  </w:t>
                            </w:r>
                          </w:p>
                          <w:p w14:paraId="49B8B382" w14:textId="77777777" w:rsidR="007A4610" w:rsidRPr="00D24B3E" w:rsidRDefault="007A4610" w:rsidP="007A461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  <w:r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Insert entries in chronologically descending order always</w:t>
                            </w:r>
                          </w:p>
                          <w:p w14:paraId="4DCB5BC4" w14:textId="77777777" w:rsidR="007A4610" w:rsidRPr="00D24B3E" w:rsidRDefault="007A4610" w:rsidP="007A461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  <w:r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Appropriate summarisation of further education, projects and employments which are older than 10 years</w:t>
                            </w:r>
                          </w:p>
                          <w:p w14:paraId="0D8C4A5E" w14:textId="5936B457" w:rsidR="007A4610" w:rsidRPr="00D24B3E" w:rsidRDefault="007A4610" w:rsidP="007A461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  <w:r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Clients could be anonymized (e.g. big German telecommunication provider)</w:t>
                            </w:r>
                            <w:r w:rsidR="00C166AB">
                              <w:rPr>
                                <w:rFonts w:asciiTheme="minorHAnsi" w:hAnsiTheme="minorHAnsi"/>
                                <w:lang w:val="en-GB"/>
                              </w:rPr>
                              <w:br/>
                            </w:r>
                          </w:p>
                          <w:p w14:paraId="5A0DBBA8" w14:textId="77777777" w:rsidR="007A4610" w:rsidRPr="00D24B3E" w:rsidRDefault="007A4610" w:rsidP="007A4610">
                            <w:pPr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</w:pPr>
                            <w:r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Please delete all yellow information text fields before publishing your profile.</w:t>
                            </w:r>
                            <w:r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br/>
                            </w:r>
                          </w:p>
                          <w:p w14:paraId="5BE50F1F" w14:textId="77777777" w:rsidR="007A4610" w:rsidRPr="00D24B3E" w:rsidRDefault="007A4610" w:rsidP="007A4610">
                            <w:pPr>
                              <w:rPr>
                                <w:lang w:val="en-GB"/>
                              </w:rPr>
                            </w:pPr>
                            <w:r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Always publish to client in PDF format only!</w:t>
                            </w:r>
                          </w:p>
                          <w:p w14:paraId="7D81F219" w14:textId="77777777" w:rsidR="007A4610" w:rsidRPr="00D24B3E" w:rsidRDefault="007A4610" w:rsidP="007A461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D31A11D" w14:textId="77777777" w:rsidR="007A4610" w:rsidRPr="00D24B3E" w:rsidRDefault="007A4610" w:rsidP="007A4610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F05ED" id="Rectangle 120" o:spid="_x0000_s1027" style="position:absolute;margin-left:137.4pt;margin-top:-71.45pt;width:266.1pt;height:189pt;z-index:2516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" fillcolor="#ff9" strokecolor="black [3213]">
                <v:textbox>
                  <w:txbxContent>
                    <w:p w14:paraId="238C4782" w14:textId="77777777" w:rsidR="007A4610" w:rsidRPr="00D24B3E" w:rsidRDefault="007A4610" w:rsidP="007A4610">
                      <w:pPr>
                        <w:rPr>
                          <w:rFonts w:asciiTheme="minorHAnsi" w:hAnsiTheme="minorHAnsi"/>
                          <w:b/>
                          <w:lang w:val="en-GB"/>
                        </w:rPr>
                      </w:pPr>
                      <w:r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>General information on single paragraphs</w:t>
                      </w:r>
                    </w:p>
                    <w:p w14:paraId="57A00B4F" w14:textId="77777777" w:rsidR="007A4610" w:rsidRPr="00D24B3E" w:rsidRDefault="007A4610" w:rsidP="007A461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inorHAnsi" w:hAnsiTheme="minorHAnsi"/>
                          <w:lang w:val="en-GB"/>
                        </w:rPr>
                      </w:pPr>
                      <w:r w:rsidRPr="00D24B3E">
                        <w:rPr>
                          <w:rFonts w:asciiTheme="minorHAnsi" w:hAnsiTheme="minorHAnsi"/>
                          <w:lang w:val="en-GB"/>
                        </w:rPr>
                        <w:t xml:space="preserve">Total CV should not exceed 4 pages </w:t>
                      </w:r>
                    </w:p>
                    <w:p w14:paraId="31DEC1AC" w14:textId="77777777" w:rsidR="007A4610" w:rsidRPr="00D24B3E" w:rsidRDefault="007A4610" w:rsidP="007A461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inorHAnsi" w:hAnsiTheme="minorHAnsi"/>
                          <w:lang w:val="en-GB"/>
                        </w:rPr>
                      </w:pPr>
                      <w:r w:rsidRPr="00D24B3E">
                        <w:rPr>
                          <w:rFonts w:asciiTheme="minorHAnsi" w:hAnsiTheme="minorHAnsi"/>
                          <w:lang w:val="en-GB"/>
                        </w:rPr>
                        <w:t xml:space="preserve">If paragraphs (e.g. Certification) are empty, please delete the heading  </w:t>
                      </w:r>
                    </w:p>
                    <w:p w14:paraId="49B8B382" w14:textId="77777777" w:rsidR="007A4610" w:rsidRPr="00D24B3E" w:rsidRDefault="007A4610" w:rsidP="007A461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inorHAnsi" w:hAnsiTheme="minorHAnsi"/>
                          <w:lang w:val="en-GB"/>
                        </w:rPr>
                      </w:pPr>
                      <w:r w:rsidRPr="00D24B3E">
                        <w:rPr>
                          <w:rFonts w:asciiTheme="minorHAnsi" w:hAnsiTheme="minorHAnsi"/>
                          <w:lang w:val="en-GB"/>
                        </w:rPr>
                        <w:t>Insert entries in chronologically descending order always</w:t>
                      </w:r>
                    </w:p>
                    <w:p w14:paraId="4DCB5BC4" w14:textId="77777777" w:rsidR="007A4610" w:rsidRPr="00D24B3E" w:rsidRDefault="007A4610" w:rsidP="007A461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inorHAnsi" w:hAnsiTheme="minorHAnsi"/>
                          <w:lang w:val="en-GB"/>
                        </w:rPr>
                      </w:pPr>
                      <w:r w:rsidRPr="00D24B3E">
                        <w:rPr>
                          <w:rFonts w:asciiTheme="minorHAnsi" w:hAnsiTheme="minorHAnsi"/>
                          <w:lang w:val="en-GB"/>
                        </w:rPr>
                        <w:t>Appropriate summarisation of further education, projects and employments which are older than 10 years</w:t>
                      </w:r>
                    </w:p>
                    <w:p w14:paraId="0D8C4A5E" w14:textId="5936B457" w:rsidR="007A4610" w:rsidRPr="00D24B3E" w:rsidRDefault="007A4610" w:rsidP="007A461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inorHAnsi" w:hAnsiTheme="minorHAnsi"/>
                          <w:lang w:val="en-GB"/>
                        </w:rPr>
                      </w:pPr>
                      <w:r w:rsidRPr="00D24B3E">
                        <w:rPr>
                          <w:rFonts w:asciiTheme="minorHAnsi" w:hAnsiTheme="minorHAnsi"/>
                          <w:lang w:val="en-GB"/>
                        </w:rPr>
                        <w:t>Clients could be anonymized (e.g. big German telecommunication provider)</w:t>
                      </w:r>
                      <w:r w:rsidR="00C166AB">
                        <w:rPr>
                          <w:rFonts w:asciiTheme="minorHAnsi" w:hAnsiTheme="minorHAnsi"/>
                          <w:lang w:val="en-GB"/>
                        </w:rPr>
                        <w:br/>
                      </w:r>
                    </w:p>
                    <w:p w14:paraId="5A0DBBA8" w14:textId="77777777" w:rsidR="007A4610" w:rsidRPr="00D24B3E" w:rsidRDefault="007A4610" w:rsidP="007A4610">
                      <w:pPr>
                        <w:rPr>
                          <w:rFonts w:asciiTheme="minorHAnsi" w:hAnsiTheme="minorHAnsi"/>
                          <w:b/>
                          <w:lang w:val="en-GB"/>
                        </w:rPr>
                      </w:pPr>
                      <w:r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>Please delete all yellow information text fields before publishing your profile.</w:t>
                      </w:r>
                      <w:r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br/>
                      </w:r>
                    </w:p>
                    <w:p w14:paraId="5BE50F1F" w14:textId="77777777" w:rsidR="007A4610" w:rsidRPr="00D24B3E" w:rsidRDefault="007A4610" w:rsidP="007A4610">
                      <w:pPr>
                        <w:rPr>
                          <w:lang w:val="en-GB"/>
                        </w:rPr>
                      </w:pPr>
                      <w:r w:rsidRPr="00D24B3E">
                        <w:rPr>
                          <w:rFonts w:asciiTheme="minorHAnsi" w:hAnsiTheme="minorHAnsi"/>
                          <w:b/>
                          <w:lang w:val="en-GB"/>
                        </w:rPr>
                        <w:t>Always publish to client in PDF format only!</w:t>
                      </w:r>
                    </w:p>
                    <w:p w14:paraId="7D81F219" w14:textId="77777777" w:rsidR="007A4610" w:rsidRPr="00D24B3E" w:rsidRDefault="007A4610" w:rsidP="007A4610">
                      <w:pPr>
                        <w:rPr>
                          <w:lang w:val="en-GB"/>
                        </w:rPr>
                      </w:pPr>
                    </w:p>
                    <w:p w14:paraId="7D31A11D" w14:textId="77777777" w:rsidR="007A4610" w:rsidRPr="00D24B3E" w:rsidRDefault="007A4610" w:rsidP="007A4610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52ECD" w:rsidRPr="00D24B3E">
        <w:rPr>
          <w:rFonts w:ascii="Verdana" w:hAnsi="Verdana"/>
          <w:lang w:val="en-GB"/>
        </w:rPr>
        <w:br/>
      </w:r>
      <w:r w:rsidR="007A4610" w:rsidRPr="00D24B3E">
        <w:rPr>
          <w:rFonts w:ascii="Verdana" w:hAnsi="Verdana"/>
          <w:color w:val="0070AD"/>
          <w:lang w:val="en-GB"/>
        </w:rPr>
        <w:t>Curriculum Vitae</w:t>
      </w:r>
    </w:p>
    <w:p w14:paraId="5A04B0BB" w14:textId="2F670AD8" w:rsidR="008C5CD8" w:rsidRPr="00D24B3E" w:rsidRDefault="008B4564" w:rsidP="008C5CD8">
      <w:pPr>
        <w:pStyle w:val="Logo"/>
        <w:framePr w:w="1985" w:h="2552" w:wrap="around" w:hAnchor="page" w:x="8536" w:y="1591"/>
        <w:shd w:val="clear" w:color="auto" w:fill="D9D9D9"/>
        <w:jc w:val="center"/>
        <w:rPr>
          <w:sz w:val="18"/>
          <w:szCs w:val="18"/>
          <w:lang w:val="en-GB"/>
        </w:rPr>
      </w:pPr>
      <w:r w:rsidRPr="00D24B3E">
        <w:rPr>
          <w:sz w:val="18"/>
          <w:szCs w:val="18"/>
          <w:highlight w:val="yellow"/>
          <w:lang w:val="en-GB"/>
        </w:rPr>
        <w:fldChar w:fldCharType="begin"/>
      </w:r>
      <w:r w:rsidRPr="00D24B3E">
        <w:rPr>
          <w:sz w:val="18"/>
          <w:szCs w:val="18"/>
          <w:highlight w:val="yellow"/>
          <w:lang w:val="en-GB"/>
        </w:rPr>
        <w:instrText xml:space="preserve"> MACROBUTTON  InsertPicture "Doubleklick for picture" </w:instrText>
      </w:r>
      <w:r w:rsidRPr="00D24B3E">
        <w:rPr>
          <w:sz w:val="18"/>
          <w:szCs w:val="18"/>
          <w:highlight w:val="yellow"/>
          <w:lang w:val="en-GB"/>
        </w:rPr>
        <w:fldChar w:fldCharType="end"/>
      </w: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0"/>
        <w:gridCol w:w="67"/>
        <w:gridCol w:w="283"/>
        <w:gridCol w:w="30"/>
        <w:gridCol w:w="20"/>
        <w:gridCol w:w="6329"/>
      </w:tblGrid>
      <w:tr w:rsidR="00F56F4B" w:rsidRPr="00D24B3E" w14:paraId="2B599979" w14:textId="77777777" w:rsidTr="00252ECD">
        <w:trPr>
          <w:trHeight w:val="180"/>
        </w:trPr>
        <w:tc>
          <w:tcPr>
            <w:tcW w:w="2127" w:type="dxa"/>
            <w:gridSpan w:val="2"/>
          </w:tcPr>
          <w:p w14:paraId="00FCE2CF" w14:textId="77777777" w:rsidR="00F56F4B" w:rsidRPr="00D24B3E" w:rsidRDefault="00F56F4B" w:rsidP="00271ABA">
            <w:pPr>
              <w:spacing w:before="120" w:after="120" w:line="264" w:lineRule="auto"/>
              <w:rPr>
                <w:rFonts w:ascii="Verdana" w:hAnsi="Verdana"/>
                <w:color w:val="12ABDB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color w:val="12ABDB"/>
                <w:sz w:val="22"/>
                <w:lang w:val="en-GB" w:eastAsia="de-DE"/>
              </w:rPr>
              <w:t>Name</w:t>
            </w:r>
          </w:p>
        </w:tc>
        <w:tc>
          <w:tcPr>
            <w:tcW w:w="313" w:type="dxa"/>
            <w:gridSpan w:val="2"/>
          </w:tcPr>
          <w:p w14:paraId="0095CFC2" w14:textId="77777777" w:rsidR="00F56F4B" w:rsidRPr="00D24B3E" w:rsidRDefault="00F56F4B" w:rsidP="00271ABA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</w:p>
        </w:tc>
        <w:tc>
          <w:tcPr>
            <w:tcW w:w="6349" w:type="dxa"/>
            <w:gridSpan w:val="2"/>
          </w:tcPr>
          <w:p w14:paraId="0E4FED91" w14:textId="0316B2BB" w:rsidR="00F56F4B" w:rsidRPr="00D24B3E" w:rsidRDefault="002A0EC7" w:rsidP="00271ABA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2"/>
                <w:lang w:val="en-GB" w:eastAsia="de-DE"/>
              </w:rPr>
              <w:t>Dr. Heinrich Mustermann</w:t>
            </w:r>
          </w:p>
        </w:tc>
      </w:tr>
      <w:tr w:rsidR="007F2394" w:rsidRPr="00D24B3E" w14:paraId="0A45D9F9" w14:textId="77777777" w:rsidTr="00252ECD">
        <w:trPr>
          <w:trHeight w:val="180"/>
        </w:trPr>
        <w:tc>
          <w:tcPr>
            <w:tcW w:w="2127" w:type="dxa"/>
            <w:gridSpan w:val="2"/>
          </w:tcPr>
          <w:p w14:paraId="27616E38" w14:textId="19D6CABD" w:rsidR="007F2394" w:rsidRPr="00D24B3E" w:rsidRDefault="001A7225" w:rsidP="00271ABA">
            <w:pPr>
              <w:spacing w:before="120" w:after="120" w:line="264" w:lineRule="auto"/>
              <w:rPr>
                <w:rFonts w:ascii="Verdana" w:hAnsi="Verdana"/>
                <w:color w:val="12ABDB"/>
                <w:sz w:val="22"/>
                <w:lang w:val="en-GB" w:eastAsia="de-DE"/>
              </w:rPr>
            </w:pPr>
            <w:bookmarkStart w:id="1" w:name="Start"/>
            <w:bookmarkEnd w:id="1"/>
            <w:r w:rsidRPr="00D24B3E">
              <w:rPr>
                <w:rFonts w:ascii="Verdana" w:hAnsi="Verdana"/>
                <w:color w:val="12ABDB"/>
                <w:sz w:val="22"/>
                <w:lang w:val="en-GB" w:eastAsia="de-DE"/>
              </w:rPr>
              <w:t>Function</w:t>
            </w:r>
          </w:p>
        </w:tc>
        <w:tc>
          <w:tcPr>
            <w:tcW w:w="313" w:type="dxa"/>
            <w:gridSpan w:val="2"/>
          </w:tcPr>
          <w:p w14:paraId="5FCE1F77" w14:textId="77777777" w:rsidR="007F2394" w:rsidRPr="00D24B3E" w:rsidRDefault="007F2394" w:rsidP="00271ABA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</w:p>
        </w:tc>
        <w:tc>
          <w:tcPr>
            <w:tcW w:w="6349" w:type="dxa"/>
            <w:gridSpan w:val="2"/>
          </w:tcPr>
          <w:p w14:paraId="0199F482" w14:textId="52365F48" w:rsidR="007F2394" w:rsidRPr="00D24B3E" w:rsidRDefault="002A0EC7" w:rsidP="002A0EC7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2"/>
                <w:lang w:val="en-GB" w:eastAsia="de-DE"/>
              </w:rPr>
              <w:t>Senior</w:t>
            </w:r>
            <w:r w:rsidR="004D4B36" w:rsidRPr="00D24B3E">
              <w:rPr>
                <w:rFonts w:ascii="Verdana" w:hAnsi="Verdana"/>
                <w:sz w:val="22"/>
                <w:lang w:val="en-GB" w:eastAsia="de-DE"/>
              </w:rPr>
              <w:t xml:space="preserve"> </w:t>
            </w:r>
            <w:r w:rsidR="0010731C" w:rsidRPr="00D24B3E">
              <w:rPr>
                <w:rFonts w:ascii="Verdana" w:hAnsi="Verdana"/>
                <w:sz w:val="22"/>
                <w:lang w:val="en-GB" w:eastAsia="de-DE"/>
              </w:rPr>
              <w:t xml:space="preserve">Software </w:t>
            </w:r>
            <w:r w:rsidR="004D4B36" w:rsidRPr="00D24B3E">
              <w:rPr>
                <w:rFonts w:ascii="Verdana" w:hAnsi="Verdana"/>
                <w:sz w:val="22"/>
                <w:lang w:val="en-GB" w:eastAsia="de-DE"/>
              </w:rPr>
              <w:t>E</w:t>
            </w:r>
            <w:r w:rsidR="0010731C" w:rsidRPr="00D24B3E">
              <w:rPr>
                <w:rFonts w:ascii="Verdana" w:hAnsi="Verdana"/>
                <w:sz w:val="22"/>
                <w:lang w:val="en-GB" w:eastAsia="de-DE"/>
              </w:rPr>
              <w:t>ngine</w:t>
            </w:r>
            <w:r w:rsidR="004D4B36" w:rsidRPr="00D24B3E">
              <w:rPr>
                <w:rFonts w:ascii="Verdana" w:hAnsi="Verdana"/>
                <w:sz w:val="22"/>
                <w:lang w:val="en-GB" w:eastAsia="de-DE"/>
              </w:rPr>
              <w:t>e</w:t>
            </w:r>
            <w:r w:rsidR="0010731C" w:rsidRPr="00D24B3E">
              <w:rPr>
                <w:rFonts w:ascii="Verdana" w:hAnsi="Verdana"/>
                <w:sz w:val="22"/>
                <w:lang w:val="en-GB" w:eastAsia="de-DE"/>
              </w:rPr>
              <w:t>r</w:t>
            </w:r>
          </w:p>
        </w:tc>
      </w:tr>
      <w:tr w:rsidR="007F2394" w:rsidRPr="00D24B3E" w14:paraId="4DC5D8C6" w14:textId="77777777" w:rsidTr="00252ECD">
        <w:trPr>
          <w:trHeight w:val="180"/>
        </w:trPr>
        <w:tc>
          <w:tcPr>
            <w:tcW w:w="2127" w:type="dxa"/>
            <w:gridSpan w:val="2"/>
          </w:tcPr>
          <w:p w14:paraId="34C7E885" w14:textId="23A3ACE1" w:rsidR="007F2394" w:rsidRPr="00D24B3E" w:rsidRDefault="000C183D" w:rsidP="00271ABA">
            <w:pPr>
              <w:spacing w:before="120" w:after="120" w:line="264" w:lineRule="auto"/>
              <w:rPr>
                <w:rFonts w:ascii="Verdana" w:hAnsi="Verdana"/>
                <w:color w:val="12ABDB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color w:val="12ABDB"/>
                <w:sz w:val="22"/>
                <w:lang w:val="en-GB" w:eastAsia="de-DE"/>
              </w:rPr>
              <w:t xml:space="preserve">Main </w:t>
            </w:r>
            <w:r w:rsidR="001A7225" w:rsidRPr="00D24B3E">
              <w:rPr>
                <w:rFonts w:ascii="Verdana" w:hAnsi="Verdana"/>
                <w:color w:val="12ABDB"/>
                <w:sz w:val="22"/>
                <w:lang w:val="en-GB" w:eastAsia="de-DE"/>
              </w:rPr>
              <w:t>F</w:t>
            </w:r>
            <w:r w:rsidRPr="00D24B3E">
              <w:rPr>
                <w:rFonts w:ascii="Verdana" w:hAnsi="Verdana"/>
                <w:color w:val="12ABDB"/>
                <w:sz w:val="22"/>
                <w:lang w:val="en-GB" w:eastAsia="de-DE"/>
              </w:rPr>
              <w:t>ocus</w:t>
            </w:r>
          </w:p>
        </w:tc>
        <w:tc>
          <w:tcPr>
            <w:tcW w:w="313" w:type="dxa"/>
            <w:gridSpan w:val="2"/>
          </w:tcPr>
          <w:p w14:paraId="74300B18" w14:textId="77777777" w:rsidR="007F2394" w:rsidRPr="00D24B3E" w:rsidRDefault="007F2394" w:rsidP="00271ABA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</w:p>
        </w:tc>
        <w:tc>
          <w:tcPr>
            <w:tcW w:w="6349" w:type="dxa"/>
            <w:gridSpan w:val="2"/>
          </w:tcPr>
          <w:p w14:paraId="722698EE" w14:textId="4ACCA1BF" w:rsidR="007F2394" w:rsidRPr="00D24B3E" w:rsidRDefault="0010731C" w:rsidP="00271ABA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2"/>
                <w:lang w:val="en-GB" w:eastAsia="de-DE"/>
              </w:rPr>
              <w:t xml:space="preserve">Specification and </w:t>
            </w:r>
            <w:r w:rsidR="004D4B36" w:rsidRPr="00D24B3E">
              <w:rPr>
                <w:rFonts w:ascii="Verdana" w:hAnsi="Verdana"/>
                <w:sz w:val="22"/>
                <w:lang w:val="en-GB" w:eastAsia="de-DE"/>
              </w:rPr>
              <w:t xml:space="preserve">development </w:t>
            </w:r>
            <w:r w:rsidRPr="00D24B3E">
              <w:rPr>
                <w:rFonts w:ascii="Verdana" w:hAnsi="Verdana"/>
                <w:sz w:val="22"/>
                <w:lang w:val="en-GB" w:eastAsia="de-DE"/>
              </w:rPr>
              <w:t xml:space="preserve">of object-oriented software, </w:t>
            </w:r>
            <w:r w:rsidR="004D4B36" w:rsidRPr="00D24B3E">
              <w:rPr>
                <w:rFonts w:ascii="Verdana" w:hAnsi="Verdana"/>
                <w:sz w:val="22"/>
                <w:lang w:val="en-GB" w:eastAsia="de-DE"/>
              </w:rPr>
              <w:t>T</w:t>
            </w:r>
            <w:r w:rsidRPr="00D24B3E">
              <w:rPr>
                <w:rFonts w:ascii="Verdana" w:hAnsi="Verdana"/>
                <w:sz w:val="22"/>
                <w:lang w:val="en-GB" w:eastAsia="de-DE"/>
              </w:rPr>
              <w:t>est</w:t>
            </w:r>
            <w:r w:rsidR="004D4B36" w:rsidRPr="00D24B3E">
              <w:rPr>
                <w:rFonts w:ascii="Verdana" w:hAnsi="Verdana"/>
                <w:sz w:val="22"/>
                <w:lang w:val="en-GB" w:eastAsia="de-DE"/>
              </w:rPr>
              <w:t xml:space="preserve"> automation</w:t>
            </w:r>
            <w:r w:rsidRPr="00D24B3E">
              <w:rPr>
                <w:rFonts w:ascii="Verdana" w:hAnsi="Verdana"/>
                <w:sz w:val="22"/>
                <w:lang w:val="en-GB" w:eastAsia="de-DE"/>
              </w:rPr>
              <w:t xml:space="preserve">, </w:t>
            </w:r>
            <w:r w:rsidR="004D4B36" w:rsidRPr="00D24B3E">
              <w:rPr>
                <w:rFonts w:ascii="Verdana" w:hAnsi="Verdana"/>
                <w:sz w:val="22"/>
                <w:lang w:val="en-GB" w:eastAsia="de-DE"/>
              </w:rPr>
              <w:t xml:space="preserve">Sector </w:t>
            </w:r>
            <w:r w:rsidRPr="00D24B3E">
              <w:rPr>
                <w:rFonts w:ascii="Verdana" w:hAnsi="Verdana"/>
                <w:sz w:val="22"/>
                <w:lang w:val="en-GB" w:eastAsia="de-DE"/>
              </w:rPr>
              <w:t xml:space="preserve">Transport &amp; </w:t>
            </w:r>
            <w:r w:rsidR="00394F11" w:rsidRPr="00D24B3E">
              <w:rPr>
                <w:rFonts w:ascii="Verdana" w:hAnsi="Verdana"/>
                <w:sz w:val="22"/>
                <w:lang w:val="en-GB" w:eastAsia="de-DE"/>
              </w:rPr>
              <w:t xml:space="preserve">Traffic </w:t>
            </w:r>
          </w:p>
        </w:tc>
      </w:tr>
      <w:tr w:rsidR="007F2394" w:rsidRPr="00D24B3E" w14:paraId="11154CA8" w14:textId="77777777" w:rsidTr="00252ECD">
        <w:trPr>
          <w:trHeight w:val="180"/>
        </w:trPr>
        <w:tc>
          <w:tcPr>
            <w:tcW w:w="8789" w:type="dxa"/>
            <w:gridSpan w:val="6"/>
          </w:tcPr>
          <w:p w14:paraId="3A19F694" w14:textId="0481AF05" w:rsidR="007F2394" w:rsidRPr="00D24B3E" w:rsidRDefault="000C183D" w:rsidP="00271ABA">
            <w:pPr>
              <w:spacing w:before="480" w:after="120" w:line="264" w:lineRule="auto"/>
              <w:rPr>
                <w:rFonts w:ascii="Verdana" w:hAnsi="Verdana"/>
                <w:color w:val="0070AD"/>
                <w:sz w:val="28"/>
                <w:lang w:val="en-GB" w:eastAsia="de-DE"/>
              </w:rPr>
            </w:pPr>
            <w:r w:rsidRPr="00D24B3E">
              <w:rPr>
                <w:rFonts w:ascii="Verdana" w:hAnsi="Verdana"/>
                <w:color w:val="0070AD"/>
                <w:sz w:val="28"/>
                <w:lang w:val="en-GB" w:eastAsia="de-DE"/>
              </w:rPr>
              <w:t>Education</w:t>
            </w:r>
            <w:r w:rsidR="001A7225" w:rsidRPr="00D24B3E">
              <w:rPr>
                <w:rFonts w:ascii="Verdana" w:hAnsi="Verdana"/>
                <w:color w:val="0070AD"/>
                <w:sz w:val="28"/>
                <w:lang w:val="en-GB" w:eastAsia="de-DE"/>
              </w:rPr>
              <w:t xml:space="preserve"> and Employment</w:t>
            </w:r>
          </w:p>
        </w:tc>
      </w:tr>
      <w:tr w:rsidR="00CE15C4" w:rsidRPr="00093A92" w14:paraId="18557971" w14:textId="77777777" w:rsidTr="00252ECD">
        <w:trPr>
          <w:trHeight w:val="180"/>
        </w:trPr>
        <w:tc>
          <w:tcPr>
            <w:tcW w:w="2127" w:type="dxa"/>
            <w:gridSpan w:val="2"/>
          </w:tcPr>
          <w:p w14:paraId="792A880B" w14:textId="6AE7E482" w:rsidR="00CE15C4" w:rsidRPr="00093A92" w:rsidRDefault="000C183D" w:rsidP="0057583E">
            <w:pPr>
              <w:spacing w:before="120" w:after="120" w:line="264" w:lineRule="auto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Since</w:t>
            </w:r>
            <w:r w:rsidR="00CE15C4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 xml:space="preserve"> 04/</w:t>
            </w:r>
            <w:r w:rsidR="00DB2FE7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20</w:t>
            </w:r>
            <w:r w:rsidR="00CE15C4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04</w:t>
            </w:r>
          </w:p>
        </w:tc>
        <w:tc>
          <w:tcPr>
            <w:tcW w:w="333" w:type="dxa"/>
            <w:gridSpan w:val="3"/>
          </w:tcPr>
          <w:p w14:paraId="6FB204FB" w14:textId="77777777" w:rsidR="00CE15C4" w:rsidRPr="00093A92" w:rsidRDefault="00CE15C4" w:rsidP="0057583E">
            <w:pPr>
              <w:spacing w:before="120" w:after="120" w:line="264" w:lineRule="auto"/>
              <w:rPr>
                <w:rFonts w:ascii="Verdana" w:hAnsi="Verdana"/>
                <w:sz w:val="22"/>
                <w:szCs w:val="22"/>
                <w:lang w:val="en-GB" w:eastAsia="de-DE"/>
              </w:rPr>
            </w:pPr>
          </w:p>
        </w:tc>
        <w:tc>
          <w:tcPr>
            <w:tcW w:w="6329" w:type="dxa"/>
          </w:tcPr>
          <w:p w14:paraId="1B75FC1C" w14:textId="34FB78BC" w:rsidR="00CE15C4" w:rsidRPr="00093A92" w:rsidRDefault="00CE15C4" w:rsidP="0057583E">
            <w:pPr>
              <w:spacing w:before="120" w:after="120" w:line="264" w:lineRule="auto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Capgemini</w:t>
            </w:r>
          </w:p>
        </w:tc>
      </w:tr>
      <w:tr w:rsidR="007F2394" w:rsidRPr="00093A92" w14:paraId="27E75F99" w14:textId="77777777" w:rsidTr="00252ECD">
        <w:trPr>
          <w:trHeight w:val="180"/>
        </w:trPr>
        <w:tc>
          <w:tcPr>
            <w:tcW w:w="2127" w:type="dxa"/>
            <w:gridSpan w:val="2"/>
          </w:tcPr>
          <w:p w14:paraId="2220B187" w14:textId="7B8DBE54" w:rsidR="007F2394" w:rsidRPr="00093A92" w:rsidRDefault="00AD3B4D" w:rsidP="00271ABA">
            <w:pPr>
              <w:spacing w:before="120" w:after="120" w:line="264" w:lineRule="auto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05/</w:t>
            </w:r>
            <w:r w:rsidR="00DB2FE7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20</w:t>
            </w: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02 – 03/</w:t>
            </w:r>
            <w:r w:rsidR="00DB2FE7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20</w:t>
            </w: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04</w:t>
            </w:r>
          </w:p>
        </w:tc>
        <w:tc>
          <w:tcPr>
            <w:tcW w:w="333" w:type="dxa"/>
            <w:gridSpan w:val="3"/>
          </w:tcPr>
          <w:p w14:paraId="5B475AD6" w14:textId="77777777" w:rsidR="007F2394" w:rsidRPr="00093A92" w:rsidRDefault="007F2394" w:rsidP="00271ABA">
            <w:pPr>
              <w:spacing w:before="120" w:after="120" w:line="264" w:lineRule="auto"/>
              <w:rPr>
                <w:rFonts w:ascii="Verdana" w:hAnsi="Verdana"/>
                <w:sz w:val="22"/>
                <w:szCs w:val="22"/>
                <w:lang w:val="en-GB" w:eastAsia="de-DE"/>
              </w:rPr>
            </w:pPr>
          </w:p>
        </w:tc>
        <w:tc>
          <w:tcPr>
            <w:tcW w:w="6329" w:type="dxa"/>
          </w:tcPr>
          <w:p w14:paraId="5B74B8EE" w14:textId="64C8658A" w:rsidR="007F2394" w:rsidRPr="00093A92" w:rsidRDefault="005D4A91" w:rsidP="00271ABA">
            <w:pPr>
              <w:spacing w:before="120" w:after="120" w:line="264" w:lineRule="auto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 xml:space="preserve">Software </w:t>
            </w:r>
            <w:r w:rsidR="00147BDD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D</w:t>
            </w: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 xml:space="preserve">eveloper at Techniker Krankenkasse, Hamburg </w:t>
            </w:r>
          </w:p>
        </w:tc>
      </w:tr>
      <w:tr w:rsidR="00093A92" w:rsidRPr="00093A92" w14:paraId="586F6FA9" w14:textId="77777777" w:rsidTr="00252ECD">
        <w:trPr>
          <w:trHeight w:val="180"/>
        </w:trPr>
        <w:tc>
          <w:tcPr>
            <w:tcW w:w="2127" w:type="dxa"/>
            <w:gridSpan w:val="2"/>
          </w:tcPr>
          <w:p w14:paraId="1E438003" w14:textId="677282D6" w:rsidR="00093A92" w:rsidRPr="00093A92" w:rsidRDefault="00093A92" w:rsidP="00093A92">
            <w:pPr>
              <w:spacing w:before="120" w:after="120" w:line="264" w:lineRule="auto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05/2000 – 04/2002</w:t>
            </w:r>
          </w:p>
        </w:tc>
        <w:tc>
          <w:tcPr>
            <w:tcW w:w="333" w:type="dxa"/>
            <w:gridSpan w:val="3"/>
          </w:tcPr>
          <w:p w14:paraId="1E92AD76" w14:textId="77777777" w:rsidR="00093A92" w:rsidRPr="00093A92" w:rsidRDefault="00093A92" w:rsidP="00093A92">
            <w:pPr>
              <w:spacing w:before="120" w:after="120" w:line="264" w:lineRule="auto"/>
              <w:rPr>
                <w:rFonts w:ascii="Verdana" w:hAnsi="Verdana"/>
                <w:sz w:val="22"/>
                <w:szCs w:val="22"/>
                <w:lang w:val="en-GB" w:eastAsia="de-DE"/>
              </w:rPr>
            </w:pPr>
          </w:p>
        </w:tc>
        <w:tc>
          <w:tcPr>
            <w:tcW w:w="6329" w:type="dxa"/>
          </w:tcPr>
          <w:p w14:paraId="7C154E72" w14:textId="3DCC735D" w:rsidR="00093A92" w:rsidRPr="00093A92" w:rsidRDefault="00093A92" w:rsidP="00093A92">
            <w:pPr>
              <w:spacing w:before="120" w:after="120" w:line="264" w:lineRule="auto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Doctoral Studies at University of Stuttgart</w:t>
            </w:r>
          </w:p>
        </w:tc>
      </w:tr>
      <w:tr w:rsidR="00093A92" w:rsidRPr="00093A92" w14:paraId="2DB320AE" w14:textId="77777777" w:rsidTr="00252ECD">
        <w:trPr>
          <w:trHeight w:val="180"/>
        </w:trPr>
        <w:tc>
          <w:tcPr>
            <w:tcW w:w="2127" w:type="dxa"/>
            <w:gridSpan w:val="2"/>
          </w:tcPr>
          <w:p w14:paraId="4D71F56D" w14:textId="5350F691" w:rsidR="00093A92" w:rsidRPr="00093A92" w:rsidRDefault="00093A92" w:rsidP="00093A92">
            <w:pPr>
              <w:spacing w:before="120" w:after="120" w:line="264" w:lineRule="auto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02/1997 – 04/2000</w:t>
            </w:r>
          </w:p>
        </w:tc>
        <w:tc>
          <w:tcPr>
            <w:tcW w:w="333" w:type="dxa"/>
            <w:gridSpan w:val="3"/>
          </w:tcPr>
          <w:p w14:paraId="27E14259" w14:textId="77777777" w:rsidR="00093A92" w:rsidRPr="00093A92" w:rsidRDefault="00093A92" w:rsidP="00093A92">
            <w:pPr>
              <w:spacing w:before="120" w:after="120" w:line="264" w:lineRule="auto"/>
              <w:rPr>
                <w:rFonts w:ascii="Verdana" w:hAnsi="Verdana"/>
                <w:sz w:val="22"/>
                <w:szCs w:val="22"/>
                <w:lang w:val="en-GB" w:eastAsia="de-DE"/>
              </w:rPr>
            </w:pPr>
          </w:p>
        </w:tc>
        <w:tc>
          <w:tcPr>
            <w:tcW w:w="6329" w:type="dxa"/>
          </w:tcPr>
          <w:p w14:paraId="07BB0B74" w14:textId="64100B3E" w:rsidR="00093A92" w:rsidRPr="00093A92" w:rsidRDefault="00093A92" w:rsidP="00093A92">
            <w:pPr>
              <w:spacing w:before="120" w:after="120" w:line="264" w:lineRule="auto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 xml:space="preserve">PC Landscape Support for a huge Solicitor´s Office </w:t>
            </w:r>
          </w:p>
        </w:tc>
      </w:tr>
      <w:tr w:rsidR="00093A92" w:rsidRPr="00093A92" w14:paraId="72DAD483" w14:textId="77777777" w:rsidTr="00252ECD">
        <w:trPr>
          <w:trHeight w:val="180"/>
        </w:trPr>
        <w:tc>
          <w:tcPr>
            <w:tcW w:w="2127" w:type="dxa"/>
            <w:gridSpan w:val="2"/>
          </w:tcPr>
          <w:p w14:paraId="32FE2F2A" w14:textId="59945719" w:rsidR="00093A92" w:rsidRPr="00093A92" w:rsidRDefault="00093A92" w:rsidP="00093A92">
            <w:pPr>
              <w:spacing w:before="120" w:after="120" w:line="264" w:lineRule="auto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04/1995 – 10/1995</w:t>
            </w:r>
          </w:p>
        </w:tc>
        <w:tc>
          <w:tcPr>
            <w:tcW w:w="333" w:type="dxa"/>
            <w:gridSpan w:val="3"/>
          </w:tcPr>
          <w:p w14:paraId="5C642F2E" w14:textId="77777777" w:rsidR="00093A92" w:rsidRPr="00093A92" w:rsidRDefault="00093A92" w:rsidP="00093A92">
            <w:pPr>
              <w:spacing w:before="120" w:after="120" w:line="264" w:lineRule="auto"/>
              <w:rPr>
                <w:rFonts w:ascii="Verdana" w:hAnsi="Verdana"/>
                <w:sz w:val="22"/>
                <w:szCs w:val="22"/>
                <w:lang w:val="en-GB" w:eastAsia="de-DE"/>
              </w:rPr>
            </w:pPr>
          </w:p>
        </w:tc>
        <w:tc>
          <w:tcPr>
            <w:tcW w:w="6329" w:type="dxa"/>
          </w:tcPr>
          <w:p w14:paraId="0A72D826" w14:textId="257A22C3" w:rsidR="00093A92" w:rsidRPr="00093A92" w:rsidRDefault="00093A92" w:rsidP="00093A92">
            <w:pPr>
              <w:spacing w:before="120" w:after="120" w:line="264" w:lineRule="auto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Internship at General Motors in Detroit, USA</w:t>
            </w:r>
          </w:p>
        </w:tc>
      </w:tr>
      <w:tr w:rsidR="00AD3B4D" w:rsidRPr="00093A92" w14:paraId="205FD969" w14:textId="77777777" w:rsidTr="00252ECD">
        <w:trPr>
          <w:trHeight w:val="180"/>
        </w:trPr>
        <w:tc>
          <w:tcPr>
            <w:tcW w:w="2127" w:type="dxa"/>
            <w:gridSpan w:val="2"/>
          </w:tcPr>
          <w:p w14:paraId="03CF035A" w14:textId="0030AC2C" w:rsidR="00AD3B4D" w:rsidRPr="00093A92" w:rsidRDefault="00AD3B4D" w:rsidP="00093A92">
            <w:pPr>
              <w:spacing w:before="120" w:after="120" w:line="264" w:lineRule="auto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10/</w:t>
            </w:r>
            <w:r w:rsidR="00DB2FE7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19</w:t>
            </w: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94</w:t>
            </w:r>
            <w:r w:rsidR="00893AA9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 xml:space="preserve"> </w:t>
            </w: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–</w:t>
            </w:r>
            <w:r w:rsidR="00893AA9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 xml:space="preserve"> </w:t>
            </w: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04/</w:t>
            </w:r>
            <w:r w:rsidR="00DB2FE7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20</w:t>
            </w: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00</w:t>
            </w:r>
          </w:p>
        </w:tc>
        <w:tc>
          <w:tcPr>
            <w:tcW w:w="333" w:type="dxa"/>
            <w:gridSpan w:val="3"/>
          </w:tcPr>
          <w:p w14:paraId="37C0369D" w14:textId="77777777" w:rsidR="00AD3B4D" w:rsidRPr="00093A92" w:rsidRDefault="00AD3B4D" w:rsidP="00093A92">
            <w:pPr>
              <w:spacing w:before="120" w:after="120" w:line="264" w:lineRule="auto"/>
              <w:rPr>
                <w:rFonts w:ascii="Verdana" w:hAnsi="Verdana"/>
                <w:sz w:val="22"/>
                <w:szCs w:val="22"/>
                <w:lang w:val="en-GB" w:eastAsia="de-DE"/>
              </w:rPr>
            </w:pPr>
          </w:p>
        </w:tc>
        <w:tc>
          <w:tcPr>
            <w:tcW w:w="6329" w:type="dxa"/>
          </w:tcPr>
          <w:p w14:paraId="3A42666B" w14:textId="1AF2D6DF" w:rsidR="00AD3B4D" w:rsidRPr="00093A92" w:rsidRDefault="009E2947" w:rsidP="00093A92">
            <w:pPr>
              <w:spacing w:before="120" w:after="120" w:line="264" w:lineRule="auto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 xml:space="preserve">Computer </w:t>
            </w:r>
            <w:r w:rsidR="00147BDD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S</w:t>
            </w: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 xml:space="preserve">cience </w:t>
            </w:r>
            <w:r w:rsidR="00147BDD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S</w:t>
            </w: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 xml:space="preserve">tudies at </w:t>
            </w:r>
            <w:r w:rsidR="00D54FDB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Universit</w:t>
            </w: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y</w:t>
            </w:r>
            <w:r w:rsidR="00D54FDB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 xml:space="preserve"> </w:t>
            </w:r>
            <w:r w:rsidR="00EE2837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 xml:space="preserve">of </w:t>
            </w:r>
            <w:r w:rsidR="00D54FDB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Stuttgart</w:t>
            </w:r>
            <w:r w:rsidR="00147BDD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 xml:space="preserve">, </w:t>
            </w: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Degree</w:t>
            </w:r>
            <w:r w:rsidR="00AD3B4D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 xml:space="preserve">: </w:t>
            </w:r>
            <w:r w:rsidR="00D54FDB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M.Sc.</w:t>
            </w:r>
            <w:r w:rsidR="00093A92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br/>
            </w:r>
            <w:r w:rsidR="00A92C88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Focus</w:t>
            </w:r>
            <w:r w:rsidR="00AD3B4D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 xml:space="preserve">: </w:t>
            </w:r>
            <w:r w:rsidR="00A92C88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Databases</w:t>
            </w:r>
            <w:r w:rsidR="00AD3B4D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 xml:space="preserve">, </w:t>
            </w:r>
            <w:r w:rsidR="00EE2837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Efficient algorithm</w:t>
            </w:r>
            <w:r w:rsidR="00B319DC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s</w:t>
            </w:r>
            <w:r w:rsidR="00AD3B4D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 xml:space="preserve">, Operations Research </w:t>
            </w:r>
          </w:p>
        </w:tc>
      </w:tr>
      <w:tr w:rsidR="007F2394" w:rsidRPr="00D24B3E" w14:paraId="441E45C7" w14:textId="77777777" w:rsidTr="00252ECD">
        <w:trPr>
          <w:trHeight w:val="180"/>
        </w:trPr>
        <w:tc>
          <w:tcPr>
            <w:tcW w:w="8789" w:type="dxa"/>
            <w:gridSpan w:val="6"/>
          </w:tcPr>
          <w:p w14:paraId="18245003" w14:textId="21CDB31E" w:rsidR="007F2394" w:rsidRPr="00D24B3E" w:rsidRDefault="00BE7544" w:rsidP="00B319DC">
            <w:pPr>
              <w:spacing w:before="120" w:after="120" w:line="360" w:lineRule="auto"/>
              <w:rPr>
                <w:rFonts w:ascii="Verdana" w:hAnsi="Verdana"/>
                <w:color w:val="0070AD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color w:val="0070AD"/>
                <w:sz w:val="28"/>
                <w:lang w:val="en-GB" w:eastAsia="de-DE"/>
              </w:rPr>
              <w:t>Computer Science Knowledge</w:t>
            </w:r>
          </w:p>
        </w:tc>
      </w:tr>
      <w:tr w:rsidR="007F2394" w:rsidRPr="00D24B3E" w14:paraId="591DF9FB" w14:textId="77777777" w:rsidTr="00252ECD">
        <w:trPr>
          <w:trHeight w:val="180"/>
        </w:trPr>
        <w:tc>
          <w:tcPr>
            <w:tcW w:w="2127" w:type="dxa"/>
            <w:gridSpan w:val="2"/>
          </w:tcPr>
          <w:p w14:paraId="5867B018" w14:textId="4359D111" w:rsidR="007F2394" w:rsidRPr="00D24B3E" w:rsidRDefault="007F2394" w:rsidP="00271ABA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2"/>
                <w:lang w:val="en-GB" w:eastAsia="de-DE"/>
              </w:rPr>
              <w:t>Method</w:t>
            </w:r>
            <w:r w:rsidR="003C6B5F" w:rsidRPr="00D24B3E">
              <w:rPr>
                <w:rFonts w:ascii="Verdana" w:hAnsi="Verdana"/>
                <w:sz w:val="22"/>
                <w:lang w:val="en-GB" w:eastAsia="de-DE"/>
              </w:rPr>
              <w:t>s</w:t>
            </w:r>
          </w:p>
        </w:tc>
        <w:tc>
          <w:tcPr>
            <w:tcW w:w="333" w:type="dxa"/>
            <w:gridSpan w:val="3"/>
          </w:tcPr>
          <w:p w14:paraId="1CDB6987" w14:textId="77777777" w:rsidR="007F2394" w:rsidRPr="00D24B3E" w:rsidRDefault="007F2394" w:rsidP="00271ABA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</w:p>
        </w:tc>
        <w:tc>
          <w:tcPr>
            <w:tcW w:w="6329" w:type="dxa"/>
          </w:tcPr>
          <w:p w14:paraId="286C2D98" w14:textId="0B477A12" w:rsidR="007F2394" w:rsidRPr="00D24B3E" w:rsidRDefault="00AD3B4D" w:rsidP="005F7797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2"/>
                <w:lang w:val="en-GB" w:eastAsia="de-DE"/>
              </w:rPr>
              <w:t>OOA, OOD, OOP, UML</w:t>
            </w:r>
          </w:p>
        </w:tc>
      </w:tr>
      <w:tr w:rsidR="007F2394" w:rsidRPr="00D24B3E" w14:paraId="1C28A694" w14:textId="77777777" w:rsidTr="00252ECD">
        <w:trPr>
          <w:trHeight w:val="180"/>
        </w:trPr>
        <w:tc>
          <w:tcPr>
            <w:tcW w:w="2127" w:type="dxa"/>
            <w:gridSpan w:val="2"/>
          </w:tcPr>
          <w:p w14:paraId="6E0C033F" w14:textId="7BCA1AC7" w:rsidR="007F2394" w:rsidRPr="00D24B3E" w:rsidRDefault="003C6B5F" w:rsidP="00271ABA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2"/>
                <w:lang w:val="en-GB" w:eastAsia="de-DE"/>
              </w:rPr>
              <w:t>Operating System</w:t>
            </w:r>
            <w:r w:rsidR="00B319DC" w:rsidRPr="00D24B3E">
              <w:rPr>
                <w:rFonts w:ascii="Verdana" w:hAnsi="Verdana"/>
                <w:sz w:val="22"/>
                <w:lang w:val="en-GB" w:eastAsia="de-DE"/>
              </w:rPr>
              <w:t>s</w:t>
            </w:r>
          </w:p>
        </w:tc>
        <w:tc>
          <w:tcPr>
            <w:tcW w:w="333" w:type="dxa"/>
            <w:gridSpan w:val="3"/>
          </w:tcPr>
          <w:p w14:paraId="5DE58BC2" w14:textId="77777777" w:rsidR="007F2394" w:rsidRPr="00D24B3E" w:rsidRDefault="007F2394" w:rsidP="00271ABA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</w:p>
        </w:tc>
        <w:tc>
          <w:tcPr>
            <w:tcW w:w="6329" w:type="dxa"/>
          </w:tcPr>
          <w:p w14:paraId="4A2F85B1" w14:textId="253F3C6D" w:rsidR="007F2394" w:rsidRPr="00D24B3E" w:rsidRDefault="00AD3B4D" w:rsidP="00271ABA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2"/>
                <w:lang w:val="en-GB" w:eastAsia="de-DE"/>
              </w:rPr>
              <w:t>Windows, Unix</w:t>
            </w:r>
          </w:p>
        </w:tc>
      </w:tr>
      <w:tr w:rsidR="007F2394" w:rsidRPr="00D24B3E" w14:paraId="6CBBCA0F" w14:textId="77777777" w:rsidTr="00252ECD">
        <w:trPr>
          <w:trHeight w:val="180"/>
        </w:trPr>
        <w:tc>
          <w:tcPr>
            <w:tcW w:w="2127" w:type="dxa"/>
            <w:gridSpan w:val="2"/>
          </w:tcPr>
          <w:p w14:paraId="5E8B35FC" w14:textId="1372312B" w:rsidR="007F2394" w:rsidRPr="00D24B3E" w:rsidRDefault="001F7702" w:rsidP="001F7702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2"/>
                <w:lang w:val="en-GB" w:eastAsia="de-DE"/>
              </w:rPr>
              <w:t>Programmi</w:t>
            </w:r>
            <w:r w:rsidR="003C6B5F" w:rsidRPr="00D24B3E">
              <w:rPr>
                <w:rFonts w:ascii="Verdana" w:hAnsi="Verdana"/>
                <w:sz w:val="22"/>
                <w:lang w:val="en-GB" w:eastAsia="de-DE"/>
              </w:rPr>
              <w:t>ng Language</w:t>
            </w:r>
            <w:r w:rsidR="00B319DC" w:rsidRPr="00D24B3E">
              <w:rPr>
                <w:rFonts w:ascii="Verdana" w:hAnsi="Verdana"/>
                <w:sz w:val="22"/>
                <w:lang w:val="en-GB" w:eastAsia="de-DE"/>
              </w:rPr>
              <w:t>s</w:t>
            </w:r>
          </w:p>
        </w:tc>
        <w:tc>
          <w:tcPr>
            <w:tcW w:w="333" w:type="dxa"/>
            <w:gridSpan w:val="3"/>
          </w:tcPr>
          <w:p w14:paraId="1DA2E38F" w14:textId="77777777" w:rsidR="007F2394" w:rsidRPr="00D24B3E" w:rsidRDefault="007F2394" w:rsidP="00271ABA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</w:p>
        </w:tc>
        <w:tc>
          <w:tcPr>
            <w:tcW w:w="6329" w:type="dxa"/>
          </w:tcPr>
          <w:p w14:paraId="0D00A4B7" w14:textId="11034786" w:rsidR="007F2394" w:rsidRPr="00D24B3E" w:rsidRDefault="00AD3B4D" w:rsidP="00271ABA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2"/>
                <w:lang w:val="en-GB" w:eastAsia="de-DE"/>
              </w:rPr>
              <w:t>Java</w:t>
            </w:r>
            <w:r w:rsidR="005F7797" w:rsidRPr="00D24B3E">
              <w:rPr>
                <w:rFonts w:ascii="Verdana" w:hAnsi="Verdana"/>
                <w:sz w:val="22"/>
                <w:lang w:val="en-GB" w:eastAsia="de-DE"/>
              </w:rPr>
              <w:t>{2}</w:t>
            </w:r>
            <w:r w:rsidRPr="00D24B3E">
              <w:rPr>
                <w:rFonts w:ascii="Verdana" w:hAnsi="Verdana"/>
                <w:sz w:val="22"/>
                <w:lang w:val="en-GB" w:eastAsia="de-DE"/>
              </w:rPr>
              <w:t>, C/ C++</w:t>
            </w:r>
            <w:r w:rsidR="005F7797" w:rsidRPr="00D24B3E">
              <w:rPr>
                <w:rFonts w:ascii="Verdana" w:hAnsi="Verdana"/>
                <w:sz w:val="22"/>
                <w:lang w:val="en-GB" w:eastAsia="de-DE"/>
              </w:rPr>
              <w:t>{2}</w:t>
            </w:r>
          </w:p>
        </w:tc>
      </w:tr>
      <w:tr w:rsidR="00AD3B4D" w:rsidRPr="00D24B3E" w14:paraId="6DBB4454" w14:textId="77777777" w:rsidTr="00252ECD">
        <w:trPr>
          <w:trHeight w:val="180"/>
        </w:trPr>
        <w:tc>
          <w:tcPr>
            <w:tcW w:w="2127" w:type="dxa"/>
            <w:gridSpan w:val="2"/>
          </w:tcPr>
          <w:p w14:paraId="7B438985" w14:textId="1B492DA4" w:rsidR="00AD3B4D" w:rsidRPr="00D24B3E" w:rsidRDefault="00AD3B4D" w:rsidP="00271ABA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2"/>
                <w:lang w:val="en-GB" w:eastAsia="de-DE"/>
              </w:rPr>
              <w:t>Dat</w:t>
            </w:r>
            <w:r w:rsidR="003C6B5F" w:rsidRPr="00D24B3E">
              <w:rPr>
                <w:rFonts w:ascii="Verdana" w:hAnsi="Verdana"/>
                <w:sz w:val="22"/>
                <w:lang w:val="en-GB" w:eastAsia="de-DE"/>
              </w:rPr>
              <w:t>abase Systems</w:t>
            </w:r>
          </w:p>
        </w:tc>
        <w:tc>
          <w:tcPr>
            <w:tcW w:w="333" w:type="dxa"/>
            <w:gridSpan w:val="3"/>
            <w:tcBorders>
              <w:left w:val="nil"/>
            </w:tcBorders>
          </w:tcPr>
          <w:p w14:paraId="68FFBF0E" w14:textId="77777777" w:rsidR="00AD3B4D" w:rsidRPr="00D24B3E" w:rsidRDefault="00AD3B4D" w:rsidP="00F56F4B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</w:p>
        </w:tc>
        <w:tc>
          <w:tcPr>
            <w:tcW w:w="6329" w:type="dxa"/>
            <w:tcBorders>
              <w:left w:val="nil"/>
            </w:tcBorders>
          </w:tcPr>
          <w:p w14:paraId="36517326" w14:textId="462322B5" w:rsidR="00AD3B4D" w:rsidRPr="00D24B3E" w:rsidRDefault="00AD3B4D" w:rsidP="00B8260D">
            <w:pPr>
              <w:pStyle w:val="MA-ProfilStandard"/>
              <w:rPr>
                <w:rFonts w:ascii="Verdana" w:hAnsi="Verdana"/>
                <w:lang w:val="en-GB"/>
              </w:rPr>
            </w:pPr>
            <w:r w:rsidRPr="00D24B3E">
              <w:rPr>
                <w:rFonts w:ascii="Verdana" w:hAnsi="Verdana"/>
                <w:lang w:val="en-GB"/>
              </w:rPr>
              <w:t>Oracle</w:t>
            </w:r>
            <w:r w:rsidR="006511BC" w:rsidRPr="00D24B3E">
              <w:rPr>
                <w:rFonts w:ascii="Verdana" w:hAnsi="Verdana"/>
                <w:lang w:val="en-GB"/>
              </w:rPr>
              <w:t xml:space="preserve"> 12c</w:t>
            </w:r>
            <w:r w:rsidR="005F7797" w:rsidRPr="00D24B3E">
              <w:rPr>
                <w:rFonts w:ascii="Verdana" w:hAnsi="Verdana"/>
                <w:lang w:val="en-GB"/>
              </w:rPr>
              <w:t>{1}</w:t>
            </w:r>
            <w:r w:rsidRPr="00D24B3E">
              <w:rPr>
                <w:rFonts w:ascii="Verdana" w:hAnsi="Verdana"/>
                <w:lang w:val="en-GB"/>
              </w:rPr>
              <w:t>, Informix</w:t>
            </w:r>
            <w:r w:rsidR="005F7797" w:rsidRPr="00D24B3E">
              <w:rPr>
                <w:rFonts w:ascii="Verdana" w:hAnsi="Verdana"/>
                <w:lang w:val="en-GB"/>
              </w:rPr>
              <w:t>{1}</w:t>
            </w:r>
            <w:r w:rsidRPr="00D24B3E">
              <w:rPr>
                <w:rFonts w:ascii="Verdana" w:hAnsi="Verdana"/>
                <w:lang w:val="en-GB"/>
              </w:rPr>
              <w:t>, MS-Access</w:t>
            </w:r>
            <w:r w:rsidR="005F7797" w:rsidRPr="00D24B3E">
              <w:rPr>
                <w:rFonts w:ascii="Verdana" w:hAnsi="Verdana"/>
                <w:lang w:val="en-GB"/>
              </w:rPr>
              <w:t>{1}</w:t>
            </w:r>
          </w:p>
        </w:tc>
      </w:tr>
      <w:tr w:rsidR="00AD3B4D" w:rsidRPr="00D24B3E" w14:paraId="2FE8E4D2" w14:textId="77777777" w:rsidTr="00252ECD">
        <w:trPr>
          <w:trHeight w:val="180"/>
        </w:trPr>
        <w:tc>
          <w:tcPr>
            <w:tcW w:w="2127" w:type="dxa"/>
            <w:gridSpan w:val="2"/>
          </w:tcPr>
          <w:p w14:paraId="44394E51" w14:textId="095D61E5" w:rsidR="00AD3B4D" w:rsidRPr="00D24B3E" w:rsidRDefault="00AD3B4D" w:rsidP="00271ABA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2"/>
                <w:lang w:val="en-GB" w:eastAsia="de-DE"/>
              </w:rPr>
              <w:lastRenderedPageBreak/>
              <w:t>Produ</w:t>
            </w:r>
            <w:r w:rsidR="006906EC" w:rsidRPr="00D24B3E">
              <w:rPr>
                <w:rFonts w:ascii="Verdana" w:hAnsi="Verdana"/>
                <w:sz w:val="22"/>
                <w:lang w:val="en-GB" w:eastAsia="de-DE"/>
              </w:rPr>
              <w:t>cts and Standards</w:t>
            </w:r>
          </w:p>
        </w:tc>
        <w:tc>
          <w:tcPr>
            <w:tcW w:w="333" w:type="dxa"/>
            <w:gridSpan w:val="3"/>
          </w:tcPr>
          <w:p w14:paraId="657E4062" w14:textId="77777777" w:rsidR="00AD3B4D" w:rsidRPr="00D24B3E" w:rsidRDefault="00AD3B4D" w:rsidP="00271ABA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</w:p>
        </w:tc>
        <w:tc>
          <w:tcPr>
            <w:tcW w:w="6329" w:type="dxa"/>
          </w:tcPr>
          <w:p w14:paraId="3778C9F7" w14:textId="685EB171" w:rsidR="00AD3B4D" w:rsidRPr="00D24B3E" w:rsidRDefault="00AD3B4D" w:rsidP="00271ABA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2"/>
                <w:lang w:val="en-GB" w:eastAsia="de-DE"/>
              </w:rPr>
              <w:t>Crystal Reports</w:t>
            </w:r>
            <w:r w:rsidR="005F7797" w:rsidRPr="00D24B3E">
              <w:rPr>
                <w:rFonts w:ascii="Verdana" w:hAnsi="Verdana"/>
                <w:sz w:val="22"/>
                <w:lang w:val="en-GB" w:eastAsia="de-DE"/>
              </w:rPr>
              <w:t>{2}</w:t>
            </w:r>
            <w:r w:rsidRPr="00D24B3E">
              <w:rPr>
                <w:rFonts w:ascii="Verdana" w:hAnsi="Verdana"/>
                <w:sz w:val="22"/>
                <w:lang w:val="en-GB" w:eastAsia="de-DE"/>
              </w:rPr>
              <w:t xml:space="preserve"> Core Media CMS</w:t>
            </w:r>
            <w:r w:rsidR="005F7797" w:rsidRPr="00D24B3E">
              <w:rPr>
                <w:rFonts w:ascii="Verdana" w:hAnsi="Verdana"/>
                <w:sz w:val="22"/>
                <w:lang w:val="en-GB" w:eastAsia="de-DE"/>
              </w:rPr>
              <w:t>{2}</w:t>
            </w:r>
          </w:p>
        </w:tc>
      </w:tr>
      <w:tr w:rsidR="007D1C7E" w:rsidRPr="00D24B3E" w14:paraId="02B742F8" w14:textId="77777777" w:rsidTr="00252ECD">
        <w:trPr>
          <w:trHeight w:val="180"/>
        </w:trPr>
        <w:tc>
          <w:tcPr>
            <w:tcW w:w="2127" w:type="dxa"/>
            <w:gridSpan w:val="2"/>
          </w:tcPr>
          <w:p w14:paraId="149F08D6" w14:textId="5E814350" w:rsidR="007D1C7E" w:rsidRPr="00D24B3E" w:rsidRDefault="006906EC" w:rsidP="00B8260D">
            <w:pPr>
              <w:pStyle w:val="MA-ProfilStandard"/>
              <w:rPr>
                <w:rFonts w:ascii="Verdana" w:hAnsi="Verdana"/>
                <w:lang w:val="en-GB"/>
              </w:rPr>
            </w:pPr>
            <w:r w:rsidRPr="00D24B3E">
              <w:rPr>
                <w:rFonts w:ascii="Verdana" w:hAnsi="Verdana"/>
                <w:lang w:val="en-GB"/>
              </w:rPr>
              <w:t>Tools</w:t>
            </w:r>
          </w:p>
        </w:tc>
        <w:tc>
          <w:tcPr>
            <w:tcW w:w="333" w:type="dxa"/>
            <w:gridSpan w:val="3"/>
          </w:tcPr>
          <w:p w14:paraId="3422A43A" w14:textId="77777777" w:rsidR="007D1C7E" w:rsidRPr="00D24B3E" w:rsidRDefault="007D1C7E" w:rsidP="00F56F4B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</w:p>
        </w:tc>
        <w:tc>
          <w:tcPr>
            <w:tcW w:w="6329" w:type="dxa"/>
          </w:tcPr>
          <w:p w14:paraId="30031E89" w14:textId="3B69A2A8" w:rsidR="007D1C7E" w:rsidRPr="00D24B3E" w:rsidRDefault="007D1C7E" w:rsidP="00252ECD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2"/>
                <w:lang w:val="en-GB" w:eastAsia="de-DE"/>
              </w:rPr>
              <w:t>Eclipse, IntelliJ, Rational Rose, Together, Bugzilla, Oracle JDevel</w:t>
            </w:r>
            <w:r w:rsidR="00263750" w:rsidRPr="00D24B3E">
              <w:rPr>
                <w:rFonts w:ascii="Verdana" w:hAnsi="Verdana"/>
                <w:sz w:val="22"/>
                <w:lang w:val="en-GB" w:eastAsia="de-DE"/>
              </w:rPr>
              <w:t xml:space="preserve">oper, YourKit, JProfiler, FIT, </w:t>
            </w:r>
            <w:r w:rsidRPr="00D24B3E">
              <w:rPr>
                <w:rFonts w:ascii="Verdana" w:hAnsi="Verdana"/>
                <w:sz w:val="22"/>
                <w:lang w:val="en-GB" w:eastAsia="de-DE"/>
              </w:rPr>
              <w:t>JUnit, JFCUnit</w:t>
            </w:r>
          </w:p>
        </w:tc>
      </w:tr>
      <w:tr w:rsidR="007D1C7E" w:rsidRPr="00D24B3E" w14:paraId="0BF04D25" w14:textId="77777777" w:rsidTr="00252ECD">
        <w:trPr>
          <w:trHeight w:val="732"/>
        </w:trPr>
        <w:tc>
          <w:tcPr>
            <w:tcW w:w="8789" w:type="dxa"/>
            <w:gridSpan w:val="6"/>
          </w:tcPr>
          <w:p w14:paraId="4B90C55D" w14:textId="64C78B6B" w:rsidR="007D1C7E" w:rsidRPr="00D24B3E" w:rsidRDefault="007D1C7E" w:rsidP="007F2394">
            <w:pPr>
              <w:spacing w:before="480" w:after="120" w:line="264" w:lineRule="auto"/>
              <w:rPr>
                <w:rFonts w:ascii="Verdana" w:hAnsi="Verdana"/>
                <w:color w:val="0070AD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8"/>
                <w:lang w:val="en-GB" w:eastAsia="de-DE"/>
              </w:rPr>
              <w:br w:type="page"/>
            </w:r>
            <w:r w:rsidR="00BE7544" w:rsidRPr="00D24B3E">
              <w:rPr>
                <w:rFonts w:ascii="Verdana" w:hAnsi="Verdana"/>
                <w:color w:val="0070AD"/>
                <w:sz w:val="28"/>
                <w:lang w:val="en-GB" w:eastAsia="de-DE"/>
              </w:rPr>
              <w:t xml:space="preserve">Further </w:t>
            </w:r>
            <w:r w:rsidR="00147BDD" w:rsidRPr="00D24B3E">
              <w:rPr>
                <w:rFonts w:ascii="Verdana" w:hAnsi="Verdana"/>
                <w:color w:val="0070AD"/>
                <w:sz w:val="28"/>
                <w:lang w:val="en-GB" w:eastAsia="de-DE"/>
              </w:rPr>
              <w:t>Education</w:t>
            </w:r>
          </w:p>
        </w:tc>
      </w:tr>
      <w:tr w:rsidR="007D1C7E" w:rsidRPr="00093A92" w14:paraId="03716B28" w14:textId="77777777" w:rsidTr="00252ECD">
        <w:trPr>
          <w:trHeight w:val="180"/>
        </w:trPr>
        <w:tc>
          <w:tcPr>
            <w:tcW w:w="2060" w:type="dxa"/>
          </w:tcPr>
          <w:p w14:paraId="1CCC2C15" w14:textId="77777777" w:rsidR="007D1C7E" w:rsidRPr="00093A92" w:rsidRDefault="006511BC" w:rsidP="00271ABA">
            <w:pPr>
              <w:spacing w:before="120" w:after="120" w:line="264" w:lineRule="auto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10</w:t>
            </w:r>
            <w:r w:rsidR="007D1C7E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/20</w:t>
            </w: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17</w:t>
            </w:r>
          </w:p>
        </w:tc>
        <w:tc>
          <w:tcPr>
            <w:tcW w:w="400" w:type="dxa"/>
            <w:gridSpan w:val="4"/>
          </w:tcPr>
          <w:p w14:paraId="5FC3D87A" w14:textId="77777777" w:rsidR="007D1C7E" w:rsidRPr="00093A92" w:rsidRDefault="007D1C7E" w:rsidP="00F56F4B">
            <w:pPr>
              <w:spacing w:before="120" w:after="120" w:line="264" w:lineRule="auto"/>
              <w:rPr>
                <w:rFonts w:ascii="Verdana" w:hAnsi="Verdana"/>
                <w:sz w:val="22"/>
                <w:szCs w:val="22"/>
                <w:lang w:val="en-GB" w:eastAsia="de-DE"/>
              </w:rPr>
            </w:pPr>
          </w:p>
        </w:tc>
        <w:tc>
          <w:tcPr>
            <w:tcW w:w="6329" w:type="dxa"/>
          </w:tcPr>
          <w:p w14:paraId="775498A8" w14:textId="15CF1AD4" w:rsidR="007D1C7E" w:rsidRPr="00093A92" w:rsidRDefault="006511BC" w:rsidP="00F56F4B">
            <w:pPr>
              <w:spacing w:before="120" w:after="120" w:line="264" w:lineRule="auto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Oracle Database 12c Training</w:t>
            </w:r>
          </w:p>
        </w:tc>
      </w:tr>
      <w:tr w:rsidR="00093A92" w:rsidRPr="00093A92" w14:paraId="7A7EFB5A" w14:textId="77777777" w:rsidTr="00252ECD">
        <w:trPr>
          <w:trHeight w:val="180"/>
        </w:trPr>
        <w:tc>
          <w:tcPr>
            <w:tcW w:w="2060" w:type="dxa"/>
          </w:tcPr>
          <w:p w14:paraId="3DD4DC8F" w14:textId="0CD849BA" w:rsidR="00093A92" w:rsidRPr="00093A92" w:rsidRDefault="00093A92" w:rsidP="00271ABA">
            <w:pPr>
              <w:spacing w:before="120" w:after="120" w:line="264" w:lineRule="auto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??/20??</w:t>
            </w:r>
          </w:p>
        </w:tc>
        <w:tc>
          <w:tcPr>
            <w:tcW w:w="400" w:type="dxa"/>
            <w:gridSpan w:val="4"/>
          </w:tcPr>
          <w:p w14:paraId="2A1E3CC8" w14:textId="77777777" w:rsidR="00093A92" w:rsidRPr="00093A92" w:rsidRDefault="00093A92" w:rsidP="00F56F4B">
            <w:pPr>
              <w:spacing w:before="120" w:after="120" w:line="264" w:lineRule="auto"/>
              <w:rPr>
                <w:rFonts w:ascii="Verdana" w:hAnsi="Verdana"/>
                <w:sz w:val="22"/>
                <w:szCs w:val="22"/>
                <w:lang w:val="en-GB" w:eastAsia="de-DE"/>
              </w:rPr>
            </w:pPr>
          </w:p>
        </w:tc>
        <w:tc>
          <w:tcPr>
            <w:tcW w:w="6329" w:type="dxa"/>
          </w:tcPr>
          <w:p w14:paraId="650E8E89" w14:textId="7BF7A1DF" w:rsidR="00093A92" w:rsidRPr="00093A92" w:rsidRDefault="00093A92" w:rsidP="00F56F4B">
            <w:pPr>
              <w:spacing w:before="120" w:after="120" w:line="264" w:lineRule="auto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???</w:t>
            </w:r>
          </w:p>
        </w:tc>
      </w:tr>
      <w:tr w:rsidR="007D1C7E" w:rsidRPr="00D24B3E" w14:paraId="7D1EC215" w14:textId="77777777" w:rsidTr="00252ECD">
        <w:trPr>
          <w:trHeight w:val="527"/>
        </w:trPr>
        <w:tc>
          <w:tcPr>
            <w:tcW w:w="8789" w:type="dxa"/>
            <w:gridSpan w:val="6"/>
          </w:tcPr>
          <w:p w14:paraId="31289667" w14:textId="2A77ACAF" w:rsidR="007D1C7E" w:rsidRPr="00D24B3E" w:rsidRDefault="007D1C7E" w:rsidP="007F2394">
            <w:pPr>
              <w:spacing w:before="480" w:after="120" w:line="264" w:lineRule="auto"/>
              <w:rPr>
                <w:rFonts w:ascii="Verdana" w:hAnsi="Verdana"/>
                <w:color w:val="0070AD"/>
                <w:sz w:val="28"/>
                <w:lang w:val="en-GB" w:eastAsia="de-DE"/>
              </w:rPr>
            </w:pPr>
            <w:r w:rsidRPr="00D24B3E">
              <w:rPr>
                <w:rFonts w:ascii="Verdana" w:hAnsi="Verdana"/>
                <w:sz w:val="28"/>
                <w:lang w:val="en-GB" w:eastAsia="de-DE"/>
              </w:rPr>
              <w:br w:type="page"/>
            </w:r>
            <w:r w:rsidR="00BE7544" w:rsidRPr="00D24B3E">
              <w:rPr>
                <w:rFonts w:ascii="Verdana" w:hAnsi="Verdana"/>
                <w:color w:val="0070AD"/>
                <w:sz w:val="28"/>
                <w:lang w:val="en-GB" w:eastAsia="de-DE"/>
              </w:rPr>
              <w:t xml:space="preserve">Professional </w:t>
            </w:r>
            <w:r w:rsidR="0010731C" w:rsidRPr="00D24B3E">
              <w:rPr>
                <w:rFonts w:ascii="Verdana" w:hAnsi="Verdana"/>
                <w:color w:val="0070AD"/>
                <w:sz w:val="28"/>
                <w:lang w:val="en-GB" w:eastAsia="de-DE"/>
              </w:rPr>
              <w:t>Experience</w:t>
            </w:r>
          </w:p>
        </w:tc>
      </w:tr>
      <w:tr w:rsidR="007D1C7E" w:rsidRPr="00D24B3E" w14:paraId="448574E8" w14:textId="77777777" w:rsidTr="00252ECD">
        <w:trPr>
          <w:trHeight w:val="180"/>
        </w:trPr>
        <w:tc>
          <w:tcPr>
            <w:tcW w:w="2060" w:type="dxa"/>
          </w:tcPr>
          <w:p w14:paraId="2008A993" w14:textId="387F3ECF" w:rsidR="007D1C7E" w:rsidRPr="00093A92" w:rsidRDefault="007D1C7E" w:rsidP="007D1C7E">
            <w:pPr>
              <w:spacing w:before="120" w:after="120" w:line="264" w:lineRule="auto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04/</w:t>
            </w:r>
            <w:r w:rsidR="00DB2FE7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20</w:t>
            </w: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09 – 04/</w:t>
            </w:r>
            <w:r w:rsidR="00DB2FE7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20</w:t>
            </w: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10</w:t>
            </w:r>
          </w:p>
          <w:p w14:paraId="075E2F51" w14:textId="77777777" w:rsidR="00050002" w:rsidRPr="00093A92" w:rsidRDefault="00050002" w:rsidP="00050002">
            <w:pPr>
              <w:rPr>
                <w:rFonts w:ascii="Verdana" w:hAnsi="Verdana"/>
                <w:sz w:val="22"/>
                <w:szCs w:val="22"/>
                <w:lang w:val="en-GB" w:eastAsia="de-DE"/>
              </w:rPr>
            </w:pPr>
          </w:p>
        </w:tc>
        <w:tc>
          <w:tcPr>
            <w:tcW w:w="350" w:type="dxa"/>
            <w:gridSpan w:val="2"/>
          </w:tcPr>
          <w:p w14:paraId="4349F1C5" w14:textId="77777777" w:rsidR="007D1C7E" w:rsidRPr="00D24B3E" w:rsidRDefault="007D1C7E" w:rsidP="00271ABA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</w:p>
        </w:tc>
        <w:tc>
          <w:tcPr>
            <w:tcW w:w="6379" w:type="dxa"/>
            <w:gridSpan w:val="3"/>
          </w:tcPr>
          <w:p w14:paraId="06CCE704" w14:textId="0047F0F4" w:rsidR="007D1C7E" w:rsidRPr="00D24B3E" w:rsidRDefault="00C166AB" w:rsidP="00271ABA">
            <w:pPr>
              <w:spacing w:before="120" w:after="120" w:line="264" w:lineRule="auto"/>
              <w:rPr>
                <w:rFonts w:ascii="Verdana" w:hAnsi="Verdana"/>
                <w:b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noProof/>
                <w:sz w:val="22"/>
                <w:lang w:val="en-GB" w:eastAsia="de-DE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AF67039" wp14:editId="6379D167">
                      <wp:simplePos x="0" y="0"/>
                      <wp:positionH relativeFrom="column">
                        <wp:posOffset>4418965</wp:posOffset>
                      </wp:positionH>
                      <wp:positionV relativeFrom="paragraph">
                        <wp:posOffset>344805</wp:posOffset>
                      </wp:positionV>
                      <wp:extent cx="2298065" cy="1781175"/>
                      <wp:effectExtent l="0" t="0" r="26035" b="28575"/>
                      <wp:wrapNone/>
                      <wp:docPr id="6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8065" cy="1781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808510" w14:textId="79FB807F" w:rsidR="007A3B4F" w:rsidRPr="00B319DC" w:rsidRDefault="00B319DC" w:rsidP="003E25B5">
                                  <w:pPr>
                                    <w:spacing w:line="0" w:lineRule="atLeast"/>
                                    <w:rPr>
                                      <w:rFonts w:asciiTheme="minorHAnsi" w:hAnsiTheme="minorHAnsi"/>
                                      <w:b/>
                                      <w:lang w:val="en-US" w:eastAsia="de-DE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lang w:val="en-US" w:eastAsia="de-DE"/>
                                    </w:rPr>
                                    <w:t>Description of</w:t>
                                  </w:r>
                                  <w:r w:rsidR="00003CA0" w:rsidRPr="00B319DC">
                                    <w:rPr>
                                      <w:rFonts w:asciiTheme="minorHAnsi" w:hAnsiTheme="minorHAnsi"/>
                                      <w:b/>
                                      <w:lang w:val="en-US" w:eastAsia="de-DE"/>
                                    </w:rPr>
                                    <w:t xml:space="preserve"> </w:t>
                                  </w:r>
                                  <w:r w:rsidR="003E25B5">
                                    <w:rPr>
                                      <w:rFonts w:asciiTheme="minorHAnsi" w:hAnsiTheme="minorHAnsi"/>
                                      <w:b/>
                                      <w:lang w:val="en-US" w:eastAsia="de-DE"/>
                                    </w:rPr>
                                    <w:t>“</w:t>
                                  </w:r>
                                  <w:r w:rsidR="00003CA0" w:rsidRPr="00B319DC">
                                    <w:rPr>
                                      <w:rFonts w:asciiTheme="minorHAnsi" w:hAnsiTheme="minorHAnsi"/>
                                      <w:b/>
                                      <w:lang w:val="en-US" w:eastAsia="de-DE"/>
                                    </w:rPr>
                                    <w:t>Project</w:t>
                                  </w:r>
                                  <w:r>
                                    <w:rPr>
                                      <w:rFonts w:asciiTheme="minorHAnsi" w:hAnsiTheme="minorHAnsi"/>
                                      <w:b/>
                                      <w:lang w:val="en-US" w:eastAsia="de-DE"/>
                                    </w:rPr>
                                    <w:t>s</w:t>
                                  </w:r>
                                  <w:r w:rsidR="003E25B5">
                                    <w:rPr>
                                      <w:rFonts w:asciiTheme="minorHAnsi" w:hAnsiTheme="minorHAnsi"/>
                                      <w:b/>
                                      <w:lang w:val="en-US" w:eastAsia="de-DE"/>
                                    </w:rPr>
                                    <w:t>”</w:t>
                                  </w:r>
                                  <w:r w:rsidR="00C166AB">
                                    <w:rPr>
                                      <w:rFonts w:asciiTheme="minorHAnsi" w:hAnsiTheme="minorHAnsi"/>
                                      <w:b/>
                                      <w:lang w:val="en-US" w:eastAsia="de-DE"/>
                                    </w:rPr>
                                    <w:t xml:space="preserve"> in Professional Experience</w:t>
                                  </w:r>
                                  <w:r w:rsidR="00003CA0" w:rsidRPr="00B319DC">
                                    <w:rPr>
                                      <w:rFonts w:asciiTheme="minorHAnsi" w:hAnsiTheme="minorHAnsi"/>
                                      <w:b/>
                                      <w:lang w:val="en-US" w:eastAsia="de-DE"/>
                                    </w:rPr>
                                    <w:t>:</w:t>
                                  </w:r>
                                </w:p>
                                <w:p w14:paraId="5AD32243" w14:textId="77777777" w:rsidR="00CB68F8" w:rsidRDefault="00B319DC" w:rsidP="003E25B5">
                                  <w:pPr>
                                    <w:spacing w:line="0" w:lineRule="atLeast"/>
                                    <w:rPr>
                                      <w:rFonts w:asciiTheme="minorHAnsi" w:hAnsiTheme="minorHAnsi"/>
                                      <w:lang w:val="en-US" w:eastAsia="de-DE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lang w:val="en-US" w:eastAsia="de-DE"/>
                                    </w:rPr>
                                    <w:t xml:space="preserve">Figures </w:t>
                                  </w:r>
                                  <w:r w:rsidR="00003CA0" w:rsidRPr="004D4B36">
                                    <w:rPr>
                                      <w:rFonts w:asciiTheme="minorHAnsi" w:hAnsiTheme="minorHAnsi"/>
                                      <w:lang w:val="en-US" w:eastAsia="de-DE"/>
                                    </w:rPr>
                                    <w:t xml:space="preserve">such as number of team members or </w:t>
                                  </w:r>
                                  <w:r>
                                    <w:rPr>
                                      <w:rFonts w:asciiTheme="minorHAnsi" w:hAnsiTheme="minorHAnsi"/>
                                      <w:lang w:val="en-US" w:eastAsia="de-DE"/>
                                    </w:rPr>
                                    <w:t xml:space="preserve">number </w:t>
                                  </w:r>
                                  <w:r w:rsidR="00003CA0" w:rsidRPr="004D4B36">
                                    <w:rPr>
                                      <w:rFonts w:asciiTheme="minorHAnsi" w:hAnsiTheme="minorHAnsi"/>
                                      <w:lang w:val="en-US" w:eastAsia="de-DE"/>
                                    </w:rPr>
                                    <w:t xml:space="preserve">of users will help the reader to </w:t>
                                  </w:r>
                                  <w:r w:rsidR="00114FBB" w:rsidRPr="004D4B36">
                                    <w:rPr>
                                      <w:rFonts w:asciiTheme="minorHAnsi" w:hAnsiTheme="minorHAnsi"/>
                                      <w:lang w:val="en-US" w:eastAsia="de-DE"/>
                                    </w:rPr>
                                    <w:t>estimate the complex</w:t>
                                  </w:r>
                                  <w:r w:rsidR="00CB68F8">
                                    <w:rPr>
                                      <w:rFonts w:asciiTheme="minorHAnsi" w:hAnsiTheme="minorHAnsi"/>
                                      <w:lang w:val="en-US" w:eastAsia="de-DE"/>
                                    </w:rPr>
                                    <w:t>ity</w:t>
                                  </w:r>
                                  <w:r w:rsidR="00114FBB" w:rsidRPr="004D4B36">
                                    <w:rPr>
                                      <w:rFonts w:asciiTheme="minorHAnsi" w:hAnsiTheme="minorHAnsi"/>
                                      <w:lang w:val="en-US" w:eastAsia="de-DE"/>
                                    </w:rPr>
                                    <w:t xml:space="preserve"> of the task. Do not overstate – but no false understatement! </w:t>
                                  </w:r>
                                </w:p>
                                <w:p w14:paraId="117D90BB" w14:textId="54B30898" w:rsidR="004E1A97" w:rsidRPr="004D4B36" w:rsidRDefault="00CB68F8" w:rsidP="003E25B5">
                                  <w:pPr>
                                    <w:spacing w:line="0" w:lineRule="atLeast"/>
                                    <w:rPr>
                                      <w:rFonts w:asciiTheme="minorHAnsi" w:hAnsiTheme="minorHAnsi"/>
                                      <w:lang w:val="en-US" w:eastAsia="de-DE"/>
                                    </w:rPr>
                                  </w:pPr>
                                  <w:r w:rsidRPr="004D4B36">
                                    <w:rPr>
                                      <w:rFonts w:asciiTheme="minorHAnsi" w:hAnsiTheme="minorHAnsi"/>
                                      <w:lang w:val="en-US" w:eastAsia="de-DE"/>
                                    </w:rPr>
                                    <w:t>Wherever</w:t>
                                  </w:r>
                                  <w:r w:rsidR="00114FBB" w:rsidRPr="004D4B36">
                                    <w:rPr>
                                      <w:rFonts w:asciiTheme="minorHAnsi" w:hAnsiTheme="minorHAnsi"/>
                                      <w:lang w:val="en-US" w:eastAsia="de-DE"/>
                                    </w:rPr>
                                    <w:t xml:space="preserve"> it fits</w:t>
                                  </w:r>
                                  <w:r>
                                    <w:rPr>
                                      <w:rFonts w:asciiTheme="minorHAnsi" w:hAnsiTheme="minorHAnsi"/>
                                      <w:lang w:val="en-US" w:eastAsia="de-DE"/>
                                    </w:rPr>
                                    <w:t>,</w:t>
                                  </w:r>
                                  <w:r w:rsidR="00114FBB" w:rsidRPr="004D4B36">
                                    <w:rPr>
                                      <w:rFonts w:asciiTheme="minorHAnsi" w:hAnsiTheme="minorHAnsi"/>
                                      <w:lang w:val="en-US" w:eastAsia="de-DE"/>
                                    </w:rPr>
                                    <w:t xml:space="preserve"> give a hint on the </w:t>
                                  </w:r>
                                  <w:r w:rsidR="00114FBB">
                                    <w:rPr>
                                      <w:rFonts w:asciiTheme="minorHAnsi" w:hAnsiTheme="minorHAnsi"/>
                                      <w:lang w:val="en-US" w:eastAsia="de-DE"/>
                                    </w:rPr>
                                    <w:t>project</w:t>
                                  </w:r>
                                  <w:r w:rsidR="00114FBB" w:rsidRPr="004D4B36">
                                    <w:rPr>
                                      <w:rFonts w:asciiTheme="minorHAnsi" w:hAnsiTheme="minorHAnsi"/>
                                      <w:lang w:val="en-US" w:eastAsia="de-DE"/>
                                    </w:rPr>
                                    <w:t xml:space="preserve"> success or </w:t>
                                  </w:r>
                                  <w:r>
                                    <w:rPr>
                                      <w:rFonts w:asciiTheme="minorHAnsi" w:hAnsiTheme="minorHAnsi"/>
                                      <w:lang w:val="en-US" w:eastAsia="de-DE"/>
                                    </w:rPr>
                                    <w:t xml:space="preserve">project </w:t>
                                  </w:r>
                                  <w:r w:rsidR="00114FBB" w:rsidRPr="004D4B36">
                                    <w:rPr>
                                      <w:rFonts w:asciiTheme="minorHAnsi" w:hAnsiTheme="minorHAnsi"/>
                                      <w:lang w:val="en-US" w:eastAsia="de-DE"/>
                                    </w:rPr>
                                    <w:t xml:space="preserve">benefit for our </w:t>
                                  </w:r>
                                  <w:r w:rsidR="00B319DC">
                                    <w:rPr>
                                      <w:rFonts w:asciiTheme="minorHAnsi" w:hAnsiTheme="minorHAnsi"/>
                                      <w:lang w:val="en-US" w:eastAsia="de-DE"/>
                                    </w:rPr>
                                    <w:t>client</w:t>
                                  </w:r>
                                  <w:r w:rsidR="00114FBB" w:rsidRPr="004D4B36">
                                    <w:rPr>
                                      <w:rFonts w:asciiTheme="minorHAnsi" w:hAnsiTheme="minorHAnsi"/>
                                      <w:lang w:val="en-US" w:eastAsia="de-DE"/>
                                    </w:rPr>
                                    <w:t>.</w:t>
                                  </w:r>
                                </w:p>
                                <w:p w14:paraId="19260837" w14:textId="77777777" w:rsidR="0060157E" w:rsidRDefault="0060157E" w:rsidP="003E25B5">
                                  <w:pPr>
                                    <w:pStyle w:val="CommentText"/>
                                    <w:spacing w:line="0" w:lineRule="atLeast"/>
                                  </w:pPr>
                                </w:p>
                                <w:p w14:paraId="6315D4E2" w14:textId="77777777" w:rsidR="00A94A06" w:rsidRDefault="00A94A06" w:rsidP="003E25B5">
                                  <w:pPr>
                                    <w:spacing w:line="0" w:lineRule="atLeast"/>
                                  </w:pPr>
                                </w:p>
                                <w:p w14:paraId="5794D710" w14:textId="77777777" w:rsidR="00A94A06" w:rsidRDefault="00A94A06" w:rsidP="003E25B5">
                                  <w:pPr>
                                    <w:spacing w:line="0" w:lineRule="atLeast"/>
                                  </w:pPr>
                                </w:p>
                                <w:p w14:paraId="040B6F69" w14:textId="77777777" w:rsidR="00A94A06" w:rsidRDefault="00A94A06" w:rsidP="003E25B5">
                                  <w:pPr>
                                    <w:spacing w:line="0" w:lineRule="atLeast"/>
                                  </w:pPr>
                                </w:p>
                                <w:p w14:paraId="45BDC684" w14:textId="77777777" w:rsidR="00A94A06" w:rsidRPr="00BC460A" w:rsidRDefault="00A94A06" w:rsidP="003E25B5">
                                  <w:pPr>
                                    <w:spacing w:line="0" w:lineRule="atLeas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F6703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2" o:spid="_x0000_s1028" type="#_x0000_t202" style="position:absolute;margin-left:347.95pt;margin-top:27.15pt;width:180.95pt;height:140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" fillcolor="#ff9">
                      <v:textbox>
                        <w:txbxContent>
                          <w:p w14:paraId="44808510" w14:textId="79FB807F" w:rsidR="007A3B4F" w:rsidRPr="00B319DC" w:rsidRDefault="00B319DC" w:rsidP="003E25B5">
                            <w:pPr>
                              <w:spacing w:line="0" w:lineRule="atLeast"/>
                              <w:rPr>
                                <w:rFonts w:asciiTheme="minorHAnsi" w:hAnsiTheme="minorHAnsi"/>
                                <w:b/>
                                <w:lang w:val="en-US" w:eastAsia="de-DE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en-US" w:eastAsia="de-DE"/>
                              </w:rPr>
                              <w:t>Description of</w:t>
                            </w:r>
                            <w:r w:rsidR="00003CA0" w:rsidRPr="00B319DC">
                              <w:rPr>
                                <w:rFonts w:asciiTheme="minorHAnsi" w:hAnsiTheme="minorHAnsi"/>
                                <w:b/>
                                <w:lang w:val="en-US" w:eastAsia="de-DE"/>
                              </w:rPr>
                              <w:t xml:space="preserve"> </w:t>
                            </w:r>
                            <w:r w:rsidR="003E25B5">
                              <w:rPr>
                                <w:rFonts w:asciiTheme="minorHAnsi" w:hAnsiTheme="minorHAnsi"/>
                                <w:b/>
                                <w:lang w:val="en-US" w:eastAsia="de-DE"/>
                              </w:rPr>
                              <w:t>“</w:t>
                            </w:r>
                            <w:r w:rsidR="00003CA0" w:rsidRPr="00B319DC">
                              <w:rPr>
                                <w:rFonts w:asciiTheme="minorHAnsi" w:hAnsiTheme="minorHAnsi"/>
                                <w:b/>
                                <w:lang w:val="en-US" w:eastAsia="de-DE"/>
                              </w:rPr>
                              <w:t>Project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lang w:val="en-US" w:eastAsia="de-DE"/>
                              </w:rPr>
                              <w:t>s</w:t>
                            </w:r>
                            <w:r w:rsidR="003E25B5">
                              <w:rPr>
                                <w:rFonts w:asciiTheme="minorHAnsi" w:hAnsiTheme="minorHAnsi"/>
                                <w:b/>
                                <w:lang w:val="en-US" w:eastAsia="de-DE"/>
                              </w:rPr>
                              <w:t>”</w:t>
                            </w:r>
                            <w:r w:rsidR="00C166AB">
                              <w:rPr>
                                <w:rFonts w:asciiTheme="minorHAnsi" w:hAnsiTheme="minorHAnsi"/>
                                <w:b/>
                                <w:lang w:val="en-US" w:eastAsia="de-DE"/>
                              </w:rPr>
                              <w:t xml:space="preserve"> in Professional Experience</w:t>
                            </w:r>
                            <w:r w:rsidR="00003CA0" w:rsidRPr="00B319DC">
                              <w:rPr>
                                <w:rFonts w:asciiTheme="minorHAnsi" w:hAnsiTheme="minorHAnsi"/>
                                <w:b/>
                                <w:lang w:val="en-US" w:eastAsia="de-DE"/>
                              </w:rPr>
                              <w:t>:</w:t>
                            </w:r>
                          </w:p>
                          <w:p w14:paraId="5AD32243" w14:textId="77777777" w:rsidR="00CB68F8" w:rsidRDefault="00B319DC" w:rsidP="003E25B5">
                            <w:pPr>
                              <w:spacing w:line="0" w:lineRule="atLeast"/>
                              <w:rPr>
                                <w:rFonts w:asciiTheme="minorHAnsi" w:hAnsiTheme="minorHAnsi"/>
                                <w:lang w:val="en-US" w:eastAsia="de-DE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US" w:eastAsia="de-DE"/>
                              </w:rPr>
                              <w:t xml:space="preserve">Figures </w:t>
                            </w:r>
                            <w:r w:rsidR="00003CA0" w:rsidRPr="004D4B36">
                              <w:rPr>
                                <w:rFonts w:asciiTheme="minorHAnsi" w:hAnsiTheme="minorHAnsi"/>
                                <w:lang w:val="en-US" w:eastAsia="de-DE"/>
                              </w:rPr>
                              <w:t xml:space="preserve">such as number of team members or </w:t>
                            </w:r>
                            <w:r>
                              <w:rPr>
                                <w:rFonts w:asciiTheme="minorHAnsi" w:hAnsiTheme="minorHAnsi"/>
                                <w:lang w:val="en-US" w:eastAsia="de-DE"/>
                              </w:rPr>
                              <w:t xml:space="preserve">number </w:t>
                            </w:r>
                            <w:r w:rsidR="00003CA0" w:rsidRPr="004D4B36">
                              <w:rPr>
                                <w:rFonts w:asciiTheme="minorHAnsi" w:hAnsiTheme="minorHAnsi"/>
                                <w:lang w:val="en-US" w:eastAsia="de-DE"/>
                              </w:rPr>
                              <w:t xml:space="preserve">of users will help the reader to </w:t>
                            </w:r>
                            <w:r w:rsidR="00114FBB" w:rsidRPr="004D4B36">
                              <w:rPr>
                                <w:rFonts w:asciiTheme="minorHAnsi" w:hAnsiTheme="minorHAnsi"/>
                                <w:lang w:val="en-US" w:eastAsia="de-DE"/>
                              </w:rPr>
                              <w:t>estimate the complex</w:t>
                            </w:r>
                            <w:r w:rsidR="00CB68F8">
                              <w:rPr>
                                <w:rFonts w:asciiTheme="minorHAnsi" w:hAnsiTheme="minorHAnsi"/>
                                <w:lang w:val="en-US" w:eastAsia="de-DE"/>
                              </w:rPr>
                              <w:t>ity</w:t>
                            </w:r>
                            <w:r w:rsidR="00114FBB" w:rsidRPr="004D4B36">
                              <w:rPr>
                                <w:rFonts w:asciiTheme="minorHAnsi" w:hAnsiTheme="minorHAnsi"/>
                                <w:lang w:val="en-US" w:eastAsia="de-DE"/>
                              </w:rPr>
                              <w:t xml:space="preserve"> of the task. Do not overstate – but no false understatement! </w:t>
                            </w:r>
                          </w:p>
                          <w:p w14:paraId="117D90BB" w14:textId="54B30898" w:rsidR="004E1A97" w:rsidRPr="004D4B36" w:rsidRDefault="00CB68F8" w:rsidP="003E25B5">
                            <w:pPr>
                              <w:spacing w:line="0" w:lineRule="atLeast"/>
                              <w:rPr>
                                <w:rFonts w:asciiTheme="minorHAnsi" w:hAnsiTheme="minorHAnsi"/>
                                <w:lang w:val="en-US" w:eastAsia="de-DE"/>
                              </w:rPr>
                            </w:pPr>
                            <w:r w:rsidRPr="004D4B36">
                              <w:rPr>
                                <w:rFonts w:asciiTheme="minorHAnsi" w:hAnsiTheme="minorHAnsi"/>
                                <w:lang w:val="en-US" w:eastAsia="de-DE"/>
                              </w:rPr>
                              <w:t>Wherever</w:t>
                            </w:r>
                            <w:r w:rsidR="00114FBB" w:rsidRPr="004D4B36">
                              <w:rPr>
                                <w:rFonts w:asciiTheme="minorHAnsi" w:hAnsiTheme="minorHAnsi"/>
                                <w:lang w:val="en-US" w:eastAsia="de-DE"/>
                              </w:rPr>
                              <w:t xml:space="preserve"> it fits</w:t>
                            </w:r>
                            <w:r>
                              <w:rPr>
                                <w:rFonts w:asciiTheme="minorHAnsi" w:hAnsiTheme="minorHAnsi"/>
                                <w:lang w:val="en-US" w:eastAsia="de-DE"/>
                              </w:rPr>
                              <w:t>,</w:t>
                            </w:r>
                            <w:r w:rsidR="00114FBB" w:rsidRPr="004D4B36">
                              <w:rPr>
                                <w:rFonts w:asciiTheme="minorHAnsi" w:hAnsiTheme="minorHAnsi"/>
                                <w:lang w:val="en-US" w:eastAsia="de-DE"/>
                              </w:rPr>
                              <w:t xml:space="preserve"> give a hint on the </w:t>
                            </w:r>
                            <w:r w:rsidR="00114FBB">
                              <w:rPr>
                                <w:rFonts w:asciiTheme="minorHAnsi" w:hAnsiTheme="minorHAnsi"/>
                                <w:lang w:val="en-US" w:eastAsia="de-DE"/>
                              </w:rPr>
                              <w:t>project</w:t>
                            </w:r>
                            <w:r w:rsidR="00114FBB" w:rsidRPr="004D4B36">
                              <w:rPr>
                                <w:rFonts w:asciiTheme="minorHAnsi" w:hAnsiTheme="minorHAnsi"/>
                                <w:lang w:val="en-US" w:eastAsia="de-DE"/>
                              </w:rPr>
                              <w:t xml:space="preserve"> success or </w:t>
                            </w:r>
                            <w:r>
                              <w:rPr>
                                <w:rFonts w:asciiTheme="minorHAnsi" w:hAnsiTheme="minorHAnsi"/>
                                <w:lang w:val="en-US" w:eastAsia="de-DE"/>
                              </w:rPr>
                              <w:t xml:space="preserve">project </w:t>
                            </w:r>
                            <w:r w:rsidR="00114FBB" w:rsidRPr="004D4B36">
                              <w:rPr>
                                <w:rFonts w:asciiTheme="minorHAnsi" w:hAnsiTheme="minorHAnsi"/>
                                <w:lang w:val="en-US" w:eastAsia="de-DE"/>
                              </w:rPr>
                              <w:t xml:space="preserve">benefit for our </w:t>
                            </w:r>
                            <w:r w:rsidR="00B319DC">
                              <w:rPr>
                                <w:rFonts w:asciiTheme="minorHAnsi" w:hAnsiTheme="minorHAnsi"/>
                                <w:lang w:val="en-US" w:eastAsia="de-DE"/>
                              </w:rPr>
                              <w:t>client</w:t>
                            </w:r>
                            <w:r w:rsidR="00114FBB" w:rsidRPr="004D4B36">
                              <w:rPr>
                                <w:rFonts w:asciiTheme="minorHAnsi" w:hAnsiTheme="minorHAnsi"/>
                                <w:lang w:val="en-US" w:eastAsia="de-DE"/>
                              </w:rPr>
                              <w:t>.</w:t>
                            </w:r>
                          </w:p>
                          <w:p w14:paraId="19260837" w14:textId="77777777" w:rsidR="0060157E" w:rsidRDefault="0060157E" w:rsidP="003E25B5">
                            <w:pPr>
                              <w:pStyle w:val="CommentText"/>
                              <w:spacing w:line="0" w:lineRule="atLeast"/>
                            </w:pPr>
                          </w:p>
                          <w:p w14:paraId="6315D4E2" w14:textId="77777777" w:rsidR="00A94A06" w:rsidRDefault="00A94A06" w:rsidP="003E25B5">
                            <w:pPr>
                              <w:spacing w:line="0" w:lineRule="atLeast"/>
                            </w:pPr>
                          </w:p>
                          <w:p w14:paraId="5794D710" w14:textId="77777777" w:rsidR="00A94A06" w:rsidRDefault="00A94A06" w:rsidP="003E25B5">
                            <w:pPr>
                              <w:spacing w:line="0" w:lineRule="atLeast"/>
                            </w:pPr>
                          </w:p>
                          <w:p w14:paraId="040B6F69" w14:textId="77777777" w:rsidR="00A94A06" w:rsidRDefault="00A94A06" w:rsidP="003E25B5">
                            <w:pPr>
                              <w:spacing w:line="0" w:lineRule="atLeast"/>
                            </w:pPr>
                          </w:p>
                          <w:p w14:paraId="45BDC684" w14:textId="77777777" w:rsidR="00A94A06" w:rsidRPr="00BC460A" w:rsidRDefault="00A94A06" w:rsidP="003E25B5">
                            <w:pPr>
                              <w:spacing w:line="0" w:lineRule="atLeas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sz w:val="22"/>
                <w:lang w:val="en-GB" w:eastAsia="de-DE"/>
              </w:rPr>
              <w:t xml:space="preserve">Project </w:t>
            </w:r>
            <w:r w:rsidR="00252ECD" w:rsidRPr="00D24B3E">
              <w:rPr>
                <w:rFonts w:ascii="Verdana" w:hAnsi="Verdana"/>
                <w:b/>
                <w:sz w:val="22"/>
                <w:lang w:val="en-GB" w:eastAsia="de-DE"/>
              </w:rPr>
              <w:t>&lt;</w:t>
            </w:r>
            <w:r w:rsidR="00705A64" w:rsidRPr="00D24B3E">
              <w:rPr>
                <w:rFonts w:ascii="Verdana" w:hAnsi="Verdana"/>
                <w:b/>
                <w:sz w:val="22"/>
                <w:lang w:val="en-GB" w:eastAsia="de-DE"/>
              </w:rPr>
              <w:t>Detailed Project Description</w:t>
            </w:r>
            <w:r w:rsidR="00252ECD" w:rsidRPr="00D24B3E">
              <w:rPr>
                <w:rFonts w:ascii="Verdana" w:hAnsi="Verdana"/>
                <w:b/>
                <w:sz w:val="22"/>
                <w:lang w:val="en-GB" w:eastAsia="de-DE"/>
              </w:rPr>
              <w:t>&gt;</w:t>
            </w:r>
          </w:p>
          <w:p w14:paraId="7DC72CC3" w14:textId="56B26AA4" w:rsidR="007D1C7E" w:rsidRPr="00D24B3E" w:rsidRDefault="007D1C7E" w:rsidP="007D1C7E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2"/>
                <w:lang w:val="en-GB" w:eastAsia="de-DE"/>
              </w:rPr>
              <w:t>&lt;</w:t>
            </w:r>
            <w:r w:rsidR="00705A64" w:rsidRPr="00D24B3E">
              <w:rPr>
                <w:rFonts w:ascii="Verdana" w:hAnsi="Verdana"/>
                <w:sz w:val="22"/>
                <w:lang w:val="en-GB" w:eastAsia="de-DE"/>
              </w:rPr>
              <w:t>Description of own tasks, short, but more than only bullet points, precise but not excessive</w:t>
            </w:r>
            <w:r w:rsidR="00645CC4" w:rsidRPr="00D24B3E">
              <w:rPr>
                <w:rFonts w:ascii="Verdana" w:hAnsi="Verdana"/>
                <w:sz w:val="22"/>
                <w:lang w:val="en-GB" w:eastAsia="de-DE"/>
              </w:rPr>
              <w:t xml:space="preserve">. E.g. „Design, </w:t>
            </w:r>
            <w:r w:rsidR="00B319DC" w:rsidRPr="00D24B3E">
              <w:rPr>
                <w:rFonts w:ascii="Verdana" w:hAnsi="Verdana"/>
                <w:sz w:val="22"/>
                <w:lang w:val="en-GB" w:eastAsia="de-DE"/>
              </w:rPr>
              <w:t xml:space="preserve">Development </w:t>
            </w:r>
            <w:r w:rsidR="00645CC4" w:rsidRPr="00D24B3E">
              <w:rPr>
                <w:rFonts w:ascii="Verdana" w:hAnsi="Verdana"/>
                <w:sz w:val="22"/>
                <w:lang w:val="en-GB" w:eastAsia="de-DE"/>
              </w:rPr>
              <w:t>and Test</w:t>
            </w:r>
            <w:r w:rsidR="00E20AAB">
              <w:rPr>
                <w:rFonts w:ascii="Verdana" w:hAnsi="Verdana"/>
                <w:sz w:val="22"/>
                <w:lang w:val="en-GB" w:eastAsia="de-DE"/>
              </w:rPr>
              <w:t xml:space="preserve">” </w:t>
            </w:r>
            <w:r w:rsidR="00B319DC" w:rsidRPr="00D24B3E">
              <w:rPr>
                <w:rFonts w:ascii="Verdana" w:hAnsi="Verdana"/>
                <w:sz w:val="22"/>
                <w:lang w:val="en-GB" w:eastAsia="de-DE"/>
              </w:rPr>
              <w:t>is</w:t>
            </w:r>
            <w:r w:rsidR="00645CC4" w:rsidRPr="00D24B3E">
              <w:rPr>
                <w:rFonts w:ascii="Verdana" w:hAnsi="Verdana"/>
                <w:sz w:val="22"/>
                <w:lang w:val="en-GB" w:eastAsia="de-DE"/>
              </w:rPr>
              <w:t xml:space="preserve"> better than </w:t>
            </w:r>
            <w:r w:rsidR="00B319DC" w:rsidRPr="00D24B3E">
              <w:rPr>
                <w:rFonts w:ascii="Verdana" w:hAnsi="Verdana"/>
                <w:sz w:val="22"/>
                <w:lang w:val="en-GB" w:eastAsia="de-DE"/>
              </w:rPr>
              <w:t xml:space="preserve">just </w:t>
            </w:r>
            <w:r w:rsidR="00645CC4" w:rsidRPr="00D24B3E">
              <w:rPr>
                <w:rFonts w:ascii="Verdana" w:hAnsi="Verdana"/>
                <w:sz w:val="22"/>
                <w:lang w:val="en-GB" w:eastAsia="de-DE"/>
              </w:rPr>
              <w:t>„Implementation</w:t>
            </w:r>
            <w:r w:rsidR="00E20AAB">
              <w:rPr>
                <w:rFonts w:ascii="Verdana" w:hAnsi="Verdana"/>
                <w:sz w:val="22"/>
                <w:lang w:val="en-GB" w:eastAsia="de-DE"/>
              </w:rPr>
              <w:t>”</w:t>
            </w:r>
            <w:r w:rsidR="00645CC4" w:rsidRPr="00D24B3E">
              <w:rPr>
                <w:rFonts w:ascii="Verdana" w:hAnsi="Verdana"/>
                <w:sz w:val="22"/>
                <w:lang w:val="en-GB" w:eastAsia="de-DE"/>
              </w:rPr>
              <w:t>. Your role needs to be visible – either from the description or explicit</w:t>
            </w:r>
            <w:r w:rsidR="00F060FC">
              <w:rPr>
                <w:rFonts w:ascii="Verdana" w:hAnsi="Verdana"/>
                <w:sz w:val="22"/>
                <w:lang w:val="en-GB" w:eastAsia="de-DE"/>
              </w:rPr>
              <w:t>ly</w:t>
            </w:r>
            <w:r w:rsidR="00645CC4" w:rsidRPr="00D24B3E">
              <w:rPr>
                <w:rFonts w:ascii="Verdana" w:hAnsi="Verdana"/>
                <w:sz w:val="22"/>
                <w:lang w:val="en-GB" w:eastAsia="de-DE"/>
              </w:rPr>
              <w:t xml:space="preserve"> mentioned.</w:t>
            </w:r>
            <w:r w:rsidR="00A94A06" w:rsidRPr="00D24B3E">
              <w:rPr>
                <w:rFonts w:ascii="Verdana" w:hAnsi="Verdana"/>
                <w:sz w:val="22"/>
                <w:lang w:val="en-GB" w:eastAsia="de-DE"/>
              </w:rPr>
              <w:t>&gt;</w:t>
            </w:r>
          </w:p>
          <w:p w14:paraId="5D0D2A67" w14:textId="15B1F2CB" w:rsidR="005F7797" w:rsidRPr="00D24B3E" w:rsidRDefault="00CB68F8" w:rsidP="00050002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Project</w:t>
            </w:r>
            <w:r w:rsidR="00B319DC" w:rsidRPr="00D24B3E">
              <w:rPr>
                <w:rFonts w:ascii="Verdana" w:hAnsi="Verdana"/>
                <w:sz w:val="22"/>
                <w:lang w:val="en-GB" w:eastAsia="de-DE"/>
              </w:rPr>
              <w:t xml:space="preserve"> </w:t>
            </w:r>
            <w:r>
              <w:rPr>
                <w:rFonts w:ascii="Verdana" w:hAnsi="Verdana"/>
                <w:sz w:val="22"/>
                <w:lang w:val="en-GB" w:eastAsia="de-DE"/>
              </w:rPr>
              <w:t>E</w:t>
            </w:r>
            <w:r w:rsidR="00B319DC" w:rsidRPr="00D24B3E">
              <w:rPr>
                <w:rFonts w:ascii="Verdana" w:hAnsi="Verdana"/>
                <w:sz w:val="22"/>
                <w:lang w:val="en-GB" w:eastAsia="de-DE"/>
              </w:rPr>
              <w:t>nvironment</w:t>
            </w:r>
            <w:r w:rsidR="005F7797" w:rsidRPr="00D24B3E">
              <w:rPr>
                <w:rFonts w:ascii="Verdana" w:hAnsi="Verdana"/>
                <w:sz w:val="22"/>
                <w:lang w:val="en-GB" w:eastAsia="de-DE"/>
              </w:rPr>
              <w:t>:</w:t>
            </w:r>
            <w:r w:rsidR="00B319DC" w:rsidRPr="00D24B3E">
              <w:rPr>
                <w:rFonts w:ascii="Verdana" w:hAnsi="Verdana"/>
                <w:sz w:val="22"/>
                <w:lang w:val="en-GB" w:eastAsia="de-DE"/>
              </w:rPr>
              <w:t xml:space="preserve"> </w:t>
            </w:r>
          </w:p>
          <w:p w14:paraId="5D208B1B" w14:textId="2DC617E7" w:rsidR="00321954" w:rsidRPr="00D24B3E" w:rsidRDefault="00B319DC" w:rsidP="001416A5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2"/>
                <w:lang w:val="en-GB" w:eastAsia="de-DE"/>
              </w:rPr>
              <w:t>Used skills</w:t>
            </w:r>
            <w:r w:rsidR="00321954" w:rsidRPr="00D24B3E">
              <w:rPr>
                <w:rFonts w:ascii="Verdana" w:hAnsi="Verdana"/>
                <w:sz w:val="22"/>
                <w:lang w:val="en-GB" w:eastAsia="de-DE"/>
              </w:rPr>
              <w:t>: &lt;</w:t>
            </w:r>
            <w:r w:rsidR="00385D83" w:rsidRPr="00D24B3E">
              <w:rPr>
                <w:rFonts w:ascii="Verdana" w:hAnsi="Verdana"/>
                <w:sz w:val="22"/>
                <w:lang w:val="en-GB" w:eastAsia="de-DE"/>
              </w:rPr>
              <w:t xml:space="preserve">State which of the mentioned </w:t>
            </w:r>
            <w:r w:rsidR="001A6610" w:rsidRPr="00D24B3E">
              <w:rPr>
                <w:rFonts w:ascii="Verdana" w:hAnsi="Verdana"/>
                <w:sz w:val="22"/>
                <w:lang w:val="en-GB" w:eastAsia="de-DE"/>
              </w:rPr>
              <w:t>„</w:t>
            </w:r>
            <w:r w:rsidR="00F060FC">
              <w:rPr>
                <w:rFonts w:ascii="Verdana" w:hAnsi="Verdana"/>
                <w:sz w:val="22"/>
                <w:lang w:val="en-GB" w:eastAsia="de-DE"/>
              </w:rPr>
              <w:t>C</w:t>
            </w:r>
            <w:r w:rsidR="00385D83" w:rsidRPr="00D24B3E">
              <w:rPr>
                <w:rFonts w:ascii="Verdana" w:hAnsi="Verdana"/>
                <w:sz w:val="22"/>
                <w:lang w:val="en-GB" w:eastAsia="de-DE"/>
              </w:rPr>
              <w:t xml:space="preserve">omputer </w:t>
            </w:r>
            <w:r w:rsidR="00F060FC">
              <w:rPr>
                <w:rFonts w:ascii="Verdana" w:hAnsi="Verdana"/>
                <w:sz w:val="22"/>
                <w:lang w:val="en-GB" w:eastAsia="de-DE"/>
              </w:rPr>
              <w:t>S</w:t>
            </w:r>
            <w:r w:rsidR="00385D83" w:rsidRPr="00D24B3E">
              <w:rPr>
                <w:rFonts w:ascii="Verdana" w:hAnsi="Verdana"/>
                <w:sz w:val="22"/>
                <w:lang w:val="en-GB" w:eastAsia="de-DE"/>
              </w:rPr>
              <w:t xml:space="preserve">cience </w:t>
            </w:r>
            <w:r w:rsidR="00F060FC">
              <w:rPr>
                <w:rFonts w:ascii="Verdana" w:hAnsi="Verdana"/>
                <w:sz w:val="22"/>
                <w:lang w:val="en-GB" w:eastAsia="de-DE"/>
              </w:rPr>
              <w:t>S</w:t>
            </w:r>
            <w:r w:rsidR="00385D83" w:rsidRPr="00D24B3E">
              <w:rPr>
                <w:rFonts w:ascii="Verdana" w:hAnsi="Verdana"/>
                <w:sz w:val="22"/>
                <w:lang w:val="en-GB" w:eastAsia="de-DE"/>
              </w:rPr>
              <w:t>kills</w:t>
            </w:r>
            <w:r w:rsidR="00C166AB">
              <w:rPr>
                <w:rFonts w:ascii="Verdana" w:hAnsi="Verdana"/>
                <w:sz w:val="22"/>
                <w:lang w:val="en-GB" w:eastAsia="de-DE"/>
              </w:rPr>
              <w:t>”</w:t>
            </w:r>
            <w:r w:rsidR="00385D83" w:rsidRPr="00D24B3E">
              <w:rPr>
                <w:rFonts w:ascii="Verdana" w:hAnsi="Verdana"/>
                <w:sz w:val="22"/>
                <w:lang w:val="en-GB" w:eastAsia="de-DE"/>
              </w:rPr>
              <w:t xml:space="preserve"> were </w:t>
            </w:r>
            <w:r w:rsidRPr="00D24B3E">
              <w:rPr>
                <w:rFonts w:ascii="Verdana" w:hAnsi="Verdana"/>
                <w:sz w:val="22"/>
                <w:lang w:val="en-GB" w:eastAsia="de-DE"/>
              </w:rPr>
              <w:t xml:space="preserve">used </w:t>
            </w:r>
            <w:r w:rsidR="00385D83" w:rsidRPr="00D24B3E">
              <w:rPr>
                <w:rFonts w:ascii="Verdana" w:hAnsi="Verdana"/>
                <w:sz w:val="22"/>
                <w:lang w:val="en-GB" w:eastAsia="de-DE"/>
              </w:rPr>
              <w:t>in this project.</w:t>
            </w:r>
            <w:r w:rsidR="00321954" w:rsidRPr="00D24B3E">
              <w:rPr>
                <w:rFonts w:ascii="Verdana" w:hAnsi="Verdana"/>
                <w:sz w:val="22"/>
                <w:lang w:val="en-GB" w:eastAsia="de-DE"/>
              </w:rPr>
              <w:t>&gt;</w:t>
            </w:r>
          </w:p>
        </w:tc>
      </w:tr>
      <w:tr w:rsidR="00050002" w:rsidRPr="00D24B3E" w14:paraId="5B3D1286" w14:textId="77777777" w:rsidTr="00252ECD">
        <w:trPr>
          <w:trHeight w:val="180"/>
        </w:trPr>
        <w:tc>
          <w:tcPr>
            <w:tcW w:w="2060" w:type="dxa"/>
          </w:tcPr>
          <w:p w14:paraId="4EE2C9EA" w14:textId="253DDAC0" w:rsidR="00050002" w:rsidRPr="00093A92" w:rsidRDefault="00050002" w:rsidP="007D1C7E">
            <w:pPr>
              <w:spacing w:before="120" w:after="120" w:line="264" w:lineRule="auto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05/</w:t>
            </w:r>
            <w:r w:rsidR="00DB2FE7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20</w:t>
            </w: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08 – 03/</w:t>
            </w:r>
            <w:r w:rsidR="00DB2FE7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20</w:t>
            </w: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09</w:t>
            </w:r>
          </w:p>
        </w:tc>
        <w:tc>
          <w:tcPr>
            <w:tcW w:w="350" w:type="dxa"/>
            <w:gridSpan w:val="2"/>
          </w:tcPr>
          <w:p w14:paraId="6D68E37B" w14:textId="77777777" w:rsidR="00050002" w:rsidRPr="00D24B3E" w:rsidRDefault="00050002" w:rsidP="00271ABA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</w:p>
        </w:tc>
        <w:tc>
          <w:tcPr>
            <w:tcW w:w="6379" w:type="dxa"/>
            <w:gridSpan w:val="3"/>
          </w:tcPr>
          <w:p w14:paraId="6BEBDED7" w14:textId="62588EF6" w:rsidR="00050002" w:rsidRPr="00D24B3E" w:rsidRDefault="008D30DF" w:rsidP="00271ABA">
            <w:pPr>
              <w:spacing w:before="120" w:after="120" w:line="264" w:lineRule="auto"/>
              <w:rPr>
                <w:rFonts w:ascii="Verdana" w:hAnsi="Verdana"/>
                <w:b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noProof/>
                <w:lang w:val="en-GB" w:eastAsia="de-DE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B548BDF" wp14:editId="0A85EF86">
                      <wp:simplePos x="0" y="0"/>
                      <wp:positionH relativeFrom="column">
                        <wp:posOffset>4523962</wp:posOffset>
                      </wp:positionH>
                      <wp:positionV relativeFrom="paragraph">
                        <wp:posOffset>570067</wp:posOffset>
                      </wp:positionV>
                      <wp:extent cx="2298065" cy="1212111"/>
                      <wp:effectExtent l="0" t="0" r="26035" b="26670"/>
                      <wp:wrapNone/>
                      <wp:docPr id="4" name="Text Box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8065" cy="12121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CD7D6A" w14:textId="41DF0FB7" w:rsidR="00170A82" w:rsidRPr="00D24B3E" w:rsidRDefault="001A1ED7" w:rsidP="00170A82">
                                  <w:pPr>
                                    <w:rPr>
                                      <w:rFonts w:asciiTheme="minorHAnsi" w:hAnsiTheme="minorHAnsi"/>
                                      <w:b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lang w:val="en-GB"/>
                                    </w:rPr>
                                    <w:t>“</w:t>
                                  </w:r>
                                  <w:r w:rsidR="00CB68F8">
                                    <w:rPr>
                                      <w:rFonts w:asciiTheme="minorHAnsi" w:hAnsiTheme="minorHAnsi"/>
                                      <w:b/>
                                      <w:lang w:val="en-GB"/>
                                    </w:rPr>
                                    <w:t>Project</w:t>
                                  </w:r>
                                  <w:r w:rsidR="00B319DC" w:rsidRPr="00D24B3E">
                                    <w:rPr>
                                      <w:rFonts w:asciiTheme="minorHAnsi" w:hAnsiTheme="minorHAnsi"/>
                                      <w:b/>
                                      <w:lang w:val="en-GB"/>
                                    </w:rPr>
                                    <w:t xml:space="preserve"> </w:t>
                                  </w:r>
                                  <w:r w:rsidR="00CB68F8">
                                    <w:rPr>
                                      <w:rFonts w:asciiTheme="minorHAnsi" w:hAnsiTheme="minorHAnsi"/>
                                      <w:b/>
                                      <w:lang w:val="en-GB"/>
                                    </w:rPr>
                                    <w:t>E</w:t>
                                  </w:r>
                                  <w:r w:rsidR="00833C1D" w:rsidRPr="00D24B3E">
                                    <w:rPr>
                                      <w:rFonts w:asciiTheme="minorHAnsi" w:hAnsiTheme="minorHAnsi"/>
                                      <w:b/>
                                      <w:lang w:val="en-GB"/>
                                    </w:rPr>
                                    <w:t>nvironment</w:t>
                                  </w:r>
                                  <w:r w:rsidR="006779EF">
                                    <w:rPr>
                                      <w:rFonts w:asciiTheme="minorHAnsi" w:hAnsiTheme="minorHAnsi"/>
                                      <w:b/>
                                      <w:lang w:val="en-GB"/>
                                    </w:rPr>
                                    <w:t>“</w:t>
                                  </w:r>
                                  <w:r w:rsidR="00833C1D" w:rsidRPr="00D24B3E">
                                    <w:rPr>
                                      <w:rFonts w:asciiTheme="minorHAnsi" w:hAnsiTheme="minorHAnsi"/>
                                      <w:b/>
                                      <w:lang w:val="en-GB"/>
                                    </w:rPr>
                                    <w:t xml:space="preserve"> (optional)</w:t>
                                  </w:r>
                                </w:p>
                                <w:p w14:paraId="7A5121AC" w14:textId="7DD32D20" w:rsidR="00170A82" w:rsidRPr="00D24B3E" w:rsidRDefault="00833C1D" w:rsidP="00170A82">
                                  <w:pPr>
                                    <w:rPr>
                                      <w:rFonts w:asciiTheme="minorHAnsi" w:hAnsiTheme="minorHAnsi"/>
                                      <w:lang w:val="en-GB"/>
                                    </w:rPr>
                                  </w:pPr>
                                  <w:r w:rsidRPr="00D24B3E">
                                    <w:rPr>
                                      <w:rFonts w:asciiTheme="minorHAnsi" w:hAnsiTheme="minorHAnsi"/>
                                      <w:lang w:val="en-GB"/>
                                    </w:rPr>
                                    <w:t xml:space="preserve">Describe the </w:t>
                                  </w:r>
                                  <w:r w:rsidR="00CB68F8">
                                    <w:rPr>
                                      <w:rFonts w:asciiTheme="minorHAnsi" w:hAnsiTheme="minorHAnsi"/>
                                      <w:lang w:val="en-GB"/>
                                    </w:rPr>
                                    <w:t xml:space="preserve">project/ </w:t>
                                  </w:r>
                                  <w:r w:rsidRPr="00D24B3E">
                                    <w:rPr>
                                      <w:rFonts w:asciiTheme="minorHAnsi" w:hAnsiTheme="minorHAnsi"/>
                                      <w:lang w:val="en-GB"/>
                                    </w:rPr>
                                    <w:t xml:space="preserve">technical environment of the project as well as the </w:t>
                                  </w:r>
                                  <w:r w:rsidR="00CB68F8">
                                    <w:rPr>
                                      <w:rFonts w:asciiTheme="minorHAnsi" w:hAnsiTheme="minorHAnsi"/>
                                      <w:lang w:val="en-GB"/>
                                    </w:rPr>
                                    <w:t xml:space="preserve">applied </w:t>
                                  </w:r>
                                  <w:r w:rsidRPr="00D24B3E">
                                    <w:rPr>
                                      <w:rFonts w:asciiTheme="minorHAnsi" w:hAnsiTheme="minorHAnsi"/>
                                      <w:lang w:val="en-GB"/>
                                    </w:rPr>
                                    <w:t xml:space="preserve">methodology. Not the same as </w:t>
                                  </w:r>
                                  <w:r w:rsidR="00C166AB">
                                    <w:rPr>
                                      <w:rFonts w:asciiTheme="minorHAnsi" w:hAnsiTheme="minorHAnsi"/>
                                      <w:lang w:val="en-GB"/>
                                    </w:rPr>
                                    <w:t>“</w:t>
                                  </w:r>
                                  <w:r w:rsidR="00B319DC" w:rsidRPr="00D24B3E">
                                    <w:rPr>
                                      <w:rFonts w:asciiTheme="minorHAnsi" w:hAnsiTheme="minorHAnsi"/>
                                      <w:lang w:val="en-GB"/>
                                    </w:rPr>
                                    <w:t xml:space="preserve">Used </w:t>
                                  </w:r>
                                  <w:r w:rsidRPr="00D24B3E">
                                    <w:rPr>
                                      <w:rFonts w:asciiTheme="minorHAnsi" w:hAnsiTheme="minorHAnsi"/>
                                      <w:lang w:val="en-GB"/>
                                    </w:rPr>
                                    <w:t>skill</w:t>
                                  </w:r>
                                  <w:r w:rsidR="00B319DC" w:rsidRPr="00D24B3E">
                                    <w:rPr>
                                      <w:rFonts w:asciiTheme="minorHAnsi" w:hAnsiTheme="minorHAnsi"/>
                                      <w:lang w:val="en-GB"/>
                                    </w:rPr>
                                    <w:t>s</w:t>
                                  </w:r>
                                  <w:r w:rsidR="00C166AB">
                                    <w:rPr>
                                      <w:rFonts w:asciiTheme="minorHAnsi" w:hAnsiTheme="minorHAnsi"/>
                                      <w:lang w:val="en-GB"/>
                                    </w:rPr>
                                    <w:t>”</w:t>
                                  </w:r>
                                  <w:r w:rsidR="00E8349A" w:rsidRPr="00D24B3E">
                                    <w:rPr>
                                      <w:rFonts w:asciiTheme="minorHAnsi" w:hAnsiTheme="minorHAnsi"/>
                                      <w:lang w:val="en-GB"/>
                                    </w:rPr>
                                    <w:t xml:space="preserve"> </w:t>
                                  </w:r>
                                  <w:r w:rsidR="00C166AB">
                                    <w:rPr>
                                      <w:rFonts w:asciiTheme="minorHAnsi" w:hAnsiTheme="minorHAnsi"/>
                                      <w:lang w:val="en-GB"/>
                                    </w:rPr>
                                    <w:t xml:space="preserve">because </w:t>
                                  </w:r>
                                  <w:r w:rsidR="00B319DC" w:rsidRPr="00D24B3E">
                                    <w:rPr>
                                      <w:rFonts w:asciiTheme="minorHAnsi" w:hAnsiTheme="minorHAnsi"/>
                                      <w:lang w:val="en-GB"/>
                                    </w:rPr>
                                    <w:t xml:space="preserve">due </w:t>
                                  </w:r>
                                  <w:r w:rsidR="00E8349A" w:rsidRPr="00D24B3E">
                                    <w:rPr>
                                      <w:rFonts w:asciiTheme="minorHAnsi" w:hAnsiTheme="minorHAnsi"/>
                                      <w:lang w:val="en-GB"/>
                                    </w:rPr>
                                    <w:t xml:space="preserve">to the task </w:t>
                                  </w:r>
                                  <w:r w:rsidR="00F13A67" w:rsidRPr="00D24B3E">
                                    <w:rPr>
                                      <w:rFonts w:asciiTheme="minorHAnsi" w:hAnsiTheme="minorHAnsi"/>
                                      <w:lang w:val="en-GB"/>
                                    </w:rPr>
                                    <w:t>it is more or less related to the technical environment.</w:t>
                                  </w:r>
                                </w:p>
                                <w:p w14:paraId="1585BF58" w14:textId="77777777" w:rsidR="00170A82" w:rsidRPr="00252ECD" w:rsidRDefault="00170A82" w:rsidP="00170A82">
                                  <w:pPr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  <w:p w14:paraId="470A502F" w14:textId="77777777" w:rsidR="00170A82" w:rsidRDefault="00170A82" w:rsidP="00170A82"/>
                                <w:p w14:paraId="71B30445" w14:textId="77777777" w:rsidR="00170A82" w:rsidRDefault="00170A82" w:rsidP="00170A82"/>
                                <w:p w14:paraId="7BB7CC2A" w14:textId="77777777" w:rsidR="00170A82" w:rsidRDefault="00170A82" w:rsidP="00170A82"/>
                                <w:p w14:paraId="55206643" w14:textId="77777777" w:rsidR="00170A82" w:rsidRPr="00BC460A" w:rsidRDefault="00170A82" w:rsidP="00170A8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548BDF" id="Text Box 89" o:spid="_x0000_s1029" type="#_x0000_t202" style="position:absolute;margin-left:356.2pt;margin-top:44.9pt;width:180.95pt;height:95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" fillcolor="#ff9">
                      <v:textbox>
                        <w:txbxContent>
                          <w:p w14:paraId="24CD7D6A" w14:textId="41DF0FB7" w:rsidR="00170A82" w:rsidRPr="00D24B3E" w:rsidRDefault="001A1ED7" w:rsidP="00170A82">
                            <w:pPr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“</w:t>
                            </w:r>
                            <w:r w:rsidR="00CB68F8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Project</w:t>
                            </w:r>
                            <w:r w:rsidR="00B319DC"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 xml:space="preserve"> </w:t>
                            </w:r>
                            <w:r w:rsidR="00CB68F8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E</w:t>
                            </w:r>
                            <w:r w:rsidR="00833C1D"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nvironment</w:t>
                            </w:r>
                            <w:r w:rsidR="006779EF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“</w:t>
                            </w:r>
                            <w:r w:rsidR="00833C1D"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 xml:space="preserve"> (optional)</w:t>
                            </w:r>
                          </w:p>
                          <w:p w14:paraId="7A5121AC" w14:textId="7DD32D20" w:rsidR="00170A82" w:rsidRPr="00D24B3E" w:rsidRDefault="00833C1D" w:rsidP="00170A82">
                            <w:pPr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  <w:r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Describe the </w:t>
                            </w:r>
                            <w:r w:rsidR="00CB68F8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project/ </w:t>
                            </w:r>
                            <w:r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technical environment of the project as well as the </w:t>
                            </w:r>
                            <w:r w:rsidR="00CB68F8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applied </w:t>
                            </w:r>
                            <w:r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methodology. Not the same as </w:t>
                            </w:r>
                            <w:r w:rsidR="00C166AB">
                              <w:rPr>
                                <w:rFonts w:asciiTheme="minorHAnsi" w:hAnsiTheme="minorHAnsi"/>
                                <w:lang w:val="en-GB"/>
                              </w:rPr>
                              <w:t>“</w:t>
                            </w:r>
                            <w:r w:rsidR="00B319DC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Used </w:t>
                            </w:r>
                            <w:r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skill</w:t>
                            </w:r>
                            <w:r w:rsidR="00B319DC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s</w:t>
                            </w:r>
                            <w:r w:rsidR="00C166AB">
                              <w:rPr>
                                <w:rFonts w:asciiTheme="minorHAnsi" w:hAnsiTheme="minorHAnsi"/>
                                <w:lang w:val="en-GB"/>
                              </w:rPr>
                              <w:t>”</w:t>
                            </w:r>
                            <w:r w:rsidR="00E8349A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 </w:t>
                            </w:r>
                            <w:r w:rsidR="00C166AB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because </w:t>
                            </w:r>
                            <w:r w:rsidR="00B319DC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due </w:t>
                            </w:r>
                            <w:r w:rsidR="00E8349A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to the task </w:t>
                            </w:r>
                            <w:r w:rsidR="00F13A67"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>it is more or less related to the technical environment.</w:t>
                            </w:r>
                          </w:p>
                          <w:p w14:paraId="1585BF58" w14:textId="77777777" w:rsidR="00170A82" w:rsidRPr="00252ECD" w:rsidRDefault="00170A82" w:rsidP="00170A82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470A502F" w14:textId="77777777" w:rsidR="00170A82" w:rsidRDefault="00170A82" w:rsidP="00170A82"/>
                          <w:p w14:paraId="71B30445" w14:textId="77777777" w:rsidR="00170A82" w:rsidRDefault="00170A82" w:rsidP="00170A82"/>
                          <w:p w14:paraId="7BB7CC2A" w14:textId="77777777" w:rsidR="00170A82" w:rsidRDefault="00170A82" w:rsidP="00170A82"/>
                          <w:p w14:paraId="55206643" w14:textId="77777777" w:rsidR="00170A82" w:rsidRPr="00BC460A" w:rsidRDefault="00170A82" w:rsidP="00170A82"/>
                        </w:txbxContent>
                      </v:textbox>
                    </v:shape>
                  </w:pict>
                </mc:Fallback>
              </mc:AlternateContent>
            </w:r>
            <w:r w:rsidR="00C166AB">
              <w:rPr>
                <w:rFonts w:ascii="Verdana" w:hAnsi="Verdana"/>
                <w:b/>
                <w:sz w:val="22"/>
                <w:lang w:val="en-GB" w:eastAsia="de-DE"/>
              </w:rPr>
              <w:t>Project “</w:t>
            </w:r>
            <w:r w:rsidR="00AC45AC" w:rsidRPr="00D24B3E">
              <w:rPr>
                <w:rFonts w:ascii="Verdana" w:hAnsi="Verdana"/>
                <w:b/>
                <w:sz w:val="22"/>
                <w:lang w:val="en-GB" w:eastAsia="de-DE"/>
              </w:rPr>
              <w:t xml:space="preserve">Extension of a </w:t>
            </w:r>
            <w:r w:rsidR="00D968DC">
              <w:rPr>
                <w:rFonts w:ascii="Verdana" w:hAnsi="Verdana"/>
                <w:b/>
                <w:sz w:val="22"/>
                <w:lang w:val="en-GB" w:eastAsia="de-DE"/>
              </w:rPr>
              <w:t>C</w:t>
            </w:r>
            <w:r w:rsidR="00AC45AC" w:rsidRPr="00D24B3E">
              <w:rPr>
                <w:rFonts w:ascii="Verdana" w:hAnsi="Verdana"/>
                <w:b/>
                <w:sz w:val="22"/>
                <w:lang w:val="en-GB" w:eastAsia="de-DE"/>
              </w:rPr>
              <w:t xml:space="preserve">ontent </w:t>
            </w:r>
            <w:r w:rsidR="00D968DC">
              <w:rPr>
                <w:rFonts w:ascii="Verdana" w:hAnsi="Verdana"/>
                <w:b/>
                <w:sz w:val="22"/>
                <w:lang w:val="en-GB" w:eastAsia="de-DE"/>
              </w:rPr>
              <w:t>M</w:t>
            </w:r>
            <w:r w:rsidR="00AC45AC" w:rsidRPr="00D24B3E">
              <w:rPr>
                <w:rFonts w:ascii="Verdana" w:hAnsi="Verdana"/>
                <w:b/>
                <w:sz w:val="22"/>
                <w:lang w:val="en-GB" w:eastAsia="de-DE"/>
              </w:rPr>
              <w:t xml:space="preserve">anagement </w:t>
            </w:r>
            <w:r w:rsidR="00D968DC">
              <w:rPr>
                <w:rFonts w:ascii="Verdana" w:hAnsi="Verdana"/>
                <w:b/>
                <w:sz w:val="22"/>
                <w:lang w:val="en-GB" w:eastAsia="de-DE"/>
              </w:rPr>
              <w:t>S</w:t>
            </w:r>
            <w:r w:rsidR="00AC45AC" w:rsidRPr="00D24B3E">
              <w:rPr>
                <w:rFonts w:ascii="Verdana" w:hAnsi="Verdana"/>
                <w:b/>
                <w:sz w:val="22"/>
                <w:lang w:val="en-GB" w:eastAsia="de-DE"/>
              </w:rPr>
              <w:t>ystem based on Core Media</w:t>
            </w:r>
            <w:r w:rsidR="00050002" w:rsidRPr="00D24B3E">
              <w:rPr>
                <w:rFonts w:ascii="Verdana" w:hAnsi="Verdana"/>
                <w:b/>
                <w:sz w:val="22"/>
                <w:lang w:val="en-GB" w:eastAsia="de-DE"/>
              </w:rPr>
              <w:t xml:space="preserve"> </w:t>
            </w:r>
            <w:r w:rsidR="00AC45AC" w:rsidRPr="00D24B3E">
              <w:rPr>
                <w:rFonts w:ascii="Verdana" w:hAnsi="Verdana"/>
                <w:b/>
                <w:sz w:val="22"/>
                <w:lang w:val="en-GB" w:eastAsia="de-DE"/>
              </w:rPr>
              <w:t xml:space="preserve">for a leading </w:t>
            </w:r>
            <w:r w:rsidR="00D24B3E">
              <w:rPr>
                <w:rFonts w:ascii="Verdana" w:hAnsi="Verdana"/>
                <w:b/>
                <w:sz w:val="22"/>
                <w:lang w:val="en-GB" w:eastAsia="de-DE"/>
              </w:rPr>
              <w:t>G</w:t>
            </w:r>
            <w:r w:rsidR="00AC45AC" w:rsidRPr="00D24B3E">
              <w:rPr>
                <w:rFonts w:ascii="Verdana" w:hAnsi="Verdana"/>
                <w:b/>
                <w:sz w:val="22"/>
                <w:lang w:val="en-GB" w:eastAsia="de-DE"/>
              </w:rPr>
              <w:t xml:space="preserve">erman </w:t>
            </w:r>
            <w:r w:rsidR="00D968DC">
              <w:rPr>
                <w:rFonts w:ascii="Verdana" w:hAnsi="Verdana"/>
                <w:b/>
                <w:sz w:val="22"/>
                <w:lang w:val="en-GB" w:eastAsia="de-DE"/>
              </w:rPr>
              <w:t>N</w:t>
            </w:r>
            <w:r w:rsidR="00AC45AC" w:rsidRPr="00D24B3E">
              <w:rPr>
                <w:rFonts w:ascii="Verdana" w:hAnsi="Verdana"/>
                <w:b/>
                <w:sz w:val="22"/>
                <w:lang w:val="en-GB" w:eastAsia="de-DE"/>
              </w:rPr>
              <w:t xml:space="preserve">ewspaper </w:t>
            </w:r>
            <w:r w:rsidR="00D968DC">
              <w:rPr>
                <w:rFonts w:ascii="Verdana" w:hAnsi="Verdana"/>
                <w:b/>
                <w:sz w:val="22"/>
                <w:lang w:val="en-GB" w:eastAsia="de-DE"/>
              </w:rPr>
              <w:t>P</w:t>
            </w:r>
            <w:r w:rsidR="00AC45AC" w:rsidRPr="00D24B3E">
              <w:rPr>
                <w:rFonts w:ascii="Verdana" w:hAnsi="Verdana"/>
                <w:b/>
                <w:sz w:val="22"/>
                <w:lang w:val="en-GB" w:eastAsia="de-DE"/>
              </w:rPr>
              <w:t>ublisher</w:t>
            </w:r>
            <w:r w:rsidR="00C166AB">
              <w:rPr>
                <w:rFonts w:ascii="Verdana" w:hAnsi="Verdana"/>
                <w:b/>
                <w:sz w:val="22"/>
                <w:lang w:val="en-GB" w:eastAsia="de-DE"/>
              </w:rPr>
              <w:t>”</w:t>
            </w:r>
          </w:p>
          <w:p w14:paraId="52D0D35E" w14:textId="1CCC1059" w:rsidR="00050002" w:rsidRPr="00D24B3E" w:rsidRDefault="00AC45AC" w:rsidP="00050002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2"/>
                <w:lang w:val="en-GB" w:eastAsia="de-DE"/>
              </w:rPr>
              <w:t>Adaption and extension of existing</w:t>
            </w:r>
            <w:r w:rsidR="00050002" w:rsidRPr="00D24B3E">
              <w:rPr>
                <w:rFonts w:ascii="Verdana" w:hAnsi="Verdana"/>
                <w:sz w:val="22"/>
                <w:lang w:val="en-GB" w:eastAsia="de-DE"/>
              </w:rPr>
              <w:t xml:space="preserve"> Java Server Pages</w:t>
            </w:r>
            <w:r w:rsidRPr="00D24B3E">
              <w:rPr>
                <w:rFonts w:ascii="Verdana" w:hAnsi="Verdana"/>
                <w:sz w:val="22"/>
                <w:lang w:val="en-GB" w:eastAsia="de-DE"/>
              </w:rPr>
              <w:t xml:space="preserve"> to provide multi-client capability</w:t>
            </w:r>
            <w:r w:rsidR="00050002" w:rsidRPr="00D24B3E">
              <w:rPr>
                <w:rFonts w:ascii="Verdana" w:hAnsi="Verdana"/>
                <w:sz w:val="22"/>
                <w:lang w:val="en-GB" w:eastAsia="de-DE"/>
              </w:rPr>
              <w:t xml:space="preserve">. </w:t>
            </w:r>
          </w:p>
          <w:p w14:paraId="3049A154" w14:textId="6686D25F" w:rsidR="00050002" w:rsidRPr="00D24B3E" w:rsidRDefault="002F696C" w:rsidP="00050002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2"/>
                <w:lang w:val="en-GB" w:eastAsia="de-DE"/>
              </w:rPr>
              <w:t xml:space="preserve">Management of </w:t>
            </w:r>
            <w:r w:rsidR="00D968DC">
              <w:rPr>
                <w:rFonts w:ascii="Verdana" w:hAnsi="Verdana"/>
                <w:sz w:val="22"/>
                <w:lang w:val="en-GB" w:eastAsia="de-DE"/>
              </w:rPr>
              <w:t>four</w:t>
            </w:r>
            <w:r w:rsidRPr="00D24B3E">
              <w:rPr>
                <w:rFonts w:ascii="Verdana" w:hAnsi="Verdana"/>
                <w:sz w:val="22"/>
                <w:lang w:val="en-GB" w:eastAsia="de-DE"/>
              </w:rPr>
              <w:t xml:space="preserve"> team members from different companies. Successful iterative go</w:t>
            </w:r>
            <w:r w:rsidR="00DB2FE7" w:rsidRPr="00D24B3E">
              <w:rPr>
                <w:rFonts w:ascii="Verdana" w:hAnsi="Verdana"/>
                <w:sz w:val="22"/>
                <w:lang w:val="en-GB" w:eastAsia="de-DE"/>
              </w:rPr>
              <w:t>-</w:t>
            </w:r>
            <w:r w:rsidRPr="00D24B3E">
              <w:rPr>
                <w:rFonts w:ascii="Verdana" w:hAnsi="Verdana"/>
                <w:sz w:val="22"/>
                <w:lang w:val="en-GB" w:eastAsia="de-DE"/>
              </w:rPr>
              <w:t xml:space="preserve">live of the system at all </w:t>
            </w:r>
            <w:r w:rsidR="00D968DC">
              <w:rPr>
                <w:rFonts w:ascii="Verdana" w:hAnsi="Verdana"/>
                <w:sz w:val="22"/>
                <w:lang w:val="en-GB" w:eastAsia="de-DE"/>
              </w:rPr>
              <w:t>six</w:t>
            </w:r>
            <w:r w:rsidRPr="00D24B3E">
              <w:rPr>
                <w:rFonts w:ascii="Verdana" w:hAnsi="Verdana"/>
                <w:sz w:val="22"/>
                <w:lang w:val="en-GB" w:eastAsia="de-DE"/>
              </w:rPr>
              <w:t xml:space="preserve"> daily newspapers.</w:t>
            </w:r>
          </w:p>
          <w:p w14:paraId="13BEE7BD" w14:textId="5F03653E" w:rsidR="00050002" w:rsidRPr="00D24B3E" w:rsidRDefault="00C166AB" w:rsidP="005F31E5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noProof/>
                <w:lang w:val="en-GB" w:eastAsia="de-DE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595243FB" wp14:editId="272BD5D5">
                      <wp:simplePos x="0" y="0"/>
                      <wp:positionH relativeFrom="column">
                        <wp:posOffset>4527550</wp:posOffset>
                      </wp:positionH>
                      <wp:positionV relativeFrom="paragraph">
                        <wp:posOffset>307340</wp:posOffset>
                      </wp:positionV>
                      <wp:extent cx="2298065" cy="638175"/>
                      <wp:effectExtent l="0" t="0" r="26035" b="28575"/>
                      <wp:wrapNone/>
                      <wp:docPr id="5" name="Text Box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8065" cy="638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BC3094" w14:textId="77777777" w:rsidR="00C166AB" w:rsidRPr="00D24B3E" w:rsidRDefault="00C166AB" w:rsidP="00C166AB">
                                  <w:pPr>
                                    <w:rPr>
                                      <w:rFonts w:asciiTheme="minorHAnsi" w:hAnsiTheme="minorHAnsi"/>
                                      <w:b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lang w:val="en-GB"/>
                                    </w:rPr>
                                    <w:t>“</w:t>
                                  </w:r>
                                  <w:r w:rsidRPr="00D24B3E">
                                    <w:rPr>
                                      <w:rFonts w:asciiTheme="minorHAnsi" w:hAnsiTheme="minorHAnsi"/>
                                      <w:b/>
                                      <w:lang w:val="en-GB"/>
                                    </w:rPr>
                                    <w:t xml:space="preserve">Used </w:t>
                                  </w:r>
                                  <w:r>
                                    <w:rPr>
                                      <w:rFonts w:asciiTheme="minorHAnsi" w:hAnsiTheme="minorHAnsi"/>
                                      <w:b/>
                                      <w:lang w:val="en-GB"/>
                                    </w:rPr>
                                    <w:t>S</w:t>
                                  </w:r>
                                  <w:r w:rsidRPr="00D24B3E">
                                    <w:rPr>
                                      <w:rFonts w:asciiTheme="minorHAnsi" w:hAnsiTheme="minorHAnsi"/>
                                      <w:b/>
                                      <w:lang w:val="en-GB"/>
                                    </w:rPr>
                                    <w:t>kills</w:t>
                                  </w:r>
                                  <w:r>
                                    <w:rPr>
                                      <w:rFonts w:asciiTheme="minorHAnsi" w:hAnsiTheme="minorHAnsi"/>
                                      <w:b/>
                                      <w:lang w:val="en-GB"/>
                                    </w:rPr>
                                    <w:t>”</w:t>
                                  </w:r>
                                  <w:r w:rsidRPr="00D24B3E">
                                    <w:rPr>
                                      <w:rFonts w:asciiTheme="minorHAnsi" w:hAnsiTheme="minorHAnsi"/>
                                      <w:b/>
                                      <w:lang w:val="en-GB"/>
                                    </w:rPr>
                                    <w:t xml:space="preserve"> (optional)</w:t>
                                  </w:r>
                                </w:p>
                                <w:p w14:paraId="22A07AC1" w14:textId="77777777" w:rsidR="00C166AB" w:rsidRPr="00D24B3E" w:rsidRDefault="00C166AB" w:rsidP="00C166AB">
                                  <w:pPr>
                                    <w:rPr>
                                      <w:rFonts w:asciiTheme="minorHAnsi" w:hAnsiTheme="minorHAnsi"/>
                                      <w:lang w:val="en-GB"/>
                                    </w:rPr>
                                  </w:pPr>
                                  <w:r w:rsidRPr="00D24B3E">
                                    <w:rPr>
                                      <w:rFonts w:asciiTheme="minorHAnsi" w:hAnsiTheme="minorHAnsi"/>
                                      <w:lang w:val="en-GB"/>
                                    </w:rPr>
                                    <w:t xml:space="preserve">Mention here, which of your main focus skills have been </w:t>
                                  </w:r>
                                  <w:r>
                                    <w:rPr>
                                      <w:rFonts w:asciiTheme="minorHAnsi" w:hAnsiTheme="minorHAnsi"/>
                                      <w:lang w:val="en-GB"/>
                                    </w:rPr>
                                    <w:t>applied</w:t>
                                  </w:r>
                                  <w:r w:rsidRPr="00D24B3E">
                                    <w:rPr>
                                      <w:rFonts w:asciiTheme="minorHAnsi" w:hAnsiTheme="minorHAnsi"/>
                                      <w:lang w:val="en-GB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rFonts w:asciiTheme="minorHAnsi" w:hAnsiTheme="minorHAnsi"/>
                                      <w:lang w:val="en-GB"/>
                                    </w:rPr>
                                    <w:t>the</w:t>
                                  </w:r>
                                  <w:r w:rsidRPr="00D24B3E">
                                    <w:rPr>
                                      <w:rFonts w:asciiTheme="minorHAnsi" w:hAnsiTheme="minorHAnsi"/>
                                      <w:lang w:val="en-GB"/>
                                    </w:rPr>
                                    <w:t xml:space="preserve"> project.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5243FB" id="Text Box 88" o:spid="_x0000_s1030" type="#_x0000_t202" style="position:absolute;margin-left:356.5pt;margin-top:24.2pt;width:180.95pt;height:50.2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" fillcolor="#ff9">
                      <v:textbox>
                        <w:txbxContent>
                          <w:p w14:paraId="64BC3094" w14:textId="77777777" w:rsidR="00C166AB" w:rsidRPr="00D24B3E" w:rsidRDefault="00C166AB" w:rsidP="00C166AB">
                            <w:pPr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“</w:t>
                            </w:r>
                            <w:r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 xml:space="preserve">Used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S</w:t>
                            </w:r>
                            <w:r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kills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”</w:t>
                            </w:r>
                            <w:r w:rsidRPr="00D24B3E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 xml:space="preserve"> (optional)</w:t>
                            </w:r>
                          </w:p>
                          <w:p w14:paraId="22A07AC1" w14:textId="77777777" w:rsidR="00C166AB" w:rsidRPr="00D24B3E" w:rsidRDefault="00C166AB" w:rsidP="00C166AB">
                            <w:pPr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  <w:r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Mention here, which of your main focus skills have been </w:t>
                            </w:r>
                            <w:r>
                              <w:rPr>
                                <w:rFonts w:asciiTheme="minorHAnsi" w:hAnsiTheme="minorHAnsi"/>
                                <w:lang w:val="en-GB"/>
                              </w:rPr>
                              <w:t>applied</w:t>
                            </w:r>
                            <w:r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 in </w:t>
                            </w:r>
                            <w:r>
                              <w:rPr>
                                <w:rFonts w:asciiTheme="minorHAnsi" w:hAnsiTheme="minorHAnsi"/>
                                <w:lang w:val="en-GB"/>
                              </w:rPr>
                              <w:t>the</w:t>
                            </w:r>
                            <w:r w:rsidRPr="00D24B3E">
                              <w:rPr>
                                <w:rFonts w:asciiTheme="minorHAnsi" w:hAnsiTheme="minorHAnsi"/>
                                <w:lang w:val="en-GB"/>
                              </w:rPr>
                              <w:t xml:space="preserve"> project.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0A82" w:rsidRPr="00D24B3E">
              <w:rPr>
                <w:rFonts w:ascii="Verdana" w:hAnsi="Verdana"/>
                <w:sz w:val="22"/>
                <w:lang w:val="en-GB" w:eastAsia="de-DE"/>
              </w:rPr>
              <w:t>Proje</w:t>
            </w:r>
            <w:r w:rsidR="007E716A" w:rsidRPr="00D24B3E">
              <w:rPr>
                <w:rFonts w:ascii="Verdana" w:hAnsi="Verdana"/>
                <w:sz w:val="22"/>
                <w:lang w:val="en-GB" w:eastAsia="de-DE"/>
              </w:rPr>
              <w:t xml:space="preserve">ct </w:t>
            </w:r>
            <w:r w:rsidR="00CB68F8">
              <w:rPr>
                <w:rFonts w:ascii="Verdana" w:hAnsi="Verdana"/>
                <w:sz w:val="22"/>
                <w:lang w:val="en-GB" w:eastAsia="de-DE"/>
              </w:rPr>
              <w:t>E</w:t>
            </w:r>
            <w:r w:rsidR="007E716A" w:rsidRPr="00D24B3E">
              <w:rPr>
                <w:rFonts w:ascii="Verdana" w:hAnsi="Verdana"/>
                <w:sz w:val="22"/>
                <w:lang w:val="en-GB" w:eastAsia="de-DE"/>
              </w:rPr>
              <w:t>nvironment</w:t>
            </w:r>
            <w:r w:rsidR="00050002" w:rsidRPr="00D24B3E">
              <w:rPr>
                <w:rFonts w:ascii="Verdana" w:hAnsi="Verdana"/>
                <w:sz w:val="22"/>
                <w:lang w:val="en-GB" w:eastAsia="de-DE"/>
              </w:rPr>
              <w:t>: J</w:t>
            </w:r>
            <w:r w:rsidR="00252ECD" w:rsidRPr="00D24B3E">
              <w:rPr>
                <w:rFonts w:ascii="Verdana" w:hAnsi="Verdana"/>
                <w:sz w:val="22"/>
                <w:lang w:val="en-GB" w:eastAsia="de-DE"/>
              </w:rPr>
              <w:t>SP, UML, Core Media 6.0,</w:t>
            </w:r>
            <w:r w:rsidR="00050002" w:rsidRPr="00D24B3E">
              <w:rPr>
                <w:rFonts w:ascii="Verdana" w:hAnsi="Verdana"/>
                <w:sz w:val="22"/>
                <w:lang w:val="en-GB" w:eastAsia="de-DE"/>
              </w:rPr>
              <w:t xml:space="preserve"> CVS, Apache, Tomcat, MS Windows NT/XP, Linux, Unix</w:t>
            </w:r>
          </w:p>
          <w:p w14:paraId="1DCCF76F" w14:textId="00E15195" w:rsidR="005F7797" w:rsidRPr="00D24B3E" w:rsidRDefault="00DB2FE7" w:rsidP="005F31E5">
            <w:pPr>
              <w:spacing w:before="120" w:after="120" w:line="264" w:lineRule="auto"/>
              <w:rPr>
                <w:rFonts w:ascii="Verdana" w:hAnsi="Verdana"/>
                <w:b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2"/>
                <w:lang w:val="en-GB" w:eastAsia="de-DE"/>
              </w:rPr>
              <w:t xml:space="preserve">Used </w:t>
            </w:r>
            <w:r w:rsidR="005F7797" w:rsidRPr="00D24B3E">
              <w:rPr>
                <w:rFonts w:ascii="Verdana" w:hAnsi="Verdana"/>
                <w:sz w:val="22"/>
                <w:lang w:val="en-GB" w:eastAsia="de-DE"/>
              </w:rPr>
              <w:t>Skill</w:t>
            </w:r>
            <w:r w:rsidRPr="00D24B3E">
              <w:rPr>
                <w:rFonts w:ascii="Verdana" w:hAnsi="Verdana"/>
                <w:sz w:val="22"/>
                <w:lang w:val="en-GB" w:eastAsia="de-DE"/>
              </w:rPr>
              <w:t>s</w:t>
            </w:r>
            <w:r w:rsidR="005F7797" w:rsidRPr="00D24B3E">
              <w:rPr>
                <w:rFonts w:ascii="Verdana" w:hAnsi="Verdana"/>
                <w:sz w:val="22"/>
                <w:lang w:val="en-GB" w:eastAsia="de-DE"/>
              </w:rPr>
              <w:t>: Java, Core Media [6.0]</w:t>
            </w:r>
          </w:p>
        </w:tc>
      </w:tr>
      <w:tr w:rsidR="005F31E5" w:rsidRPr="00D24B3E" w14:paraId="5987BC14" w14:textId="77777777" w:rsidTr="00252ECD">
        <w:trPr>
          <w:trHeight w:val="180"/>
        </w:trPr>
        <w:tc>
          <w:tcPr>
            <w:tcW w:w="2060" w:type="dxa"/>
          </w:tcPr>
          <w:p w14:paraId="50FC772B" w14:textId="44A607A3" w:rsidR="005F31E5" w:rsidRPr="00093A92" w:rsidRDefault="005F31E5" w:rsidP="007D1C7E">
            <w:pPr>
              <w:spacing w:before="120" w:after="120" w:line="264" w:lineRule="auto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09/</w:t>
            </w:r>
            <w:r w:rsidR="00DB2FE7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20</w:t>
            </w: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07 – 04/</w:t>
            </w:r>
            <w:r w:rsidR="00DB2FE7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20</w:t>
            </w: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08</w:t>
            </w:r>
          </w:p>
        </w:tc>
        <w:tc>
          <w:tcPr>
            <w:tcW w:w="350" w:type="dxa"/>
            <w:gridSpan w:val="2"/>
          </w:tcPr>
          <w:p w14:paraId="00749A52" w14:textId="77777777" w:rsidR="005F31E5" w:rsidRPr="00D24B3E" w:rsidRDefault="005F31E5" w:rsidP="00271ABA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</w:p>
        </w:tc>
        <w:tc>
          <w:tcPr>
            <w:tcW w:w="6379" w:type="dxa"/>
            <w:gridSpan w:val="3"/>
          </w:tcPr>
          <w:p w14:paraId="1450EC45" w14:textId="24EC52E2" w:rsidR="005F31E5" w:rsidRPr="00D24B3E" w:rsidRDefault="00E90004" w:rsidP="005F31E5">
            <w:pPr>
              <w:spacing w:before="120" w:after="120" w:line="264" w:lineRule="auto"/>
              <w:rPr>
                <w:rFonts w:ascii="Verdana" w:hAnsi="Verdana"/>
                <w:b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b/>
                <w:sz w:val="22"/>
                <w:lang w:val="en-GB" w:eastAsia="de-DE"/>
              </w:rPr>
              <w:t xml:space="preserve">Quality </w:t>
            </w:r>
            <w:r w:rsidR="00D968DC">
              <w:rPr>
                <w:rFonts w:ascii="Verdana" w:hAnsi="Verdana"/>
                <w:b/>
                <w:sz w:val="22"/>
                <w:lang w:val="en-GB" w:eastAsia="de-DE"/>
              </w:rPr>
              <w:t>C</w:t>
            </w:r>
            <w:r w:rsidRPr="00D24B3E">
              <w:rPr>
                <w:rFonts w:ascii="Verdana" w:hAnsi="Verdana"/>
                <w:b/>
                <w:sz w:val="22"/>
                <w:lang w:val="en-GB" w:eastAsia="de-DE"/>
              </w:rPr>
              <w:t xml:space="preserve">onsultant </w:t>
            </w:r>
            <w:r w:rsidR="00D968DC">
              <w:rPr>
                <w:rFonts w:ascii="Verdana" w:hAnsi="Verdana"/>
                <w:b/>
                <w:sz w:val="22"/>
                <w:lang w:val="en-GB" w:eastAsia="de-DE"/>
              </w:rPr>
              <w:t xml:space="preserve">for Engagements based in </w:t>
            </w:r>
            <w:r w:rsidR="00252ECD" w:rsidRPr="00D24B3E">
              <w:rPr>
                <w:rFonts w:ascii="Verdana" w:hAnsi="Verdana"/>
                <w:b/>
                <w:sz w:val="22"/>
                <w:lang w:val="en-GB" w:eastAsia="de-DE"/>
              </w:rPr>
              <w:t>Capgemini</w:t>
            </w:r>
            <w:r w:rsidR="005F31E5" w:rsidRPr="00D24B3E">
              <w:rPr>
                <w:rFonts w:ascii="Verdana" w:hAnsi="Verdana"/>
                <w:b/>
                <w:sz w:val="22"/>
                <w:lang w:val="en-GB" w:eastAsia="de-DE"/>
              </w:rPr>
              <w:t xml:space="preserve"> Hamburg</w:t>
            </w:r>
            <w:r w:rsidR="00D968DC">
              <w:rPr>
                <w:rFonts w:ascii="Verdana" w:hAnsi="Verdana"/>
                <w:b/>
                <w:sz w:val="22"/>
                <w:lang w:val="en-GB" w:eastAsia="de-DE"/>
              </w:rPr>
              <w:t xml:space="preserve"> Branch</w:t>
            </w:r>
          </w:p>
          <w:p w14:paraId="378D82E5" w14:textId="12BA6E92" w:rsidR="00F348CD" w:rsidRPr="00D24B3E" w:rsidRDefault="00B319DC" w:rsidP="001416A5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2"/>
                <w:lang w:val="en-GB" w:eastAsia="de-DE"/>
              </w:rPr>
              <w:t>Analysis</w:t>
            </w:r>
            <w:r w:rsidR="006F3FD4" w:rsidRPr="00D24B3E">
              <w:rPr>
                <w:rFonts w:ascii="Verdana" w:hAnsi="Verdana"/>
                <w:sz w:val="22"/>
                <w:lang w:val="en-GB" w:eastAsia="de-DE"/>
              </w:rPr>
              <w:t xml:space="preserve"> of the project quality standards and direct</w:t>
            </w:r>
            <w:r w:rsidRPr="00D24B3E">
              <w:rPr>
                <w:rFonts w:ascii="Verdana" w:hAnsi="Verdana"/>
                <w:sz w:val="22"/>
                <w:lang w:val="en-GB" w:eastAsia="de-DE"/>
              </w:rPr>
              <w:t>ly</w:t>
            </w:r>
            <w:r w:rsidR="006F3FD4" w:rsidRPr="00D24B3E">
              <w:rPr>
                <w:rFonts w:ascii="Verdana" w:hAnsi="Verdana"/>
                <w:sz w:val="22"/>
                <w:lang w:val="en-GB" w:eastAsia="de-DE"/>
              </w:rPr>
              <w:t xml:space="preserve"> report</w:t>
            </w:r>
            <w:r w:rsidR="00AC7F1C" w:rsidRPr="00D24B3E">
              <w:rPr>
                <w:rFonts w:ascii="Verdana" w:hAnsi="Verdana"/>
                <w:sz w:val="22"/>
                <w:lang w:val="en-GB" w:eastAsia="de-DE"/>
              </w:rPr>
              <w:t>ing</w:t>
            </w:r>
            <w:r w:rsidR="006F3FD4" w:rsidRPr="00D24B3E">
              <w:rPr>
                <w:rFonts w:ascii="Verdana" w:hAnsi="Verdana"/>
                <w:sz w:val="22"/>
                <w:lang w:val="en-GB" w:eastAsia="de-DE"/>
              </w:rPr>
              <w:t xml:space="preserve"> </w:t>
            </w:r>
            <w:r w:rsidR="00F348CD" w:rsidRPr="00D24B3E">
              <w:rPr>
                <w:rFonts w:ascii="Verdana" w:hAnsi="Verdana"/>
                <w:sz w:val="22"/>
                <w:lang w:val="en-GB" w:eastAsia="de-DE"/>
              </w:rPr>
              <w:t xml:space="preserve">of the results </w:t>
            </w:r>
            <w:r w:rsidR="006F3FD4" w:rsidRPr="00D24B3E">
              <w:rPr>
                <w:rFonts w:ascii="Verdana" w:hAnsi="Verdana"/>
                <w:sz w:val="22"/>
                <w:lang w:val="en-GB" w:eastAsia="de-DE"/>
              </w:rPr>
              <w:t>to the division manager.</w:t>
            </w:r>
          </w:p>
          <w:p w14:paraId="26C11D24" w14:textId="4B1BE6A2" w:rsidR="00170A82" w:rsidRPr="00D24B3E" w:rsidRDefault="00F348CD" w:rsidP="001416A5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2"/>
                <w:lang w:val="en-GB" w:eastAsia="de-DE"/>
              </w:rPr>
              <w:t>Advising</w:t>
            </w:r>
            <w:r w:rsidR="00917A14" w:rsidRPr="00D24B3E">
              <w:rPr>
                <w:rFonts w:ascii="Verdana" w:hAnsi="Verdana"/>
                <w:sz w:val="22"/>
                <w:lang w:val="en-GB" w:eastAsia="de-DE"/>
              </w:rPr>
              <w:t xml:space="preserve"> </w:t>
            </w:r>
            <w:r w:rsidRPr="00D24B3E">
              <w:rPr>
                <w:rFonts w:ascii="Verdana" w:hAnsi="Verdana"/>
                <w:sz w:val="22"/>
                <w:lang w:val="en-GB" w:eastAsia="de-DE"/>
              </w:rPr>
              <w:t xml:space="preserve">the </w:t>
            </w:r>
            <w:r w:rsidR="00AC7F1C" w:rsidRPr="00D24B3E">
              <w:rPr>
                <w:rFonts w:ascii="Verdana" w:hAnsi="Verdana"/>
                <w:sz w:val="22"/>
                <w:lang w:val="en-GB" w:eastAsia="de-DE"/>
              </w:rPr>
              <w:t xml:space="preserve">engagement </w:t>
            </w:r>
            <w:r w:rsidR="00917A14" w:rsidRPr="00D24B3E">
              <w:rPr>
                <w:rFonts w:ascii="Verdana" w:hAnsi="Verdana"/>
                <w:sz w:val="22"/>
                <w:lang w:val="en-GB" w:eastAsia="de-DE"/>
              </w:rPr>
              <w:t xml:space="preserve">manager and </w:t>
            </w:r>
            <w:r w:rsidR="00AC7F1C" w:rsidRPr="00D24B3E">
              <w:rPr>
                <w:rFonts w:ascii="Verdana" w:hAnsi="Verdana"/>
                <w:sz w:val="22"/>
                <w:lang w:val="en-GB" w:eastAsia="de-DE"/>
              </w:rPr>
              <w:t>employees</w:t>
            </w:r>
            <w:r w:rsidR="00917A14" w:rsidRPr="00D24B3E">
              <w:rPr>
                <w:rFonts w:ascii="Verdana" w:hAnsi="Verdana"/>
                <w:sz w:val="22"/>
                <w:lang w:val="en-GB" w:eastAsia="de-DE"/>
              </w:rPr>
              <w:t xml:space="preserve"> in all questions of quality assurance; </w:t>
            </w:r>
            <w:r w:rsidR="00D968DC">
              <w:rPr>
                <w:rFonts w:ascii="Verdana" w:hAnsi="Verdana"/>
                <w:sz w:val="22"/>
                <w:lang w:val="en-GB" w:eastAsia="de-DE"/>
              </w:rPr>
              <w:t>i</w:t>
            </w:r>
            <w:r w:rsidR="00917A14" w:rsidRPr="00D24B3E">
              <w:rPr>
                <w:rFonts w:ascii="Verdana" w:hAnsi="Verdana"/>
                <w:sz w:val="22"/>
                <w:lang w:val="en-GB" w:eastAsia="de-DE"/>
              </w:rPr>
              <w:t xml:space="preserve">ntroduction of new staff </w:t>
            </w:r>
            <w:r w:rsidR="00917A14" w:rsidRPr="00D24B3E">
              <w:rPr>
                <w:rFonts w:ascii="Verdana" w:hAnsi="Verdana"/>
                <w:sz w:val="22"/>
                <w:lang w:val="en-GB" w:eastAsia="de-DE"/>
              </w:rPr>
              <w:lastRenderedPageBreak/>
              <w:t xml:space="preserve">into the quality management systems of Capgemini; </w:t>
            </w:r>
            <w:r w:rsidR="00D968DC">
              <w:rPr>
                <w:rFonts w:ascii="Verdana" w:hAnsi="Verdana"/>
                <w:sz w:val="22"/>
                <w:lang w:val="en-GB" w:eastAsia="de-DE"/>
              </w:rPr>
              <w:t>p</w:t>
            </w:r>
            <w:r w:rsidR="00917A14" w:rsidRPr="00D24B3E">
              <w:rPr>
                <w:rFonts w:ascii="Verdana" w:hAnsi="Verdana"/>
                <w:sz w:val="22"/>
                <w:lang w:val="en-GB" w:eastAsia="de-DE"/>
              </w:rPr>
              <w:t>lanning, preparation and execution of project audits.</w:t>
            </w:r>
          </w:p>
        </w:tc>
      </w:tr>
      <w:tr w:rsidR="005F31E5" w:rsidRPr="00D24B3E" w14:paraId="547D526B" w14:textId="77777777" w:rsidTr="00252ECD">
        <w:trPr>
          <w:trHeight w:val="180"/>
        </w:trPr>
        <w:tc>
          <w:tcPr>
            <w:tcW w:w="2060" w:type="dxa"/>
          </w:tcPr>
          <w:p w14:paraId="4747287A" w14:textId="63F75605" w:rsidR="005F31E5" w:rsidRPr="00093A92" w:rsidRDefault="005F31E5" w:rsidP="007D1C7E">
            <w:pPr>
              <w:spacing w:before="120" w:after="120" w:line="264" w:lineRule="auto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lastRenderedPageBreak/>
              <w:t>02/</w:t>
            </w:r>
            <w:r w:rsidR="00DB2FE7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20</w:t>
            </w: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06 – 08/</w:t>
            </w:r>
            <w:r w:rsidR="00DB2FE7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20</w:t>
            </w: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07</w:t>
            </w:r>
          </w:p>
        </w:tc>
        <w:tc>
          <w:tcPr>
            <w:tcW w:w="350" w:type="dxa"/>
            <w:gridSpan w:val="2"/>
          </w:tcPr>
          <w:p w14:paraId="0FE8A8AA" w14:textId="77777777" w:rsidR="005F31E5" w:rsidRPr="00D24B3E" w:rsidRDefault="005F31E5" w:rsidP="00271ABA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</w:p>
        </w:tc>
        <w:tc>
          <w:tcPr>
            <w:tcW w:w="6379" w:type="dxa"/>
            <w:gridSpan w:val="3"/>
          </w:tcPr>
          <w:p w14:paraId="6B9B3B27" w14:textId="1F61377A" w:rsidR="005F31E5" w:rsidRPr="00D24B3E" w:rsidRDefault="005F31E5" w:rsidP="005F31E5">
            <w:pPr>
              <w:spacing w:before="120" w:after="120" w:line="264" w:lineRule="auto"/>
              <w:rPr>
                <w:rFonts w:ascii="Verdana" w:hAnsi="Verdana"/>
                <w:b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b/>
                <w:sz w:val="22"/>
                <w:lang w:val="en-GB" w:eastAsia="de-DE"/>
              </w:rPr>
              <w:t xml:space="preserve">Reengineering </w:t>
            </w:r>
            <w:r w:rsidR="00CF2589" w:rsidRPr="00D24B3E">
              <w:rPr>
                <w:rFonts w:ascii="Verdana" w:hAnsi="Verdana"/>
                <w:b/>
                <w:sz w:val="22"/>
                <w:lang w:val="en-GB" w:eastAsia="de-DE"/>
              </w:rPr>
              <w:t xml:space="preserve">of an </w:t>
            </w:r>
            <w:r w:rsidR="00D968DC">
              <w:rPr>
                <w:rFonts w:ascii="Verdana" w:hAnsi="Verdana"/>
                <w:b/>
                <w:sz w:val="22"/>
                <w:lang w:val="en-GB" w:eastAsia="de-DE"/>
              </w:rPr>
              <w:t>O</w:t>
            </w:r>
            <w:r w:rsidRPr="00D24B3E">
              <w:rPr>
                <w:rFonts w:ascii="Verdana" w:hAnsi="Verdana"/>
                <w:b/>
                <w:sz w:val="22"/>
                <w:lang w:val="en-GB" w:eastAsia="de-DE"/>
              </w:rPr>
              <w:t xml:space="preserve">rdering </w:t>
            </w:r>
            <w:r w:rsidR="00D968DC">
              <w:rPr>
                <w:rFonts w:ascii="Verdana" w:hAnsi="Verdana"/>
                <w:b/>
                <w:sz w:val="22"/>
                <w:lang w:val="en-GB" w:eastAsia="de-DE"/>
              </w:rPr>
              <w:t>S</w:t>
            </w:r>
            <w:r w:rsidRPr="00D24B3E">
              <w:rPr>
                <w:rFonts w:ascii="Verdana" w:hAnsi="Verdana"/>
                <w:b/>
                <w:sz w:val="22"/>
                <w:lang w:val="en-GB" w:eastAsia="de-DE"/>
              </w:rPr>
              <w:t xml:space="preserve">ystem </w:t>
            </w:r>
            <w:r w:rsidR="00CF2589" w:rsidRPr="00D24B3E">
              <w:rPr>
                <w:rFonts w:ascii="Verdana" w:hAnsi="Verdana"/>
                <w:b/>
                <w:sz w:val="22"/>
                <w:lang w:val="en-GB" w:eastAsia="de-DE"/>
              </w:rPr>
              <w:t xml:space="preserve">for an </w:t>
            </w:r>
            <w:r w:rsidR="00D968DC">
              <w:rPr>
                <w:rFonts w:ascii="Verdana" w:hAnsi="Verdana"/>
                <w:b/>
                <w:sz w:val="22"/>
                <w:lang w:val="en-GB" w:eastAsia="de-DE"/>
              </w:rPr>
              <w:t>A</w:t>
            </w:r>
            <w:r w:rsidR="00CF2589" w:rsidRPr="00D24B3E">
              <w:rPr>
                <w:rFonts w:ascii="Verdana" w:hAnsi="Verdana"/>
                <w:b/>
                <w:sz w:val="22"/>
                <w:lang w:val="en-GB" w:eastAsia="de-DE"/>
              </w:rPr>
              <w:t xml:space="preserve">utomotive </w:t>
            </w:r>
            <w:r w:rsidR="00D968DC">
              <w:rPr>
                <w:rFonts w:ascii="Verdana" w:hAnsi="Verdana"/>
                <w:b/>
                <w:sz w:val="22"/>
                <w:lang w:val="en-GB" w:eastAsia="de-DE"/>
              </w:rPr>
              <w:t>M</w:t>
            </w:r>
            <w:r w:rsidR="00CF2589" w:rsidRPr="00D24B3E">
              <w:rPr>
                <w:rFonts w:ascii="Verdana" w:hAnsi="Verdana"/>
                <w:b/>
                <w:sz w:val="22"/>
                <w:lang w:val="en-GB" w:eastAsia="de-DE"/>
              </w:rPr>
              <w:t>anufacturer</w:t>
            </w:r>
          </w:p>
          <w:p w14:paraId="3D392641" w14:textId="0A206738" w:rsidR="005F31E5" w:rsidRPr="00D24B3E" w:rsidRDefault="00F348CD" w:rsidP="005F36B6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2"/>
                <w:lang w:val="en-GB" w:eastAsia="de-DE"/>
              </w:rPr>
              <w:t>Creating a basic</w:t>
            </w:r>
            <w:r w:rsidR="0031181A" w:rsidRPr="00D24B3E">
              <w:rPr>
                <w:rFonts w:ascii="Verdana" w:hAnsi="Verdana"/>
                <w:sz w:val="22"/>
                <w:lang w:val="en-GB" w:eastAsia="de-DE"/>
              </w:rPr>
              <w:t xml:space="preserve"> concept </w:t>
            </w:r>
            <w:r w:rsidR="00D968DC">
              <w:rPr>
                <w:rFonts w:ascii="Verdana" w:hAnsi="Verdana"/>
                <w:sz w:val="22"/>
                <w:lang w:val="en-GB" w:eastAsia="de-DE"/>
              </w:rPr>
              <w:t>for</w:t>
            </w:r>
            <w:r w:rsidR="0031181A" w:rsidRPr="00D24B3E">
              <w:rPr>
                <w:rFonts w:ascii="Verdana" w:hAnsi="Verdana"/>
                <w:sz w:val="22"/>
                <w:lang w:val="en-GB" w:eastAsia="de-DE"/>
              </w:rPr>
              <w:t xml:space="preserve"> diverse subareas of the ordering process to </w:t>
            </w:r>
            <w:r w:rsidR="00D968DC">
              <w:rPr>
                <w:rFonts w:ascii="Verdana" w:hAnsi="Verdana"/>
                <w:sz w:val="22"/>
                <w:lang w:val="en-GB" w:eastAsia="de-DE"/>
              </w:rPr>
              <w:t>adapt</w:t>
            </w:r>
            <w:r w:rsidR="0031181A" w:rsidRPr="00D24B3E">
              <w:rPr>
                <w:rFonts w:ascii="Verdana" w:hAnsi="Verdana"/>
                <w:sz w:val="22"/>
                <w:lang w:val="en-GB" w:eastAsia="de-DE"/>
              </w:rPr>
              <w:t xml:space="preserve"> to the </w:t>
            </w:r>
            <w:r w:rsidR="00D24B3E">
              <w:rPr>
                <w:rFonts w:ascii="Verdana" w:hAnsi="Verdana"/>
                <w:sz w:val="22"/>
                <w:lang w:val="en-GB" w:eastAsia="de-DE"/>
              </w:rPr>
              <w:t>G</w:t>
            </w:r>
            <w:r w:rsidR="0031181A" w:rsidRPr="00D24B3E">
              <w:rPr>
                <w:rFonts w:ascii="Verdana" w:hAnsi="Verdana"/>
                <w:sz w:val="22"/>
                <w:lang w:val="en-GB" w:eastAsia="de-DE"/>
              </w:rPr>
              <w:t>erman market.</w:t>
            </w:r>
            <w:r w:rsidR="005F36B6" w:rsidRPr="00D24B3E">
              <w:rPr>
                <w:rFonts w:ascii="Verdana" w:hAnsi="Verdana"/>
                <w:sz w:val="22"/>
                <w:lang w:val="en-GB" w:eastAsia="de-DE"/>
              </w:rPr>
              <w:br/>
            </w:r>
            <w:r w:rsidR="005F31E5" w:rsidRPr="00D24B3E">
              <w:rPr>
                <w:rFonts w:ascii="Verdana" w:hAnsi="Verdana"/>
                <w:sz w:val="22"/>
                <w:lang w:val="en-GB" w:eastAsia="de-DE"/>
              </w:rPr>
              <w:t xml:space="preserve">Moderation </w:t>
            </w:r>
            <w:r w:rsidR="0031181A" w:rsidRPr="00D24B3E">
              <w:rPr>
                <w:rFonts w:ascii="Verdana" w:hAnsi="Verdana"/>
                <w:sz w:val="22"/>
                <w:lang w:val="en-GB" w:eastAsia="de-DE"/>
              </w:rPr>
              <w:t>of w</w:t>
            </w:r>
            <w:r w:rsidR="005F31E5" w:rsidRPr="00D24B3E">
              <w:rPr>
                <w:rFonts w:ascii="Verdana" w:hAnsi="Verdana"/>
                <w:sz w:val="22"/>
                <w:lang w:val="en-GB" w:eastAsia="de-DE"/>
              </w:rPr>
              <w:t xml:space="preserve">orkshops </w:t>
            </w:r>
            <w:r w:rsidR="0031181A" w:rsidRPr="00D24B3E">
              <w:rPr>
                <w:rFonts w:ascii="Verdana" w:hAnsi="Verdana"/>
                <w:sz w:val="22"/>
                <w:lang w:val="en-GB" w:eastAsia="de-DE"/>
              </w:rPr>
              <w:t xml:space="preserve">on dedicated business </w:t>
            </w:r>
            <w:r w:rsidR="00D968DC">
              <w:rPr>
                <w:rFonts w:ascii="Verdana" w:hAnsi="Verdana"/>
                <w:sz w:val="22"/>
                <w:lang w:val="en-GB" w:eastAsia="de-DE"/>
              </w:rPr>
              <w:t>topics</w:t>
            </w:r>
            <w:r w:rsidR="005F31E5" w:rsidRPr="00D24B3E">
              <w:rPr>
                <w:rFonts w:ascii="Verdana" w:hAnsi="Verdana"/>
                <w:sz w:val="22"/>
                <w:lang w:val="en-GB" w:eastAsia="de-DE"/>
              </w:rPr>
              <w:t>.</w:t>
            </w:r>
          </w:p>
        </w:tc>
      </w:tr>
      <w:tr w:rsidR="005F31E5" w:rsidRPr="00D24B3E" w14:paraId="552D8957" w14:textId="77777777" w:rsidTr="00252ECD">
        <w:trPr>
          <w:trHeight w:val="180"/>
        </w:trPr>
        <w:tc>
          <w:tcPr>
            <w:tcW w:w="2060" w:type="dxa"/>
          </w:tcPr>
          <w:p w14:paraId="66CFC5A9" w14:textId="4C5E8159" w:rsidR="005F31E5" w:rsidRPr="00093A92" w:rsidRDefault="005F31E5" w:rsidP="007D1C7E">
            <w:pPr>
              <w:spacing w:before="120" w:after="120" w:line="264" w:lineRule="auto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11/</w:t>
            </w:r>
            <w:r w:rsidR="00DB2FE7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20</w:t>
            </w: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04 – 01/</w:t>
            </w:r>
            <w:r w:rsidR="00DB2FE7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20</w:t>
            </w: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06</w:t>
            </w:r>
          </w:p>
        </w:tc>
        <w:tc>
          <w:tcPr>
            <w:tcW w:w="350" w:type="dxa"/>
            <w:gridSpan w:val="2"/>
          </w:tcPr>
          <w:p w14:paraId="4BDEC8B9" w14:textId="77777777" w:rsidR="005F31E5" w:rsidRPr="00D24B3E" w:rsidRDefault="005F31E5" w:rsidP="00271ABA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</w:p>
        </w:tc>
        <w:tc>
          <w:tcPr>
            <w:tcW w:w="6379" w:type="dxa"/>
            <w:gridSpan w:val="3"/>
          </w:tcPr>
          <w:p w14:paraId="6E78D874" w14:textId="26D156BE" w:rsidR="00F348CD" w:rsidRPr="00D24B3E" w:rsidRDefault="0031181A" w:rsidP="00252ECD">
            <w:pPr>
              <w:spacing w:before="120" w:after="120" w:line="264" w:lineRule="auto"/>
              <w:rPr>
                <w:rFonts w:ascii="Verdana" w:hAnsi="Verdana"/>
                <w:b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b/>
                <w:sz w:val="22"/>
                <w:lang w:val="en-GB" w:eastAsia="de-DE"/>
              </w:rPr>
              <w:t xml:space="preserve">Development of a </w:t>
            </w:r>
            <w:r w:rsidR="001A1ED7">
              <w:rPr>
                <w:rFonts w:ascii="Verdana" w:hAnsi="Verdana"/>
                <w:b/>
                <w:sz w:val="22"/>
                <w:lang w:val="en-GB" w:eastAsia="de-DE"/>
              </w:rPr>
              <w:t>B</w:t>
            </w:r>
            <w:r w:rsidRPr="00D24B3E">
              <w:rPr>
                <w:rFonts w:ascii="Verdana" w:hAnsi="Verdana"/>
                <w:b/>
                <w:sz w:val="22"/>
                <w:lang w:val="en-GB" w:eastAsia="de-DE"/>
              </w:rPr>
              <w:t xml:space="preserve">ooking and </w:t>
            </w:r>
            <w:r w:rsidR="001A1ED7">
              <w:rPr>
                <w:rFonts w:ascii="Verdana" w:hAnsi="Verdana"/>
                <w:b/>
                <w:sz w:val="22"/>
                <w:lang w:val="en-GB" w:eastAsia="de-DE"/>
              </w:rPr>
              <w:t>T</w:t>
            </w:r>
            <w:r w:rsidRPr="00D24B3E">
              <w:rPr>
                <w:rFonts w:ascii="Verdana" w:hAnsi="Verdana"/>
                <w:b/>
                <w:sz w:val="22"/>
                <w:lang w:val="en-GB" w:eastAsia="de-DE"/>
              </w:rPr>
              <w:t>icket</w:t>
            </w:r>
            <w:r w:rsidR="00F348CD" w:rsidRPr="00D24B3E">
              <w:rPr>
                <w:rFonts w:ascii="Verdana" w:hAnsi="Verdana"/>
                <w:b/>
                <w:sz w:val="22"/>
                <w:lang w:val="en-GB" w:eastAsia="de-DE"/>
              </w:rPr>
              <w:t>ing</w:t>
            </w:r>
            <w:r w:rsidRPr="00D24B3E">
              <w:rPr>
                <w:rFonts w:ascii="Verdana" w:hAnsi="Verdana"/>
                <w:b/>
                <w:sz w:val="22"/>
                <w:lang w:val="en-GB" w:eastAsia="de-DE"/>
              </w:rPr>
              <w:t xml:space="preserve"> </w:t>
            </w:r>
            <w:r w:rsidR="001A1ED7">
              <w:rPr>
                <w:rFonts w:ascii="Verdana" w:hAnsi="Verdana"/>
                <w:b/>
                <w:sz w:val="22"/>
                <w:lang w:val="en-GB" w:eastAsia="de-DE"/>
              </w:rPr>
              <w:t>S</w:t>
            </w:r>
            <w:r w:rsidRPr="00D24B3E">
              <w:rPr>
                <w:rFonts w:ascii="Verdana" w:hAnsi="Verdana"/>
                <w:b/>
                <w:sz w:val="22"/>
                <w:lang w:val="en-GB" w:eastAsia="de-DE"/>
              </w:rPr>
              <w:t xml:space="preserve">ystem for a </w:t>
            </w:r>
            <w:r w:rsidR="00940889">
              <w:rPr>
                <w:rFonts w:ascii="Verdana" w:hAnsi="Verdana"/>
                <w:b/>
                <w:sz w:val="22"/>
                <w:lang w:val="en-GB" w:eastAsia="de-DE"/>
              </w:rPr>
              <w:t>F</w:t>
            </w:r>
            <w:r w:rsidR="00516E41" w:rsidRPr="00D24B3E">
              <w:rPr>
                <w:rFonts w:ascii="Verdana" w:hAnsi="Verdana"/>
                <w:b/>
                <w:sz w:val="22"/>
                <w:lang w:val="en-GB" w:eastAsia="de-DE"/>
              </w:rPr>
              <w:t xml:space="preserve">erry </w:t>
            </w:r>
            <w:r w:rsidR="00940889">
              <w:rPr>
                <w:rFonts w:ascii="Verdana" w:hAnsi="Verdana"/>
                <w:b/>
                <w:sz w:val="22"/>
                <w:lang w:val="en-GB" w:eastAsia="de-DE"/>
              </w:rPr>
              <w:t>C</w:t>
            </w:r>
            <w:r w:rsidR="00516E41" w:rsidRPr="00D24B3E">
              <w:rPr>
                <w:rFonts w:ascii="Verdana" w:hAnsi="Verdana"/>
                <w:b/>
                <w:sz w:val="22"/>
                <w:lang w:val="en-GB" w:eastAsia="de-DE"/>
              </w:rPr>
              <w:t>ompany</w:t>
            </w:r>
          </w:p>
          <w:p w14:paraId="43701EAD" w14:textId="0E689746" w:rsidR="00252ECD" w:rsidRPr="00D24B3E" w:rsidRDefault="00516E41" w:rsidP="00252ECD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2"/>
                <w:lang w:val="en-GB" w:eastAsia="de-DE"/>
              </w:rPr>
              <w:t xml:space="preserve">Responsible for the technical concept and </w:t>
            </w:r>
            <w:r w:rsidR="00F348CD" w:rsidRPr="00D24B3E">
              <w:rPr>
                <w:rFonts w:ascii="Verdana" w:hAnsi="Verdana"/>
                <w:sz w:val="22"/>
                <w:lang w:val="en-GB" w:eastAsia="de-DE"/>
              </w:rPr>
              <w:t xml:space="preserve">development </w:t>
            </w:r>
            <w:r w:rsidRPr="00D24B3E">
              <w:rPr>
                <w:rFonts w:ascii="Verdana" w:hAnsi="Verdana"/>
                <w:sz w:val="22"/>
                <w:lang w:val="en-GB" w:eastAsia="de-DE"/>
              </w:rPr>
              <w:t>of a compo</w:t>
            </w:r>
            <w:r w:rsidR="00F348CD" w:rsidRPr="00D24B3E">
              <w:rPr>
                <w:rFonts w:ascii="Verdana" w:hAnsi="Verdana"/>
                <w:sz w:val="22"/>
                <w:lang w:val="en-GB" w:eastAsia="de-DE"/>
              </w:rPr>
              <w:t>n</w:t>
            </w:r>
            <w:r w:rsidRPr="00D24B3E">
              <w:rPr>
                <w:rFonts w:ascii="Verdana" w:hAnsi="Verdana"/>
                <w:sz w:val="22"/>
                <w:lang w:val="en-GB" w:eastAsia="de-DE"/>
              </w:rPr>
              <w:t xml:space="preserve">ent </w:t>
            </w:r>
            <w:r w:rsidR="00F348CD" w:rsidRPr="00D24B3E">
              <w:rPr>
                <w:rFonts w:ascii="Verdana" w:hAnsi="Verdana"/>
                <w:sz w:val="22"/>
                <w:lang w:val="en-GB" w:eastAsia="de-DE"/>
              </w:rPr>
              <w:t xml:space="preserve">enlarge the capacity </w:t>
            </w:r>
            <w:r w:rsidRPr="00D24B3E">
              <w:rPr>
                <w:rFonts w:ascii="Verdana" w:hAnsi="Verdana"/>
                <w:sz w:val="22"/>
                <w:lang w:val="en-GB" w:eastAsia="de-DE"/>
              </w:rPr>
              <w:t>to 100 check-ins per hour.</w:t>
            </w:r>
            <w:r w:rsidR="00252ECD" w:rsidRPr="00D24B3E">
              <w:rPr>
                <w:rFonts w:ascii="Verdana" w:hAnsi="Verdana"/>
                <w:sz w:val="22"/>
                <w:lang w:val="en-GB" w:eastAsia="de-DE"/>
              </w:rPr>
              <w:t xml:space="preserve"> </w:t>
            </w:r>
          </w:p>
          <w:p w14:paraId="3F55AF29" w14:textId="2A727D41" w:rsidR="005F31E5" w:rsidRPr="00D24B3E" w:rsidRDefault="00F348CD" w:rsidP="00252ECD">
            <w:pPr>
              <w:spacing w:before="120" w:after="120" w:line="264" w:lineRule="auto"/>
              <w:rPr>
                <w:rFonts w:ascii="Verdana" w:hAnsi="Verdana"/>
                <w:b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2"/>
                <w:lang w:val="en-GB" w:eastAsia="de-DE"/>
              </w:rPr>
              <w:t xml:space="preserve">Used </w:t>
            </w:r>
            <w:r w:rsidR="007A3B4F" w:rsidRPr="00D24B3E">
              <w:rPr>
                <w:rFonts w:ascii="Verdana" w:hAnsi="Verdana"/>
                <w:sz w:val="22"/>
                <w:lang w:val="en-GB" w:eastAsia="de-DE"/>
              </w:rPr>
              <w:t>Skil</w:t>
            </w:r>
            <w:r w:rsidRPr="00D24B3E">
              <w:rPr>
                <w:rFonts w:ascii="Verdana" w:hAnsi="Verdana"/>
                <w:sz w:val="22"/>
                <w:lang w:val="en-GB" w:eastAsia="de-DE"/>
              </w:rPr>
              <w:t>ls</w:t>
            </w:r>
            <w:r w:rsidR="0083769E" w:rsidRPr="00D24B3E">
              <w:rPr>
                <w:rFonts w:ascii="Verdana" w:hAnsi="Verdana"/>
                <w:sz w:val="22"/>
                <w:lang w:val="en-GB" w:eastAsia="de-DE"/>
              </w:rPr>
              <w:t xml:space="preserve">: Java, Quasar, </w:t>
            </w:r>
            <w:r w:rsidR="005F31E5" w:rsidRPr="00D24B3E">
              <w:rPr>
                <w:rFonts w:ascii="Verdana" w:hAnsi="Verdana"/>
                <w:sz w:val="22"/>
                <w:lang w:val="en-GB" w:eastAsia="de-DE"/>
              </w:rPr>
              <w:t>Microsoft Biztalk Server</w:t>
            </w:r>
          </w:p>
        </w:tc>
      </w:tr>
      <w:tr w:rsidR="005F31E5" w:rsidRPr="00D24B3E" w14:paraId="3146F24F" w14:textId="77777777" w:rsidTr="00252ECD">
        <w:trPr>
          <w:trHeight w:val="180"/>
        </w:trPr>
        <w:tc>
          <w:tcPr>
            <w:tcW w:w="2060" w:type="dxa"/>
          </w:tcPr>
          <w:p w14:paraId="4EFAB974" w14:textId="0CC4A10E" w:rsidR="005F31E5" w:rsidRPr="00093A92" w:rsidRDefault="005F31E5" w:rsidP="007D1C7E">
            <w:pPr>
              <w:spacing w:before="120" w:after="120" w:line="264" w:lineRule="auto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06/</w:t>
            </w:r>
            <w:r w:rsidR="00DB2FE7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20</w:t>
            </w: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02 – 10/</w:t>
            </w:r>
            <w:r w:rsidR="00DB2FE7"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20</w:t>
            </w:r>
            <w:r w:rsidRPr="00093A92">
              <w:rPr>
                <w:rFonts w:ascii="Verdana" w:hAnsi="Verdana"/>
                <w:sz w:val="22"/>
                <w:szCs w:val="22"/>
                <w:lang w:val="en-GB" w:eastAsia="de-DE"/>
              </w:rPr>
              <w:t>04</w:t>
            </w:r>
          </w:p>
        </w:tc>
        <w:tc>
          <w:tcPr>
            <w:tcW w:w="350" w:type="dxa"/>
            <w:gridSpan w:val="2"/>
          </w:tcPr>
          <w:p w14:paraId="03A971BC" w14:textId="77777777" w:rsidR="005F31E5" w:rsidRPr="00D24B3E" w:rsidRDefault="005F31E5" w:rsidP="00271ABA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</w:p>
        </w:tc>
        <w:tc>
          <w:tcPr>
            <w:tcW w:w="6379" w:type="dxa"/>
            <w:gridSpan w:val="3"/>
          </w:tcPr>
          <w:p w14:paraId="167CDD91" w14:textId="1088EFF7" w:rsidR="005F31E5" w:rsidRPr="00D24B3E" w:rsidRDefault="00CE49CF" w:rsidP="005F31E5">
            <w:pPr>
              <w:spacing w:before="120" w:after="120" w:line="264" w:lineRule="auto"/>
              <w:rPr>
                <w:rFonts w:ascii="Verdana" w:hAnsi="Verdana"/>
                <w:b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b/>
                <w:sz w:val="22"/>
                <w:lang w:val="en-GB" w:eastAsia="de-DE"/>
              </w:rPr>
              <w:t xml:space="preserve">Development of a </w:t>
            </w:r>
            <w:r w:rsidR="00940889">
              <w:rPr>
                <w:rFonts w:ascii="Verdana" w:hAnsi="Verdana"/>
                <w:b/>
                <w:sz w:val="22"/>
                <w:lang w:val="en-GB" w:eastAsia="de-DE"/>
              </w:rPr>
              <w:t>B</w:t>
            </w:r>
            <w:r w:rsidRPr="00D24B3E">
              <w:rPr>
                <w:rFonts w:ascii="Verdana" w:hAnsi="Verdana"/>
                <w:b/>
                <w:sz w:val="22"/>
                <w:lang w:val="en-GB" w:eastAsia="de-DE"/>
              </w:rPr>
              <w:t xml:space="preserve">illing </w:t>
            </w:r>
            <w:r w:rsidR="00940889">
              <w:rPr>
                <w:rFonts w:ascii="Verdana" w:hAnsi="Verdana"/>
                <w:b/>
                <w:sz w:val="22"/>
                <w:lang w:val="en-GB" w:eastAsia="de-DE"/>
              </w:rPr>
              <w:t>M</w:t>
            </w:r>
            <w:r w:rsidRPr="00D24B3E">
              <w:rPr>
                <w:rFonts w:ascii="Verdana" w:hAnsi="Verdana"/>
                <w:b/>
                <w:sz w:val="22"/>
                <w:lang w:val="en-GB" w:eastAsia="de-DE"/>
              </w:rPr>
              <w:t xml:space="preserve">odule for </w:t>
            </w:r>
            <w:r w:rsidR="00F348CD" w:rsidRPr="00D24B3E">
              <w:rPr>
                <w:rFonts w:ascii="Verdana" w:hAnsi="Verdana"/>
                <w:b/>
                <w:sz w:val="22"/>
                <w:lang w:val="en-GB" w:eastAsia="de-DE"/>
              </w:rPr>
              <w:t xml:space="preserve">a </w:t>
            </w:r>
            <w:r w:rsidR="00940889">
              <w:rPr>
                <w:rFonts w:ascii="Verdana" w:hAnsi="Verdana"/>
                <w:b/>
                <w:sz w:val="22"/>
                <w:lang w:val="en-GB" w:eastAsia="de-DE"/>
              </w:rPr>
              <w:t>J</w:t>
            </w:r>
            <w:r w:rsidR="00F348CD" w:rsidRPr="00D24B3E">
              <w:rPr>
                <w:rFonts w:ascii="Verdana" w:hAnsi="Verdana"/>
                <w:b/>
                <w:sz w:val="22"/>
                <w:lang w:val="en-GB" w:eastAsia="de-DE"/>
              </w:rPr>
              <w:t>oint</w:t>
            </w:r>
            <w:r w:rsidR="00F26E0D" w:rsidRPr="00D24B3E">
              <w:rPr>
                <w:rFonts w:ascii="Verdana" w:hAnsi="Verdana"/>
                <w:b/>
                <w:sz w:val="22"/>
                <w:lang w:val="en-GB" w:eastAsia="de-DE"/>
              </w:rPr>
              <w:t xml:space="preserve"> </w:t>
            </w:r>
            <w:r w:rsidR="00940889">
              <w:rPr>
                <w:rFonts w:ascii="Verdana" w:hAnsi="Verdana"/>
                <w:b/>
                <w:sz w:val="22"/>
                <w:lang w:val="en-GB" w:eastAsia="de-DE"/>
              </w:rPr>
              <w:t>M</w:t>
            </w:r>
            <w:r w:rsidR="00F348CD" w:rsidRPr="00D24B3E">
              <w:rPr>
                <w:rFonts w:ascii="Verdana" w:hAnsi="Verdana"/>
                <w:b/>
                <w:sz w:val="22"/>
                <w:lang w:val="en-GB" w:eastAsia="de-DE"/>
              </w:rPr>
              <w:t xml:space="preserve">edical </w:t>
            </w:r>
            <w:r w:rsidR="00940889">
              <w:rPr>
                <w:rFonts w:ascii="Verdana" w:hAnsi="Verdana"/>
                <w:b/>
                <w:sz w:val="22"/>
                <w:lang w:val="en-GB" w:eastAsia="de-DE"/>
              </w:rPr>
              <w:t>P</w:t>
            </w:r>
            <w:r w:rsidR="00F26E0D" w:rsidRPr="00D24B3E">
              <w:rPr>
                <w:rFonts w:ascii="Verdana" w:hAnsi="Verdana"/>
                <w:b/>
                <w:sz w:val="22"/>
                <w:lang w:val="en-GB" w:eastAsia="de-DE"/>
              </w:rPr>
              <w:t>ractic</w:t>
            </w:r>
            <w:r w:rsidR="00F348CD" w:rsidRPr="00D24B3E">
              <w:rPr>
                <w:rFonts w:ascii="Verdana" w:hAnsi="Verdana"/>
                <w:b/>
                <w:sz w:val="22"/>
                <w:lang w:val="en-GB" w:eastAsia="de-DE"/>
              </w:rPr>
              <w:t>e</w:t>
            </w:r>
          </w:p>
          <w:p w14:paraId="4F4CB3DB" w14:textId="2D002502" w:rsidR="005F31E5" w:rsidRPr="00D24B3E" w:rsidRDefault="00E81BE7" w:rsidP="005F31E5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2"/>
                <w:lang w:val="en-GB" w:eastAsia="de-DE"/>
              </w:rPr>
              <w:t>Collaboration in software development to expand the billing system of a health insurance.</w:t>
            </w:r>
            <w:r w:rsidR="005F31E5" w:rsidRPr="00D24B3E">
              <w:rPr>
                <w:rFonts w:ascii="Verdana" w:hAnsi="Verdana"/>
                <w:sz w:val="22"/>
                <w:lang w:val="en-GB" w:eastAsia="de-DE"/>
              </w:rPr>
              <w:t xml:space="preserve"> </w:t>
            </w:r>
          </w:p>
          <w:p w14:paraId="4C9CAA88" w14:textId="4EC5357C" w:rsidR="005F31E5" w:rsidRPr="00D24B3E" w:rsidRDefault="00F348CD" w:rsidP="0083769E">
            <w:pPr>
              <w:spacing w:before="120" w:after="120" w:line="264" w:lineRule="auto"/>
              <w:rPr>
                <w:rFonts w:ascii="Verdana" w:hAnsi="Verdana"/>
                <w:b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2"/>
                <w:lang w:val="en-GB" w:eastAsia="de-DE"/>
              </w:rPr>
              <w:t xml:space="preserve">Used </w:t>
            </w:r>
            <w:r w:rsidR="007A3B4F" w:rsidRPr="00D24B3E">
              <w:rPr>
                <w:rFonts w:ascii="Verdana" w:hAnsi="Verdana"/>
                <w:sz w:val="22"/>
                <w:lang w:val="en-GB" w:eastAsia="de-DE"/>
              </w:rPr>
              <w:t>Skill</w:t>
            </w:r>
            <w:r w:rsidRPr="00D24B3E">
              <w:rPr>
                <w:rFonts w:ascii="Verdana" w:hAnsi="Verdana"/>
                <w:sz w:val="22"/>
                <w:lang w:val="en-GB" w:eastAsia="de-DE"/>
              </w:rPr>
              <w:t>s</w:t>
            </w:r>
            <w:r w:rsidR="005F31E5" w:rsidRPr="00D24B3E">
              <w:rPr>
                <w:rFonts w:ascii="Verdana" w:hAnsi="Verdana"/>
                <w:sz w:val="22"/>
                <w:lang w:val="en-GB" w:eastAsia="de-DE"/>
              </w:rPr>
              <w:t>: C++</w:t>
            </w:r>
            <w:r w:rsidRPr="00D24B3E">
              <w:rPr>
                <w:rFonts w:ascii="Verdana" w:hAnsi="Verdana"/>
                <w:sz w:val="22"/>
                <w:lang w:val="en-GB" w:eastAsia="de-DE"/>
              </w:rPr>
              <w:t>, .</w:t>
            </w:r>
            <w:r w:rsidR="00CB68F8">
              <w:rPr>
                <w:rFonts w:ascii="Verdana" w:hAnsi="Verdana"/>
                <w:sz w:val="22"/>
                <w:lang w:val="en-GB" w:eastAsia="de-DE"/>
              </w:rPr>
              <w:t>N</w:t>
            </w:r>
            <w:r w:rsidRPr="00D24B3E">
              <w:rPr>
                <w:rFonts w:ascii="Verdana" w:hAnsi="Verdana"/>
                <w:sz w:val="22"/>
                <w:lang w:val="en-GB" w:eastAsia="de-DE"/>
              </w:rPr>
              <w:t>et</w:t>
            </w:r>
          </w:p>
        </w:tc>
      </w:tr>
      <w:tr w:rsidR="007D1C7E" w:rsidRPr="00D24B3E" w14:paraId="3861824D" w14:textId="77777777" w:rsidTr="00252ECD">
        <w:trPr>
          <w:trHeight w:val="1050"/>
        </w:trPr>
        <w:tc>
          <w:tcPr>
            <w:tcW w:w="8789" w:type="dxa"/>
            <w:gridSpan w:val="6"/>
            <w:vAlign w:val="bottom"/>
          </w:tcPr>
          <w:p w14:paraId="09CA7E72" w14:textId="6111EFC4" w:rsidR="007D1C7E" w:rsidRPr="00D24B3E" w:rsidRDefault="00BE7544" w:rsidP="00F56F4B">
            <w:pPr>
              <w:spacing w:before="480" w:after="120" w:line="264" w:lineRule="auto"/>
              <w:rPr>
                <w:rFonts w:ascii="Verdana" w:hAnsi="Verdana"/>
                <w:color w:val="0070AD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color w:val="0070AD"/>
                <w:sz w:val="28"/>
                <w:lang w:val="en-GB" w:eastAsia="de-DE"/>
              </w:rPr>
              <w:t>Languages</w:t>
            </w:r>
          </w:p>
        </w:tc>
      </w:tr>
      <w:tr w:rsidR="007D1C7E" w:rsidRPr="00D24B3E" w14:paraId="038F83FD" w14:textId="77777777" w:rsidTr="00252ECD">
        <w:trPr>
          <w:trHeight w:val="180"/>
        </w:trPr>
        <w:tc>
          <w:tcPr>
            <w:tcW w:w="2060" w:type="dxa"/>
          </w:tcPr>
          <w:p w14:paraId="738E83FC" w14:textId="223296A2" w:rsidR="00DE0F00" w:rsidRPr="00D24B3E" w:rsidRDefault="001A6610" w:rsidP="00093A92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2"/>
                <w:lang w:val="en-GB" w:eastAsia="de-DE"/>
              </w:rPr>
              <w:t>Germa</w:t>
            </w:r>
            <w:r w:rsidR="00093A92">
              <w:rPr>
                <w:rFonts w:ascii="Verdana" w:hAnsi="Verdana"/>
                <w:sz w:val="22"/>
                <w:lang w:val="en-GB" w:eastAsia="de-DE"/>
              </w:rPr>
              <w:t>n</w:t>
            </w:r>
          </w:p>
        </w:tc>
        <w:tc>
          <w:tcPr>
            <w:tcW w:w="400" w:type="dxa"/>
            <w:gridSpan w:val="4"/>
          </w:tcPr>
          <w:p w14:paraId="3D6A5CD9" w14:textId="77777777" w:rsidR="007D1C7E" w:rsidRPr="00D24B3E" w:rsidRDefault="007D1C7E" w:rsidP="00271ABA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</w:p>
        </w:tc>
        <w:tc>
          <w:tcPr>
            <w:tcW w:w="6329" w:type="dxa"/>
          </w:tcPr>
          <w:p w14:paraId="370630EB" w14:textId="09C97CD4" w:rsidR="00DE0F00" w:rsidRPr="00D24B3E" w:rsidRDefault="001A6610" w:rsidP="00093A92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2"/>
                <w:lang w:val="en-GB" w:eastAsia="de-DE"/>
              </w:rPr>
              <w:t>Mother tongue</w:t>
            </w:r>
          </w:p>
        </w:tc>
      </w:tr>
      <w:tr w:rsidR="00093A92" w:rsidRPr="00D24B3E" w14:paraId="6A71A6C3" w14:textId="77777777" w:rsidTr="00252ECD">
        <w:trPr>
          <w:trHeight w:val="180"/>
        </w:trPr>
        <w:tc>
          <w:tcPr>
            <w:tcW w:w="2060" w:type="dxa"/>
          </w:tcPr>
          <w:p w14:paraId="2E25A91D" w14:textId="11C6786E" w:rsidR="00093A92" w:rsidRPr="00D24B3E" w:rsidRDefault="00093A92" w:rsidP="00271ABA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2"/>
                <w:lang w:val="en-GB" w:eastAsia="de-DE"/>
              </w:rPr>
              <w:t>English</w:t>
            </w:r>
          </w:p>
        </w:tc>
        <w:tc>
          <w:tcPr>
            <w:tcW w:w="400" w:type="dxa"/>
            <w:gridSpan w:val="4"/>
          </w:tcPr>
          <w:p w14:paraId="75D5798D" w14:textId="77777777" w:rsidR="00093A92" w:rsidRPr="00D24B3E" w:rsidRDefault="00093A92" w:rsidP="00271ABA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</w:p>
        </w:tc>
        <w:tc>
          <w:tcPr>
            <w:tcW w:w="6329" w:type="dxa"/>
          </w:tcPr>
          <w:p w14:paraId="19A50305" w14:textId="0606DC45" w:rsidR="00093A92" w:rsidRPr="00D24B3E" w:rsidRDefault="00093A92" w:rsidP="00271ABA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2"/>
                <w:lang w:val="en-GB" w:eastAsia="de-DE"/>
              </w:rPr>
              <w:t>Business fluent</w:t>
            </w:r>
          </w:p>
        </w:tc>
      </w:tr>
      <w:tr w:rsidR="00093A92" w:rsidRPr="00D24B3E" w14:paraId="0C3BC128" w14:textId="77777777" w:rsidTr="00252ECD">
        <w:trPr>
          <w:trHeight w:val="180"/>
        </w:trPr>
        <w:tc>
          <w:tcPr>
            <w:tcW w:w="2060" w:type="dxa"/>
          </w:tcPr>
          <w:p w14:paraId="1A34A98F" w14:textId="316F1609" w:rsidR="00093A92" w:rsidRPr="00D24B3E" w:rsidRDefault="00093A92" w:rsidP="00271ABA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2"/>
                <w:lang w:val="en-GB" w:eastAsia="de-DE"/>
              </w:rPr>
              <w:t>French</w:t>
            </w:r>
          </w:p>
        </w:tc>
        <w:tc>
          <w:tcPr>
            <w:tcW w:w="400" w:type="dxa"/>
            <w:gridSpan w:val="4"/>
          </w:tcPr>
          <w:p w14:paraId="7159A0B9" w14:textId="77777777" w:rsidR="00093A92" w:rsidRPr="00D24B3E" w:rsidRDefault="00093A92" w:rsidP="00271ABA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</w:p>
        </w:tc>
        <w:tc>
          <w:tcPr>
            <w:tcW w:w="6329" w:type="dxa"/>
          </w:tcPr>
          <w:p w14:paraId="1677C7E1" w14:textId="6438DC16" w:rsidR="00093A92" w:rsidRPr="00D24B3E" w:rsidRDefault="00093A92" w:rsidP="00271ABA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2"/>
                <w:lang w:val="en-GB" w:eastAsia="de-DE"/>
              </w:rPr>
              <w:t>Basic</w:t>
            </w:r>
          </w:p>
        </w:tc>
      </w:tr>
      <w:tr w:rsidR="007D1C7E" w:rsidRPr="00D24B3E" w14:paraId="795D2C39" w14:textId="77777777" w:rsidTr="00252ECD">
        <w:trPr>
          <w:trHeight w:val="902"/>
        </w:trPr>
        <w:tc>
          <w:tcPr>
            <w:tcW w:w="8789" w:type="dxa"/>
            <w:gridSpan w:val="6"/>
            <w:vAlign w:val="bottom"/>
          </w:tcPr>
          <w:p w14:paraId="33C72181" w14:textId="7AE01F2A" w:rsidR="007D1C7E" w:rsidRPr="00D24B3E" w:rsidRDefault="00BE7544" w:rsidP="00F56F4B">
            <w:pPr>
              <w:spacing w:before="480" w:after="120" w:line="264" w:lineRule="auto"/>
              <w:rPr>
                <w:rFonts w:ascii="Verdana" w:hAnsi="Verdana"/>
                <w:color w:val="0070AD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color w:val="0070AD"/>
                <w:sz w:val="28"/>
                <w:lang w:val="en-GB" w:eastAsia="de-DE"/>
              </w:rPr>
              <w:t>Certifications</w:t>
            </w:r>
          </w:p>
        </w:tc>
      </w:tr>
      <w:tr w:rsidR="007D1C7E" w:rsidRPr="00D24B3E" w14:paraId="7F26B61F" w14:textId="77777777" w:rsidTr="00252ECD">
        <w:trPr>
          <w:trHeight w:val="180"/>
        </w:trPr>
        <w:tc>
          <w:tcPr>
            <w:tcW w:w="2060" w:type="dxa"/>
          </w:tcPr>
          <w:p w14:paraId="06768929" w14:textId="151258FE" w:rsidR="007D1C7E" w:rsidRPr="00D24B3E" w:rsidRDefault="00893AA9" w:rsidP="005F31E5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2"/>
                <w:lang w:val="en-GB" w:eastAsia="de-DE"/>
              </w:rPr>
              <w:t>10/20</w:t>
            </w:r>
            <w:r w:rsidR="001416A5" w:rsidRPr="00D24B3E">
              <w:rPr>
                <w:rFonts w:ascii="Verdana" w:hAnsi="Verdana"/>
                <w:sz w:val="22"/>
                <w:lang w:val="en-GB" w:eastAsia="de-DE"/>
              </w:rPr>
              <w:t>1</w:t>
            </w:r>
            <w:r w:rsidR="00DB2FE7" w:rsidRPr="00D24B3E">
              <w:rPr>
                <w:rFonts w:ascii="Verdana" w:hAnsi="Verdana"/>
                <w:sz w:val="22"/>
                <w:lang w:val="en-GB" w:eastAsia="de-DE"/>
              </w:rPr>
              <w:t>8</w:t>
            </w:r>
          </w:p>
        </w:tc>
        <w:tc>
          <w:tcPr>
            <w:tcW w:w="400" w:type="dxa"/>
            <w:gridSpan w:val="4"/>
          </w:tcPr>
          <w:p w14:paraId="0C78A684" w14:textId="77777777" w:rsidR="007D1C7E" w:rsidRPr="00D24B3E" w:rsidRDefault="007D1C7E" w:rsidP="00271ABA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</w:p>
        </w:tc>
        <w:tc>
          <w:tcPr>
            <w:tcW w:w="6329" w:type="dxa"/>
          </w:tcPr>
          <w:p w14:paraId="0B98C769" w14:textId="1E189EB5" w:rsidR="007D1C7E" w:rsidRPr="00D24B3E" w:rsidRDefault="005F31E5" w:rsidP="00271ABA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  <w:r w:rsidRPr="00D24B3E">
              <w:rPr>
                <w:rFonts w:ascii="Verdana" w:hAnsi="Verdana"/>
                <w:sz w:val="22"/>
                <w:lang w:val="en-GB" w:eastAsia="de-DE"/>
              </w:rPr>
              <w:t>Core Media Certified Developer</w:t>
            </w:r>
            <w:r w:rsidR="00893AA9" w:rsidRPr="00D24B3E">
              <w:rPr>
                <w:rFonts w:ascii="Verdana" w:hAnsi="Verdana"/>
                <w:sz w:val="22"/>
                <w:lang w:val="en-GB" w:eastAsia="de-DE"/>
              </w:rPr>
              <w:t xml:space="preserve">, </w:t>
            </w:r>
            <w:r w:rsidR="001A6610" w:rsidRPr="00D24B3E">
              <w:rPr>
                <w:rFonts w:ascii="Verdana" w:hAnsi="Verdana"/>
                <w:sz w:val="22"/>
                <w:lang w:val="en-GB" w:eastAsia="de-DE"/>
              </w:rPr>
              <w:t>valid until</w:t>
            </w:r>
            <w:r w:rsidR="00893AA9" w:rsidRPr="00D24B3E">
              <w:rPr>
                <w:rFonts w:ascii="Verdana" w:hAnsi="Verdana"/>
                <w:sz w:val="22"/>
                <w:lang w:val="en-GB" w:eastAsia="de-DE"/>
              </w:rPr>
              <w:t xml:space="preserve"> 10/20</w:t>
            </w:r>
            <w:r w:rsidR="00DB2FE7" w:rsidRPr="00D24B3E">
              <w:rPr>
                <w:rFonts w:ascii="Verdana" w:hAnsi="Verdana"/>
                <w:sz w:val="22"/>
                <w:lang w:val="en-GB" w:eastAsia="de-DE"/>
              </w:rPr>
              <w:t>20</w:t>
            </w:r>
          </w:p>
        </w:tc>
      </w:tr>
      <w:tr w:rsidR="00093A92" w:rsidRPr="00D24B3E" w14:paraId="125C84E5" w14:textId="77777777" w:rsidTr="00252ECD">
        <w:trPr>
          <w:trHeight w:val="180"/>
        </w:trPr>
        <w:tc>
          <w:tcPr>
            <w:tcW w:w="2060" w:type="dxa"/>
          </w:tcPr>
          <w:p w14:paraId="4EB28DDC" w14:textId="0305015F" w:rsidR="00093A92" w:rsidRPr="00D24B3E" w:rsidRDefault="00093A92" w:rsidP="005F31E5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??/20??</w:t>
            </w:r>
          </w:p>
        </w:tc>
        <w:tc>
          <w:tcPr>
            <w:tcW w:w="400" w:type="dxa"/>
            <w:gridSpan w:val="4"/>
          </w:tcPr>
          <w:p w14:paraId="32F919E6" w14:textId="77777777" w:rsidR="00093A92" w:rsidRPr="00D24B3E" w:rsidRDefault="00093A92" w:rsidP="00271ABA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</w:p>
        </w:tc>
        <w:tc>
          <w:tcPr>
            <w:tcW w:w="6329" w:type="dxa"/>
          </w:tcPr>
          <w:p w14:paraId="19635264" w14:textId="77777777" w:rsidR="00093A92" w:rsidRPr="00D24B3E" w:rsidRDefault="00093A92" w:rsidP="00271ABA">
            <w:pPr>
              <w:spacing w:before="120" w:after="120" w:line="264" w:lineRule="auto"/>
              <w:rPr>
                <w:rFonts w:ascii="Verdana" w:hAnsi="Verdana"/>
                <w:sz w:val="22"/>
                <w:lang w:val="en-GB" w:eastAsia="de-DE"/>
              </w:rPr>
            </w:pPr>
          </w:p>
        </w:tc>
      </w:tr>
    </w:tbl>
    <w:p w14:paraId="0B25BF32" w14:textId="221257FA" w:rsidR="009F7A6A" w:rsidRPr="00D24B3E" w:rsidRDefault="00C166AB" w:rsidP="0059474E">
      <w:pPr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4C5D0B0" wp14:editId="152B39E2">
                <wp:simplePos x="0" y="0"/>
                <wp:positionH relativeFrom="column">
                  <wp:posOffset>6206490</wp:posOffset>
                </wp:positionH>
                <wp:positionV relativeFrom="paragraph">
                  <wp:posOffset>-1670685</wp:posOffset>
                </wp:positionV>
                <wp:extent cx="2362200" cy="285750"/>
                <wp:effectExtent l="0" t="0" r="19050" b="1905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8575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114E9" w14:textId="15738A20" w:rsidR="00C166AB" w:rsidRPr="00C166AB" w:rsidRDefault="00C166AB">
                            <w:pPr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</w:pPr>
                            <w:r w:rsidRPr="00C166AB"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  <w:t>Please don’t forget your Mother tongue!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5D0B0" id="Textfeld 9" o:spid="_x0000_s1031" type="#_x0000_t202" style="position:absolute;margin-left:488.7pt;margin-top:-131.55pt;width:186pt;height:22.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" fillcolor="#ff9" strokeweight=".5pt">
                <v:textbox>
                  <w:txbxContent>
                    <w:p w14:paraId="032114E9" w14:textId="15738A20" w:rsidR="00C166AB" w:rsidRPr="00C166AB" w:rsidRDefault="00C166AB">
                      <w:pPr>
                        <w:rPr>
                          <w:rFonts w:asciiTheme="minorHAnsi" w:hAnsiTheme="minorHAnsi"/>
                          <w:b/>
                          <w:lang w:val="en-GB"/>
                        </w:rPr>
                      </w:pPr>
                      <w:r w:rsidRPr="00C166AB">
                        <w:rPr>
                          <w:rFonts w:asciiTheme="minorHAnsi" w:hAnsiTheme="minorHAnsi"/>
                          <w:b/>
                          <w:lang w:val="en-GB"/>
                        </w:rPr>
                        <w:t>Please don’t forget your Mother tongue!</w:t>
                      </w:r>
                    </w:p>
                  </w:txbxContent>
                </v:textbox>
              </v:shape>
            </w:pict>
          </mc:Fallback>
        </mc:AlternateContent>
      </w:r>
    </w:p>
    <w:p w14:paraId="4224A56D" w14:textId="77777777" w:rsidR="009F7A6A" w:rsidRPr="00D24B3E" w:rsidRDefault="00CE15C4">
      <w:pPr>
        <w:rPr>
          <w:rFonts w:ascii="Verdana" w:hAnsi="Verdana"/>
          <w:sz w:val="24"/>
          <w:szCs w:val="24"/>
          <w:lang w:val="en-GB"/>
        </w:rPr>
      </w:pPr>
      <w:commentRangeStart w:id="2"/>
      <w:commentRangeEnd w:id="2"/>
      <w:r w:rsidRPr="00D24B3E">
        <w:rPr>
          <w:rStyle w:val="CommentReference"/>
          <w:rFonts w:ascii="Verdana" w:hAnsi="Verdana"/>
          <w:lang w:val="en-GB"/>
        </w:rPr>
        <w:commentReference w:id="2"/>
      </w:r>
      <w:bookmarkEnd w:id="0"/>
    </w:p>
    <w:sectPr w:rsidR="009F7A6A" w:rsidRPr="00D24B3E" w:rsidSect="000465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851" w:right="851" w:bottom="680" w:left="1701" w:header="567" w:footer="0" w:gutter="0"/>
      <w:pgNumType w:start="1"/>
      <w:cols w:space="720"/>
      <w:titlePg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Sporer, Ingrid" w:date="2017-10-26T12:55:00Z" w:initials="SI">
    <w:p w14:paraId="7586EF02" w14:textId="5EC751CB" w:rsidR="00CE15C4" w:rsidRDefault="00D54FDB">
      <w:pPr>
        <w:pStyle w:val="CommentText"/>
      </w:pPr>
      <w:r>
        <w:br/>
      </w:r>
      <w:r w:rsidR="00CE15C4">
        <w:rPr>
          <w:rStyle w:val="CommentReference"/>
        </w:rPr>
        <w:annotationRef/>
      </w:r>
      <w:r w:rsidR="00252ECD">
        <w:t xml:space="preserve"> </w:t>
      </w:r>
      <w:r w:rsidR="004A7C3A" w:rsidRPr="00C166AB">
        <w:rPr>
          <w:highlight w:val="yellow"/>
        </w:rPr>
        <w:t>Please delete this comment before publishing.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586EF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586EF02" w16cid:durableId="21E6E3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FFAB1" w14:textId="77777777" w:rsidR="00A847E8" w:rsidRDefault="00A847E8">
      <w:r>
        <w:separator/>
      </w:r>
    </w:p>
  </w:endnote>
  <w:endnote w:type="continuationSeparator" w:id="0">
    <w:p w14:paraId="54DF586A" w14:textId="77777777" w:rsidR="00A847E8" w:rsidRDefault="00A84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F0879" w14:textId="5901BA1E" w:rsidR="00306DBB" w:rsidRPr="00CE04C1" w:rsidRDefault="00EB0304">
    <w:pPr>
      <w:pStyle w:val="Footer"/>
      <w:framePr w:wrap="around" w:vAnchor="text" w:hAnchor="margin" w:xAlign="center" w:y="1"/>
      <w:rPr>
        <w:rStyle w:val="PageNumber"/>
        <w:color w:val="003798"/>
      </w:rPr>
    </w:pPr>
    <w:r w:rsidRPr="00CE04C1">
      <w:rPr>
        <w:rStyle w:val="PageNumber"/>
        <w:color w:val="003798"/>
      </w:rPr>
      <w:fldChar w:fldCharType="begin"/>
    </w:r>
    <w:r w:rsidR="00306DBB" w:rsidRPr="00CE04C1">
      <w:rPr>
        <w:rStyle w:val="PageNumber"/>
        <w:color w:val="003798"/>
      </w:rPr>
      <w:instrText xml:space="preserve">PAGE  </w:instrText>
    </w:r>
    <w:r w:rsidRPr="00CE04C1">
      <w:rPr>
        <w:rStyle w:val="PageNumber"/>
        <w:color w:val="003798"/>
      </w:rPr>
      <w:fldChar w:fldCharType="separate"/>
    </w:r>
    <w:r w:rsidR="002416FD">
      <w:rPr>
        <w:rStyle w:val="PageNumber"/>
        <w:noProof/>
        <w:color w:val="003798"/>
      </w:rPr>
      <w:t>2</w:t>
    </w:r>
    <w:r w:rsidRPr="00CE04C1">
      <w:rPr>
        <w:rStyle w:val="PageNumber"/>
        <w:color w:val="003798"/>
      </w:rPr>
      <w:fldChar w:fldCharType="end"/>
    </w:r>
  </w:p>
  <w:p w14:paraId="2B54F661" w14:textId="77777777" w:rsidR="00306DBB" w:rsidRPr="00CE04C1" w:rsidRDefault="00306DBB">
    <w:pPr>
      <w:pStyle w:val="Footer"/>
      <w:rPr>
        <w:color w:val="00379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FFE9C" w14:textId="77777777" w:rsidR="00046513" w:rsidRDefault="00046513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65E81FA6" w14:textId="77777777" w:rsidR="002416FD" w:rsidRPr="002416FD" w:rsidRDefault="002416FD" w:rsidP="002416FD">
    <w:pPr>
      <w:pStyle w:val="Footer"/>
      <w:tabs>
        <w:tab w:val="clear" w:pos="4536"/>
        <w:tab w:val="center" w:pos="5103"/>
      </w:tabs>
      <w:spacing w:before="600" w:line="288" w:lineRule="auto"/>
      <w:rPr>
        <w:noProof/>
        <w:lang w:eastAsia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5839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3D45DB" w14:textId="77777777" w:rsidR="00046513" w:rsidRDefault="00046513">
        <w:pPr>
          <w:pStyle w:val="Footer"/>
          <w:jc w:val="center"/>
          <w:rPr>
            <w:noProof/>
          </w:rPr>
        </w:pPr>
        <w:r w:rsidRPr="00046513">
          <w:fldChar w:fldCharType="begin"/>
        </w:r>
        <w:r w:rsidRPr="00046513">
          <w:instrText xml:space="preserve"> PAGE   \* MERGEFORMAT </w:instrText>
        </w:r>
        <w:r w:rsidRPr="00046513">
          <w:fldChar w:fldCharType="separate"/>
        </w:r>
        <w:r w:rsidRPr="00046513">
          <w:rPr>
            <w:noProof/>
          </w:rPr>
          <w:t>2</w:t>
        </w:r>
        <w:r w:rsidRPr="00046513">
          <w:rPr>
            <w:noProof/>
          </w:rPr>
          <w:fldChar w:fldCharType="end"/>
        </w:r>
      </w:p>
      <w:p w14:paraId="43D87791" w14:textId="77777777" w:rsidR="00046513" w:rsidRPr="006D4E88" w:rsidRDefault="00046513" w:rsidP="00046513">
        <w:pPr>
          <w:pStyle w:val="Footer"/>
          <w:tabs>
            <w:tab w:val="clear" w:pos="4536"/>
            <w:tab w:val="center" w:pos="5103"/>
          </w:tabs>
          <w:spacing w:line="288" w:lineRule="auto"/>
          <w:rPr>
            <w:noProof/>
            <w:sz w:val="18"/>
            <w:szCs w:val="18"/>
            <w:lang w:eastAsia="en-US"/>
          </w:rPr>
        </w:pPr>
        <w:bookmarkStart w:id="3" w:name="_Hlk62819845"/>
        <w:bookmarkStart w:id="4" w:name="_Hlk62819846"/>
        <w:r w:rsidRPr="006D4E88">
          <w:rPr>
            <w:b/>
            <w:bCs/>
            <w:sz w:val="18"/>
            <w:szCs w:val="18"/>
          </w:rPr>
          <w:t xml:space="preserve">Privacy </w:t>
        </w:r>
        <w:proofErr w:type="gramStart"/>
        <w:r w:rsidRPr="006D4E88">
          <w:rPr>
            <w:b/>
            <w:bCs/>
            <w:sz w:val="18"/>
            <w:szCs w:val="18"/>
          </w:rPr>
          <w:t>Policy:</w:t>
        </w:r>
        <w:proofErr w:type="gramEnd"/>
        <w:r w:rsidRPr="006D4E88">
          <w:rPr>
            <w:sz w:val="18"/>
            <w:szCs w:val="18"/>
          </w:rPr>
          <w:t xml:space="preserve"> </w:t>
        </w:r>
        <w:r w:rsidRPr="006D4E88">
          <w:rPr>
            <w:sz w:val="18"/>
            <w:szCs w:val="18"/>
            <w:lang w:val="en-US"/>
          </w:rPr>
          <w:t>This document contains personal data to a not inconsiderable extent. It shall be used in accordance with the need-to-know principle and only for the agreed purpose, after which deletion shall be considered immediately.</w:t>
        </w:r>
      </w:p>
      <w:p w14:paraId="5BC1A55D" w14:textId="3853003F" w:rsidR="00046513" w:rsidRDefault="00093A92">
        <w:pPr>
          <w:pStyle w:val="Footer"/>
          <w:jc w:val="center"/>
        </w:pPr>
      </w:p>
      <w:bookmarkEnd w:id="4" w:displacedByCustomXml="next"/>
      <w:bookmarkEnd w:id="3" w:displacedByCustomXml="next"/>
    </w:sdtContent>
  </w:sdt>
  <w:p w14:paraId="16EDE393" w14:textId="77777777" w:rsidR="00306DBB" w:rsidRDefault="00306D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42C0D" w14:textId="77777777" w:rsidR="00A847E8" w:rsidRDefault="00A847E8">
      <w:r>
        <w:separator/>
      </w:r>
    </w:p>
  </w:footnote>
  <w:footnote w:type="continuationSeparator" w:id="0">
    <w:p w14:paraId="70B029EB" w14:textId="77777777" w:rsidR="00A847E8" w:rsidRDefault="00A84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C5D3D" w14:textId="77777777" w:rsidR="00046513" w:rsidRDefault="000465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72872" w14:textId="77777777" w:rsidR="00306DBB" w:rsidRPr="00CE04C1" w:rsidRDefault="00F8435A" w:rsidP="00381F45">
    <w:pPr>
      <w:spacing w:after="840"/>
      <w:rPr>
        <w:color w:val="003798"/>
      </w:rPr>
    </w:pPr>
    <w:r>
      <w:rPr>
        <w:noProof/>
        <w:color w:val="003798"/>
        <w:lang w:val="de-DE" w:eastAsia="de-DE"/>
      </w:rPr>
      <w:drawing>
        <wp:anchor distT="0" distB="0" distL="114300" distR="114300" simplePos="0" relativeHeight="251657728" behindDoc="0" locked="0" layoutInCell="1" allowOverlap="1" wp14:anchorId="287C21E7" wp14:editId="3D2D5AAF">
          <wp:simplePos x="0" y="0"/>
          <wp:positionH relativeFrom="column">
            <wp:posOffset>-650875</wp:posOffset>
          </wp:positionH>
          <wp:positionV relativeFrom="paragraph">
            <wp:posOffset>-140335</wp:posOffset>
          </wp:positionV>
          <wp:extent cx="2057400" cy="628650"/>
          <wp:effectExtent l="19050" t="0" r="0" b="0"/>
          <wp:wrapSquare wrapText="bothSides"/>
          <wp:docPr id="3" name="Grafik 0" descr="Capgemini_Logo_2COL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gemini_Logo_2COL_CMYK.JPG"/>
                  <pic:cNvPicPr/>
                </pic:nvPicPr>
                <pic:blipFill>
                  <a:blip r:embed="rId1"/>
                  <a:srcRect l="6680" t="16475" r="5652" b="19009"/>
                  <a:stretch>
                    <a:fillRect/>
                  </a:stretch>
                </pic:blipFill>
                <pic:spPr>
                  <a:xfrm>
                    <a:off x="0" y="0"/>
                    <a:ext cx="205740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324F5" w14:textId="4534D51F" w:rsidR="00306DBB" w:rsidRPr="00BD001E" w:rsidRDefault="00BD001E" w:rsidP="00BD001E">
    <w:pPr>
      <w:pStyle w:val="TitleText"/>
      <w:spacing w:before="0" w:after="0"/>
      <w:rPr>
        <w:sz w:val="22"/>
      </w:rPr>
    </w:pPr>
    <w:r>
      <w:rPr>
        <w:noProof/>
        <w:sz w:val="22"/>
      </w:rPr>
      <w:drawing>
        <wp:anchor distT="0" distB="0" distL="114300" distR="114300" simplePos="0" relativeHeight="251656704" behindDoc="0" locked="0" layoutInCell="1" allowOverlap="1" wp14:anchorId="0FFCB528" wp14:editId="6CBE813E">
          <wp:simplePos x="0" y="0"/>
          <wp:positionH relativeFrom="column">
            <wp:posOffset>-688975</wp:posOffset>
          </wp:positionH>
          <wp:positionV relativeFrom="paragraph">
            <wp:posOffset>-178435</wp:posOffset>
          </wp:positionV>
          <wp:extent cx="2057400" cy="628650"/>
          <wp:effectExtent l="19050" t="0" r="0" b="0"/>
          <wp:wrapSquare wrapText="bothSides"/>
          <wp:docPr id="1" name="Grafik 0" descr="Capgemini_Logo_2COL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gemini_Logo_2COL_CMYK.JPG"/>
                  <pic:cNvPicPr/>
                </pic:nvPicPr>
                <pic:blipFill>
                  <a:blip r:embed="rId1"/>
                  <a:srcRect l="6680" t="16475" r="5652" b="19009"/>
                  <a:stretch>
                    <a:fillRect/>
                  </a:stretch>
                </pic:blipFill>
                <pic:spPr>
                  <a:xfrm>
                    <a:off x="0" y="0"/>
                    <a:ext cx="205740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183D">
      <w:rPr>
        <w:rFonts w:ascii="GillSans" w:hAnsi="GillSans"/>
        <w:noProof/>
        <w:color w:val="003798"/>
      </w:rPr>
      <mc:AlternateContent>
        <mc:Choice Requires="wps">
          <w:drawing>
            <wp:anchor distT="0" distB="0" distL="114300" distR="114300" simplePos="0" relativeHeight="251658752" behindDoc="1" locked="1" layoutInCell="1" allowOverlap="1" wp14:anchorId="63710CD3" wp14:editId="4117B2D8">
              <wp:simplePos x="0" y="0"/>
              <wp:positionH relativeFrom="page">
                <wp:posOffset>1038860</wp:posOffset>
              </wp:positionH>
              <wp:positionV relativeFrom="page">
                <wp:posOffset>1663065</wp:posOffset>
              </wp:positionV>
              <wp:extent cx="2839720" cy="431800"/>
              <wp:effectExtent l="635" t="0" r="0" b="635"/>
              <wp:wrapNone/>
              <wp:docPr id="2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9720" cy="431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66D78D" w14:textId="77777777" w:rsidR="00306DBB" w:rsidRPr="002C48DB" w:rsidRDefault="00306DBB" w:rsidP="004C367E">
                          <w:pPr>
                            <w:spacing w:line="288" w:lineRule="auto"/>
                            <w:rPr>
                              <w:rFonts w:ascii="Arial" w:hAnsi="Arial" w:cs="Arial"/>
                              <w:noProof/>
                              <w:color w:val="003798"/>
                              <w:sz w:val="14"/>
                              <w:szCs w:val="14"/>
                              <w:lang w:val="de-DE" w:eastAsia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710CD3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2" type="#_x0000_t202" style="position:absolute;margin-left:81.8pt;margin-top:130.95pt;width:223.6pt;height:34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" filled="f" stroked="f">
              <v:textbox inset="0,0,0,0">
                <w:txbxContent>
                  <w:p w14:paraId="5866D78D" w14:textId="77777777" w:rsidR="00306DBB" w:rsidRPr="002C48DB" w:rsidRDefault="00306DBB" w:rsidP="004C367E">
                    <w:pPr>
                      <w:spacing w:line="288" w:lineRule="auto"/>
                      <w:rPr>
                        <w:rFonts w:ascii="Arial" w:hAnsi="Arial" w:cs="Arial"/>
                        <w:noProof/>
                        <w:color w:val="003798"/>
                        <w:sz w:val="14"/>
                        <w:szCs w:val="14"/>
                        <w:lang w:val="de-DE" w:eastAsia="en-US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  <w:p w14:paraId="544DD086" w14:textId="77777777" w:rsidR="00306DBB" w:rsidRPr="00F668EC" w:rsidRDefault="00306DBB">
    <w:pPr>
      <w:rPr>
        <w:rFonts w:ascii="GillSans" w:hAnsi="GillSans"/>
        <w:noProof/>
        <w:color w:val="003798"/>
        <w:lang w:val="en-US" w:eastAsia="en-US"/>
      </w:rPr>
    </w:pPr>
  </w:p>
  <w:p w14:paraId="484598E5" w14:textId="77777777" w:rsidR="00306DBB" w:rsidRPr="00F668EC" w:rsidRDefault="00306DBB">
    <w:pPr>
      <w:spacing w:after="120"/>
      <w:rPr>
        <w:rFonts w:ascii="GillSans" w:hAnsi="GillSans"/>
        <w:noProof/>
        <w:color w:val="003798"/>
        <w:lang w:val="en-US" w:eastAsia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780C83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0CA993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09291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A4347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D07A0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B062D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48FB1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8662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7C54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BE68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65243"/>
    <w:multiLevelType w:val="hybridMultilevel"/>
    <w:tmpl w:val="5BE4C7C4"/>
    <w:lvl w:ilvl="0" w:tplc="7F60029C">
      <w:start w:val="1"/>
      <w:numFmt w:val="bullet"/>
      <w:lvlText w:val="•"/>
      <w:lvlJc w:val="left"/>
      <w:pPr>
        <w:tabs>
          <w:tab w:val="num" w:pos="587"/>
        </w:tabs>
        <w:ind w:left="567" w:hanging="34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0C2658"/>
    <w:multiLevelType w:val="hybridMultilevel"/>
    <w:tmpl w:val="DF18465A"/>
    <w:lvl w:ilvl="0" w:tplc="D7E874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4D4C98"/>
    <w:multiLevelType w:val="hybridMultilevel"/>
    <w:tmpl w:val="AA1678AA"/>
    <w:lvl w:ilvl="0" w:tplc="9822DF52">
      <w:start w:val="1"/>
      <w:numFmt w:val="bullet"/>
      <w:lvlText w:val="─"/>
      <w:lvlJc w:val="left"/>
      <w:pPr>
        <w:tabs>
          <w:tab w:val="num" w:pos="794"/>
        </w:tabs>
        <w:ind w:left="794" w:hanging="369"/>
      </w:pPr>
      <w:rPr>
        <w:rFonts w:ascii="font303" w:hAnsi="font303" w:hint="default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7EE3A7C"/>
    <w:multiLevelType w:val="hybridMultilevel"/>
    <w:tmpl w:val="55DA0B2E"/>
    <w:lvl w:ilvl="0" w:tplc="D7E874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DE1F12"/>
    <w:multiLevelType w:val="hybridMultilevel"/>
    <w:tmpl w:val="394C9EE2"/>
    <w:lvl w:ilvl="0" w:tplc="D7E874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F63245"/>
    <w:multiLevelType w:val="hybridMultilevel"/>
    <w:tmpl w:val="33C204CE"/>
    <w:lvl w:ilvl="0" w:tplc="318881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04FC9"/>
    <w:multiLevelType w:val="hybridMultilevel"/>
    <w:tmpl w:val="4F54DAE2"/>
    <w:lvl w:ilvl="0" w:tplc="7CF8D8AC">
      <w:start w:val="1"/>
      <w:numFmt w:val="bullet"/>
      <w:pStyle w:val="DotzweiterEbene"/>
      <w:lvlText w:val="–"/>
      <w:lvlJc w:val="left"/>
      <w:pPr>
        <w:tabs>
          <w:tab w:val="num" w:pos="587"/>
        </w:tabs>
        <w:ind w:left="587" w:hanging="360"/>
      </w:pPr>
      <w:rPr>
        <w:rFonts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734EE"/>
    <w:multiLevelType w:val="multilevel"/>
    <w:tmpl w:val="5BE4C7C4"/>
    <w:lvl w:ilvl="0">
      <w:start w:val="1"/>
      <w:numFmt w:val="bullet"/>
      <w:lvlText w:val="•"/>
      <w:lvlJc w:val="left"/>
      <w:pPr>
        <w:tabs>
          <w:tab w:val="num" w:pos="587"/>
        </w:tabs>
        <w:ind w:left="567" w:hanging="34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A5794C"/>
    <w:multiLevelType w:val="hybridMultilevel"/>
    <w:tmpl w:val="6680CD20"/>
    <w:lvl w:ilvl="0" w:tplc="56243206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83130"/>
    <w:multiLevelType w:val="hybridMultilevel"/>
    <w:tmpl w:val="547C68CA"/>
    <w:lvl w:ilvl="0" w:tplc="7978815A">
      <w:start w:val="1"/>
      <w:numFmt w:val="bullet"/>
      <w:pStyle w:val="bullet1"/>
      <w:lvlText w:val="·"/>
      <w:lvlJc w:val="left"/>
      <w:pPr>
        <w:tabs>
          <w:tab w:val="num" w:pos="576"/>
        </w:tabs>
        <w:ind w:left="576" w:hanging="360"/>
      </w:pPr>
      <w:rPr>
        <w:rFonts w:hAnsi="Arial"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7"/>
  </w:num>
  <w:num w:numId="13">
    <w:abstractNumId w:val="16"/>
  </w:num>
  <w:num w:numId="14">
    <w:abstractNumId w:val="18"/>
  </w:num>
  <w:num w:numId="15">
    <w:abstractNumId w:val="19"/>
  </w:num>
  <w:num w:numId="16">
    <w:abstractNumId w:val="12"/>
  </w:num>
  <w:num w:numId="17">
    <w:abstractNumId w:val="15"/>
  </w:num>
  <w:num w:numId="18">
    <w:abstractNumId w:val="13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4D"/>
    <w:rsid w:val="00003CA0"/>
    <w:rsid w:val="00005E85"/>
    <w:rsid w:val="00006E7E"/>
    <w:rsid w:val="00011516"/>
    <w:rsid w:val="000123E3"/>
    <w:rsid w:val="00015CC8"/>
    <w:rsid w:val="0003006A"/>
    <w:rsid w:val="000413C5"/>
    <w:rsid w:val="00046513"/>
    <w:rsid w:val="00050002"/>
    <w:rsid w:val="000503AC"/>
    <w:rsid w:val="00055A06"/>
    <w:rsid w:val="00060541"/>
    <w:rsid w:val="000605BE"/>
    <w:rsid w:val="0006378D"/>
    <w:rsid w:val="00067070"/>
    <w:rsid w:val="0007235B"/>
    <w:rsid w:val="00073EA0"/>
    <w:rsid w:val="00083768"/>
    <w:rsid w:val="00091306"/>
    <w:rsid w:val="00093A92"/>
    <w:rsid w:val="000C183D"/>
    <w:rsid w:val="000D1748"/>
    <w:rsid w:val="000D30FC"/>
    <w:rsid w:val="000D6BA8"/>
    <w:rsid w:val="000E0BB3"/>
    <w:rsid w:val="000E5276"/>
    <w:rsid w:val="00102BF4"/>
    <w:rsid w:val="00103672"/>
    <w:rsid w:val="0010731C"/>
    <w:rsid w:val="00114FBB"/>
    <w:rsid w:val="00133078"/>
    <w:rsid w:val="001416A5"/>
    <w:rsid w:val="00146F59"/>
    <w:rsid w:val="00147BDD"/>
    <w:rsid w:val="00157BC7"/>
    <w:rsid w:val="001657B7"/>
    <w:rsid w:val="00170A82"/>
    <w:rsid w:val="001771BD"/>
    <w:rsid w:val="0018481F"/>
    <w:rsid w:val="00186A82"/>
    <w:rsid w:val="00196C80"/>
    <w:rsid w:val="001A1ED7"/>
    <w:rsid w:val="001A43BE"/>
    <w:rsid w:val="001A5FE3"/>
    <w:rsid w:val="001A6610"/>
    <w:rsid w:val="001A7225"/>
    <w:rsid w:val="001B65EA"/>
    <w:rsid w:val="001B6885"/>
    <w:rsid w:val="001B7153"/>
    <w:rsid w:val="001D7CB8"/>
    <w:rsid w:val="001F7702"/>
    <w:rsid w:val="00213FF3"/>
    <w:rsid w:val="00220CA7"/>
    <w:rsid w:val="00234C87"/>
    <w:rsid w:val="002416FD"/>
    <w:rsid w:val="00241EE6"/>
    <w:rsid w:val="00252ECD"/>
    <w:rsid w:val="002534C5"/>
    <w:rsid w:val="00261050"/>
    <w:rsid w:val="00263750"/>
    <w:rsid w:val="002662A6"/>
    <w:rsid w:val="002704D1"/>
    <w:rsid w:val="0027133E"/>
    <w:rsid w:val="00271ABA"/>
    <w:rsid w:val="002855CD"/>
    <w:rsid w:val="002A0EC7"/>
    <w:rsid w:val="002A16EB"/>
    <w:rsid w:val="002B46CA"/>
    <w:rsid w:val="002C0B5A"/>
    <w:rsid w:val="002C48DB"/>
    <w:rsid w:val="002D7070"/>
    <w:rsid w:val="002E4C42"/>
    <w:rsid w:val="002F696C"/>
    <w:rsid w:val="002F6AE9"/>
    <w:rsid w:val="00306DBB"/>
    <w:rsid w:val="0031181A"/>
    <w:rsid w:val="00317F41"/>
    <w:rsid w:val="00317F73"/>
    <w:rsid w:val="00321954"/>
    <w:rsid w:val="003227F7"/>
    <w:rsid w:val="00332321"/>
    <w:rsid w:val="00333016"/>
    <w:rsid w:val="0034543A"/>
    <w:rsid w:val="0035250D"/>
    <w:rsid w:val="00353FBC"/>
    <w:rsid w:val="00361F37"/>
    <w:rsid w:val="00362357"/>
    <w:rsid w:val="00363589"/>
    <w:rsid w:val="00381F45"/>
    <w:rsid w:val="00385D83"/>
    <w:rsid w:val="003871E0"/>
    <w:rsid w:val="00394F11"/>
    <w:rsid w:val="003A2849"/>
    <w:rsid w:val="003B1A7B"/>
    <w:rsid w:val="003B373A"/>
    <w:rsid w:val="003B38A4"/>
    <w:rsid w:val="003B3D95"/>
    <w:rsid w:val="003C0C97"/>
    <w:rsid w:val="003C4166"/>
    <w:rsid w:val="003C6B5F"/>
    <w:rsid w:val="003C72C8"/>
    <w:rsid w:val="003D0B74"/>
    <w:rsid w:val="003D5D44"/>
    <w:rsid w:val="003E25B5"/>
    <w:rsid w:val="003E4558"/>
    <w:rsid w:val="003E5733"/>
    <w:rsid w:val="003E7AB2"/>
    <w:rsid w:val="003F0107"/>
    <w:rsid w:val="003F2DF9"/>
    <w:rsid w:val="00415B47"/>
    <w:rsid w:val="00426061"/>
    <w:rsid w:val="00426711"/>
    <w:rsid w:val="00426FBE"/>
    <w:rsid w:val="004304F8"/>
    <w:rsid w:val="004326C1"/>
    <w:rsid w:val="00467942"/>
    <w:rsid w:val="004713FE"/>
    <w:rsid w:val="00471749"/>
    <w:rsid w:val="00477E6D"/>
    <w:rsid w:val="004854A9"/>
    <w:rsid w:val="00487FB3"/>
    <w:rsid w:val="004907A9"/>
    <w:rsid w:val="004A4E76"/>
    <w:rsid w:val="004A6BCB"/>
    <w:rsid w:val="004A7C3A"/>
    <w:rsid w:val="004C367E"/>
    <w:rsid w:val="004D21DA"/>
    <w:rsid w:val="004D4B36"/>
    <w:rsid w:val="004E1A97"/>
    <w:rsid w:val="004F741E"/>
    <w:rsid w:val="0050394B"/>
    <w:rsid w:val="00504912"/>
    <w:rsid w:val="005145A8"/>
    <w:rsid w:val="005149AC"/>
    <w:rsid w:val="00516E41"/>
    <w:rsid w:val="00527F3F"/>
    <w:rsid w:val="005302E9"/>
    <w:rsid w:val="005308B1"/>
    <w:rsid w:val="0053220A"/>
    <w:rsid w:val="00532862"/>
    <w:rsid w:val="005558B3"/>
    <w:rsid w:val="005559C3"/>
    <w:rsid w:val="00560D7B"/>
    <w:rsid w:val="00571272"/>
    <w:rsid w:val="00592DB5"/>
    <w:rsid w:val="0059474E"/>
    <w:rsid w:val="0059615F"/>
    <w:rsid w:val="00597B39"/>
    <w:rsid w:val="005A1A47"/>
    <w:rsid w:val="005B754C"/>
    <w:rsid w:val="005C3A93"/>
    <w:rsid w:val="005C7209"/>
    <w:rsid w:val="005D343D"/>
    <w:rsid w:val="005D4A91"/>
    <w:rsid w:val="005D7214"/>
    <w:rsid w:val="005E25AC"/>
    <w:rsid w:val="005F02B3"/>
    <w:rsid w:val="005F31E5"/>
    <w:rsid w:val="005F36B6"/>
    <w:rsid w:val="005F530A"/>
    <w:rsid w:val="005F5ADC"/>
    <w:rsid w:val="005F5D3E"/>
    <w:rsid w:val="005F7797"/>
    <w:rsid w:val="00601476"/>
    <w:rsid w:val="0060157E"/>
    <w:rsid w:val="006106BD"/>
    <w:rsid w:val="0061610D"/>
    <w:rsid w:val="00620A46"/>
    <w:rsid w:val="00645CC4"/>
    <w:rsid w:val="00650909"/>
    <w:rsid w:val="006511BC"/>
    <w:rsid w:val="00656833"/>
    <w:rsid w:val="00660643"/>
    <w:rsid w:val="006779EF"/>
    <w:rsid w:val="006906EC"/>
    <w:rsid w:val="006A66A5"/>
    <w:rsid w:val="006B1FFB"/>
    <w:rsid w:val="006B2DCF"/>
    <w:rsid w:val="006B5BCA"/>
    <w:rsid w:val="006B6FD9"/>
    <w:rsid w:val="006C2669"/>
    <w:rsid w:val="006C3039"/>
    <w:rsid w:val="006C7B25"/>
    <w:rsid w:val="006D50E3"/>
    <w:rsid w:val="006E0966"/>
    <w:rsid w:val="006E0B7D"/>
    <w:rsid w:val="006F1501"/>
    <w:rsid w:val="006F22B0"/>
    <w:rsid w:val="006F3FD4"/>
    <w:rsid w:val="006F6661"/>
    <w:rsid w:val="006F6AE4"/>
    <w:rsid w:val="00705A64"/>
    <w:rsid w:val="00724438"/>
    <w:rsid w:val="00746ADB"/>
    <w:rsid w:val="00751155"/>
    <w:rsid w:val="00753151"/>
    <w:rsid w:val="00763FB1"/>
    <w:rsid w:val="00770D0C"/>
    <w:rsid w:val="007765DE"/>
    <w:rsid w:val="007832FB"/>
    <w:rsid w:val="007A3B4F"/>
    <w:rsid w:val="007A4610"/>
    <w:rsid w:val="007C5577"/>
    <w:rsid w:val="007D1C7E"/>
    <w:rsid w:val="007E2B78"/>
    <w:rsid w:val="007E716A"/>
    <w:rsid w:val="007F2394"/>
    <w:rsid w:val="00802CDE"/>
    <w:rsid w:val="008055AD"/>
    <w:rsid w:val="008112E5"/>
    <w:rsid w:val="0081583F"/>
    <w:rsid w:val="00833C1D"/>
    <w:rsid w:val="0083769E"/>
    <w:rsid w:val="00841AF4"/>
    <w:rsid w:val="008616DE"/>
    <w:rsid w:val="00862158"/>
    <w:rsid w:val="00863C3F"/>
    <w:rsid w:val="00893AA9"/>
    <w:rsid w:val="00893EE6"/>
    <w:rsid w:val="008951FA"/>
    <w:rsid w:val="008969CB"/>
    <w:rsid w:val="008B4564"/>
    <w:rsid w:val="008C3E7D"/>
    <w:rsid w:val="008C5CD8"/>
    <w:rsid w:val="008D30DF"/>
    <w:rsid w:val="008D391F"/>
    <w:rsid w:val="008D4595"/>
    <w:rsid w:val="008E121D"/>
    <w:rsid w:val="008E17FC"/>
    <w:rsid w:val="008E1E31"/>
    <w:rsid w:val="008E699D"/>
    <w:rsid w:val="008E6B6E"/>
    <w:rsid w:val="008F25FB"/>
    <w:rsid w:val="00912712"/>
    <w:rsid w:val="009150C4"/>
    <w:rsid w:val="00917A14"/>
    <w:rsid w:val="00932947"/>
    <w:rsid w:val="0093681C"/>
    <w:rsid w:val="00940889"/>
    <w:rsid w:val="0094187E"/>
    <w:rsid w:val="00941F80"/>
    <w:rsid w:val="0097734A"/>
    <w:rsid w:val="00981785"/>
    <w:rsid w:val="00982B13"/>
    <w:rsid w:val="009867B8"/>
    <w:rsid w:val="0099476E"/>
    <w:rsid w:val="009A1975"/>
    <w:rsid w:val="009A4852"/>
    <w:rsid w:val="009B142C"/>
    <w:rsid w:val="009C1C87"/>
    <w:rsid w:val="009D1A75"/>
    <w:rsid w:val="009E0418"/>
    <w:rsid w:val="009E2947"/>
    <w:rsid w:val="009E573D"/>
    <w:rsid w:val="009F4F2D"/>
    <w:rsid w:val="009F7A6A"/>
    <w:rsid w:val="00A002EA"/>
    <w:rsid w:val="00A26AFC"/>
    <w:rsid w:val="00A35AC9"/>
    <w:rsid w:val="00A376EF"/>
    <w:rsid w:val="00A5270A"/>
    <w:rsid w:val="00A607FB"/>
    <w:rsid w:val="00A64988"/>
    <w:rsid w:val="00A66D26"/>
    <w:rsid w:val="00A76B2E"/>
    <w:rsid w:val="00A82EF4"/>
    <w:rsid w:val="00A847E8"/>
    <w:rsid w:val="00A90A3D"/>
    <w:rsid w:val="00A92C88"/>
    <w:rsid w:val="00A94A06"/>
    <w:rsid w:val="00A95CF4"/>
    <w:rsid w:val="00AA2379"/>
    <w:rsid w:val="00AA3B10"/>
    <w:rsid w:val="00AA4977"/>
    <w:rsid w:val="00AA5E3E"/>
    <w:rsid w:val="00AC45AC"/>
    <w:rsid w:val="00AC7F1C"/>
    <w:rsid w:val="00AD3B4D"/>
    <w:rsid w:val="00AF11FB"/>
    <w:rsid w:val="00AF52C5"/>
    <w:rsid w:val="00B0099C"/>
    <w:rsid w:val="00B24577"/>
    <w:rsid w:val="00B250A4"/>
    <w:rsid w:val="00B2559B"/>
    <w:rsid w:val="00B319DC"/>
    <w:rsid w:val="00B46ECA"/>
    <w:rsid w:val="00B46F35"/>
    <w:rsid w:val="00B51C33"/>
    <w:rsid w:val="00B53443"/>
    <w:rsid w:val="00B55E02"/>
    <w:rsid w:val="00B66354"/>
    <w:rsid w:val="00B67657"/>
    <w:rsid w:val="00B7350D"/>
    <w:rsid w:val="00B8260D"/>
    <w:rsid w:val="00B841C1"/>
    <w:rsid w:val="00BA1C0A"/>
    <w:rsid w:val="00BB2C45"/>
    <w:rsid w:val="00BB3C2C"/>
    <w:rsid w:val="00BB55BC"/>
    <w:rsid w:val="00BB650E"/>
    <w:rsid w:val="00BC0F6D"/>
    <w:rsid w:val="00BC47CB"/>
    <w:rsid w:val="00BC51A5"/>
    <w:rsid w:val="00BC7048"/>
    <w:rsid w:val="00BD001E"/>
    <w:rsid w:val="00BE0E68"/>
    <w:rsid w:val="00BE55DF"/>
    <w:rsid w:val="00BE7544"/>
    <w:rsid w:val="00BF3A54"/>
    <w:rsid w:val="00BF7681"/>
    <w:rsid w:val="00C0204F"/>
    <w:rsid w:val="00C05F31"/>
    <w:rsid w:val="00C073AB"/>
    <w:rsid w:val="00C07AC4"/>
    <w:rsid w:val="00C11304"/>
    <w:rsid w:val="00C163DB"/>
    <w:rsid w:val="00C166AB"/>
    <w:rsid w:val="00C339BC"/>
    <w:rsid w:val="00C4389A"/>
    <w:rsid w:val="00C45A3A"/>
    <w:rsid w:val="00C63809"/>
    <w:rsid w:val="00C712C6"/>
    <w:rsid w:val="00C756D5"/>
    <w:rsid w:val="00C7656B"/>
    <w:rsid w:val="00C853FE"/>
    <w:rsid w:val="00C9689D"/>
    <w:rsid w:val="00CA307A"/>
    <w:rsid w:val="00CA35EB"/>
    <w:rsid w:val="00CA5BC6"/>
    <w:rsid w:val="00CB40A1"/>
    <w:rsid w:val="00CB54FD"/>
    <w:rsid w:val="00CB68F8"/>
    <w:rsid w:val="00CC1049"/>
    <w:rsid w:val="00CC549F"/>
    <w:rsid w:val="00CE04C1"/>
    <w:rsid w:val="00CE15C4"/>
    <w:rsid w:val="00CE49CF"/>
    <w:rsid w:val="00CF1D33"/>
    <w:rsid w:val="00CF2589"/>
    <w:rsid w:val="00D000B9"/>
    <w:rsid w:val="00D0110E"/>
    <w:rsid w:val="00D21691"/>
    <w:rsid w:val="00D24B3E"/>
    <w:rsid w:val="00D268F9"/>
    <w:rsid w:val="00D27708"/>
    <w:rsid w:val="00D2775B"/>
    <w:rsid w:val="00D34A2F"/>
    <w:rsid w:val="00D47AC6"/>
    <w:rsid w:val="00D54EE5"/>
    <w:rsid w:val="00D54FDB"/>
    <w:rsid w:val="00D56F7A"/>
    <w:rsid w:val="00D7098F"/>
    <w:rsid w:val="00D70A5B"/>
    <w:rsid w:val="00D711E4"/>
    <w:rsid w:val="00D76C84"/>
    <w:rsid w:val="00D84354"/>
    <w:rsid w:val="00D877B4"/>
    <w:rsid w:val="00D968DC"/>
    <w:rsid w:val="00DA18CE"/>
    <w:rsid w:val="00DA7CF6"/>
    <w:rsid w:val="00DB0DC4"/>
    <w:rsid w:val="00DB2FE7"/>
    <w:rsid w:val="00DB6A59"/>
    <w:rsid w:val="00DE0F00"/>
    <w:rsid w:val="00DF2CD4"/>
    <w:rsid w:val="00DF2E5F"/>
    <w:rsid w:val="00E00DB6"/>
    <w:rsid w:val="00E01BE4"/>
    <w:rsid w:val="00E03EE1"/>
    <w:rsid w:val="00E14275"/>
    <w:rsid w:val="00E16AA3"/>
    <w:rsid w:val="00E20AAB"/>
    <w:rsid w:val="00E278B8"/>
    <w:rsid w:val="00E30189"/>
    <w:rsid w:val="00E403A5"/>
    <w:rsid w:val="00E52FF3"/>
    <w:rsid w:val="00E53B84"/>
    <w:rsid w:val="00E61FDF"/>
    <w:rsid w:val="00E66BD7"/>
    <w:rsid w:val="00E71FD0"/>
    <w:rsid w:val="00E7356F"/>
    <w:rsid w:val="00E81BE7"/>
    <w:rsid w:val="00E81C4B"/>
    <w:rsid w:val="00E82777"/>
    <w:rsid w:val="00E8349A"/>
    <w:rsid w:val="00E90004"/>
    <w:rsid w:val="00EA356E"/>
    <w:rsid w:val="00EA74E9"/>
    <w:rsid w:val="00EB0304"/>
    <w:rsid w:val="00EB2CDE"/>
    <w:rsid w:val="00EB6BEA"/>
    <w:rsid w:val="00EC1797"/>
    <w:rsid w:val="00ED6732"/>
    <w:rsid w:val="00ED6738"/>
    <w:rsid w:val="00EE1227"/>
    <w:rsid w:val="00EE2837"/>
    <w:rsid w:val="00EE2C07"/>
    <w:rsid w:val="00EE6684"/>
    <w:rsid w:val="00F060FC"/>
    <w:rsid w:val="00F06B6E"/>
    <w:rsid w:val="00F11962"/>
    <w:rsid w:val="00F13A67"/>
    <w:rsid w:val="00F20D64"/>
    <w:rsid w:val="00F229A0"/>
    <w:rsid w:val="00F26E0D"/>
    <w:rsid w:val="00F339C5"/>
    <w:rsid w:val="00F348CD"/>
    <w:rsid w:val="00F56F4B"/>
    <w:rsid w:val="00F647B0"/>
    <w:rsid w:val="00F668EC"/>
    <w:rsid w:val="00F71D50"/>
    <w:rsid w:val="00F72607"/>
    <w:rsid w:val="00F8435A"/>
    <w:rsid w:val="00F927BB"/>
    <w:rsid w:val="00FB2897"/>
    <w:rsid w:val="00FB6F47"/>
    <w:rsid w:val="00FD455A"/>
    <w:rsid w:val="00FE4F62"/>
    <w:rsid w:val="00FE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4:docId w14:val="40A2E557"/>
  <w15:docId w15:val="{A25BC0C4-875A-4261-9CAC-01D9AD94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1BE4"/>
    <w:rPr>
      <w:lang w:val="fr-FR" w:eastAsia="fr-FR"/>
    </w:rPr>
  </w:style>
  <w:style w:type="paragraph" w:styleId="Heading1">
    <w:name w:val="heading 1"/>
    <w:basedOn w:val="Normal"/>
    <w:next w:val="Normal"/>
    <w:qFormat/>
    <w:rsid w:val="00E01BE4"/>
    <w:pPr>
      <w:keepNext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rsid w:val="00E01BE4"/>
    <w:pPr>
      <w:keepNext/>
      <w:spacing w:before="240"/>
      <w:ind w:left="851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E01BE4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E01BE4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E01BE4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01BE4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01BE4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E01BE4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E01BE4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01BE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E01BE4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rsid w:val="00E01BE4"/>
    <w:rPr>
      <w:color w:val="0000FF"/>
      <w:u w:val="single"/>
    </w:rPr>
  </w:style>
  <w:style w:type="paragraph" w:styleId="EnvelopeAddress">
    <w:name w:val="envelope address"/>
    <w:basedOn w:val="Normal"/>
    <w:rsid w:val="00E01BE4"/>
    <w:pPr>
      <w:framePr w:w="7938" w:h="1985" w:hRule="exact" w:hSpace="141" w:wrap="auto" w:hAnchor="page" w:xAlign="center" w:yAlign="bottom"/>
      <w:ind w:left="2835"/>
    </w:pPr>
    <w:rPr>
      <w:rFonts w:ascii="Arial" w:hAnsi="Arial"/>
      <w:sz w:val="24"/>
    </w:rPr>
  </w:style>
  <w:style w:type="paragraph" w:styleId="EnvelopeReturn">
    <w:name w:val="envelope return"/>
    <w:basedOn w:val="Normal"/>
    <w:rsid w:val="00E01BE4"/>
    <w:rPr>
      <w:rFonts w:ascii="Arial" w:hAnsi="Arial"/>
    </w:rPr>
  </w:style>
  <w:style w:type="paragraph" w:styleId="CommentText">
    <w:name w:val="annotation text"/>
    <w:basedOn w:val="Normal"/>
    <w:link w:val="CommentTextChar"/>
    <w:semiHidden/>
    <w:rsid w:val="00E01BE4"/>
  </w:style>
  <w:style w:type="paragraph" w:styleId="BodyText">
    <w:name w:val="Body Text"/>
    <w:basedOn w:val="Normal"/>
    <w:rsid w:val="00E01BE4"/>
    <w:pPr>
      <w:spacing w:after="120"/>
    </w:pPr>
  </w:style>
  <w:style w:type="paragraph" w:styleId="BodyText2">
    <w:name w:val="Body Text 2"/>
    <w:basedOn w:val="Normal"/>
    <w:rsid w:val="00E01BE4"/>
    <w:pPr>
      <w:spacing w:after="120" w:line="480" w:lineRule="auto"/>
    </w:pPr>
  </w:style>
  <w:style w:type="paragraph" w:styleId="BodyText3">
    <w:name w:val="Body Text 3"/>
    <w:basedOn w:val="Normal"/>
    <w:rsid w:val="00E01BE4"/>
    <w:pPr>
      <w:spacing w:after="120"/>
    </w:pPr>
    <w:rPr>
      <w:sz w:val="16"/>
    </w:rPr>
  </w:style>
  <w:style w:type="paragraph" w:styleId="Date">
    <w:name w:val="Date"/>
    <w:basedOn w:val="Normal"/>
    <w:next w:val="Normal"/>
    <w:rsid w:val="00E01BE4"/>
  </w:style>
  <w:style w:type="paragraph" w:styleId="MessageHeader">
    <w:name w:val="Message Header"/>
    <w:basedOn w:val="Normal"/>
    <w:rsid w:val="00E01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DocumentMap">
    <w:name w:val="Document Map"/>
    <w:basedOn w:val="Normal"/>
    <w:semiHidden/>
    <w:rsid w:val="00E01BE4"/>
    <w:pPr>
      <w:shd w:val="clear" w:color="auto" w:fill="000080"/>
    </w:pPr>
    <w:rPr>
      <w:rFonts w:ascii="Tahoma" w:hAnsi="Tahoma"/>
    </w:rPr>
  </w:style>
  <w:style w:type="paragraph" w:styleId="Closing">
    <w:name w:val="Closing"/>
    <w:basedOn w:val="Normal"/>
    <w:rsid w:val="00E01BE4"/>
    <w:pPr>
      <w:ind w:left="4252"/>
    </w:pPr>
  </w:style>
  <w:style w:type="paragraph" w:styleId="Index1">
    <w:name w:val="index 1"/>
    <w:basedOn w:val="Normal"/>
    <w:next w:val="Normal"/>
    <w:autoRedefine/>
    <w:semiHidden/>
    <w:rsid w:val="00E01BE4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E01BE4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E01BE4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E01BE4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E01BE4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E01BE4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E01BE4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E01BE4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E01BE4"/>
    <w:pPr>
      <w:ind w:left="1800" w:hanging="200"/>
    </w:pPr>
  </w:style>
  <w:style w:type="paragraph" w:styleId="Caption">
    <w:name w:val="caption"/>
    <w:basedOn w:val="Normal"/>
    <w:next w:val="Normal"/>
    <w:qFormat/>
    <w:rsid w:val="00E01BE4"/>
    <w:pPr>
      <w:spacing w:before="120" w:after="120"/>
    </w:pPr>
    <w:rPr>
      <w:b/>
    </w:rPr>
  </w:style>
  <w:style w:type="paragraph" w:styleId="List">
    <w:name w:val="List"/>
    <w:basedOn w:val="Normal"/>
    <w:rsid w:val="00E01BE4"/>
    <w:pPr>
      <w:ind w:left="283" w:hanging="283"/>
    </w:pPr>
  </w:style>
  <w:style w:type="paragraph" w:styleId="List2">
    <w:name w:val="List 2"/>
    <w:basedOn w:val="Normal"/>
    <w:rsid w:val="00E01BE4"/>
    <w:pPr>
      <w:ind w:left="566" w:hanging="283"/>
    </w:pPr>
  </w:style>
  <w:style w:type="paragraph" w:styleId="List3">
    <w:name w:val="List 3"/>
    <w:basedOn w:val="Normal"/>
    <w:rsid w:val="00E01BE4"/>
    <w:pPr>
      <w:ind w:left="849" w:hanging="283"/>
    </w:pPr>
  </w:style>
  <w:style w:type="paragraph" w:styleId="List4">
    <w:name w:val="List 4"/>
    <w:basedOn w:val="Normal"/>
    <w:rsid w:val="00E01BE4"/>
    <w:pPr>
      <w:ind w:left="1132" w:hanging="283"/>
    </w:pPr>
  </w:style>
  <w:style w:type="paragraph" w:styleId="List5">
    <w:name w:val="List 5"/>
    <w:basedOn w:val="Normal"/>
    <w:rsid w:val="00E01BE4"/>
    <w:pPr>
      <w:ind w:left="1415" w:hanging="283"/>
    </w:pPr>
  </w:style>
  <w:style w:type="paragraph" w:styleId="ListNumber">
    <w:name w:val="List Number"/>
    <w:basedOn w:val="Normal"/>
    <w:rsid w:val="00E01BE4"/>
    <w:pPr>
      <w:numPr>
        <w:numId w:val="1"/>
      </w:numPr>
    </w:pPr>
  </w:style>
  <w:style w:type="paragraph" w:styleId="ListNumber2">
    <w:name w:val="List Number 2"/>
    <w:basedOn w:val="Normal"/>
    <w:rsid w:val="00E01BE4"/>
    <w:pPr>
      <w:numPr>
        <w:numId w:val="2"/>
      </w:numPr>
    </w:pPr>
  </w:style>
  <w:style w:type="paragraph" w:styleId="ListNumber3">
    <w:name w:val="List Number 3"/>
    <w:basedOn w:val="Normal"/>
    <w:rsid w:val="00E01BE4"/>
    <w:pPr>
      <w:numPr>
        <w:numId w:val="3"/>
      </w:numPr>
    </w:pPr>
  </w:style>
  <w:style w:type="paragraph" w:styleId="ListNumber4">
    <w:name w:val="List Number 4"/>
    <w:basedOn w:val="Normal"/>
    <w:rsid w:val="00E01BE4"/>
    <w:pPr>
      <w:numPr>
        <w:numId w:val="4"/>
      </w:numPr>
    </w:pPr>
  </w:style>
  <w:style w:type="paragraph" w:styleId="ListNumber5">
    <w:name w:val="List Number 5"/>
    <w:basedOn w:val="Normal"/>
    <w:rsid w:val="00E01BE4"/>
    <w:pPr>
      <w:numPr>
        <w:numId w:val="5"/>
      </w:numPr>
    </w:pPr>
  </w:style>
  <w:style w:type="paragraph" w:styleId="ListBullet">
    <w:name w:val="List Bullet"/>
    <w:basedOn w:val="Normal"/>
    <w:autoRedefine/>
    <w:rsid w:val="00E01BE4"/>
    <w:pPr>
      <w:numPr>
        <w:numId w:val="6"/>
      </w:numPr>
    </w:pPr>
  </w:style>
  <w:style w:type="paragraph" w:styleId="ListBullet2">
    <w:name w:val="List Bullet 2"/>
    <w:basedOn w:val="Normal"/>
    <w:autoRedefine/>
    <w:rsid w:val="00E01BE4"/>
    <w:pPr>
      <w:numPr>
        <w:numId w:val="7"/>
      </w:numPr>
    </w:pPr>
  </w:style>
  <w:style w:type="paragraph" w:styleId="ListBullet3">
    <w:name w:val="List Bullet 3"/>
    <w:basedOn w:val="Normal"/>
    <w:autoRedefine/>
    <w:rsid w:val="00E01BE4"/>
    <w:pPr>
      <w:numPr>
        <w:numId w:val="8"/>
      </w:numPr>
    </w:pPr>
  </w:style>
  <w:style w:type="paragraph" w:styleId="ListBullet4">
    <w:name w:val="List Bullet 4"/>
    <w:basedOn w:val="Normal"/>
    <w:autoRedefine/>
    <w:rsid w:val="00E01BE4"/>
    <w:pPr>
      <w:numPr>
        <w:numId w:val="9"/>
      </w:numPr>
    </w:pPr>
  </w:style>
  <w:style w:type="paragraph" w:styleId="ListBullet5">
    <w:name w:val="List Bullet 5"/>
    <w:basedOn w:val="Normal"/>
    <w:autoRedefine/>
    <w:rsid w:val="00E01BE4"/>
    <w:pPr>
      <w:numPr>
        <w:numId w:val="10"/>
      </w:numPr>
    </w:pPr>
  </w:style>
  <w:style w:type="paragraph" w:styleId="ListContinue">
    <w:name w:val="List Continue"/>
    <w:basedOn w:val="Normal"/>
    <w:rsid w:val="00E01BE4"/>
    <w:pPr>
      <w:spacing w:after="120"/>
      <w:ind w:left="283"/>
    </w:pPr>
  </w:style>
  <w:style w:type="paragraph" w:styleId="ListContinue2">
    <w:name w:val="List Continue 2"/>
    <w:basedOn w:val="Normal"/>
    <w:rsid w:val="00E01BE4"/>
    <w:pPr>
      <w:spacing w:after="120"/>
      <w:ind w:left="566"/>
    </w:pPr>
  </w:style>
  <w:style w:type="paragraph" w:styleId="ListContinue3">
    <w:name w:val="List Continue 3"/>
    <w:basedOn w:val="Normal"/>
    <w:rsid w:val="00E01BE4"/>
    <w:pPr>
      <w:spacing w:after="120"/>
      <w:ind w:left="849"/>
    </w:pPr>
  </w:style>
  <w:style w:type="paragraph" w:styleId="ListContinue4">
    <w:name w:val="List Continue 4"/>
    <w:basedOn w:val="Normal"/>
    <w:rsid w:val="00E01BE4"/>
    <w:pPr>
      <w:spacing w:after="120"/>
      <w:ind w:left="1132"/>
    </w:pPr>
  </w:style>
  <w:style w:type="paragraph" w:styleId="ListContinue5">
    <w:name w:val="List Continue 5"/>
    <w:basedOn w:val="Normal"/>
    <w:rsid w:val="00E01BE4"/>
    <w:pPr>
      <w:spacing w:after="120"/>
      <w:ind w:left="1415"/>
    </w:pPr>
  </w:style>
  <w:style w:type="paragraph" w:styleId="BlockText">
    <w:name w:val="Block Text"/>
    <w:basedOn w:val="Normal"/>
    <w:rsid w:val="00E01BE4"/>
    <w:pPr>
      <w:spacing w:after="120"/>
      <w:ind w:left="1440" w:right="1440"/>
    </w:pPr>
  </w:style>
  <w:style w:type="paragraph" w:styleId="FootnoteText">
    <w:name w:val="footnote text"/>
    <w:basedOn w:val="Normal"/>
    <w:semiHidden/>
    <w:rsid w:val="00E01BE4"/>
  </w:style>
  <w:style w:type="paragraph" w:styleId="EndnoteText">
    <w:name w:val="endnote text"/>
    <w:basedOn w:val="Normal"/>
    <w:semiHidden/>
    <w:rsid w:val="00E01BE4"/>
  </w:style>
  <w:style w:type="paragraph" w:styleId="BodyTextFirstIndent">
    <w:name w:val="Body Text First Indent"/>
    <w:basedOn w:val="BodyText"/>
    <w:rsid w:val="00E01BE4"/>
    <w:pPr>
      <w:ind w:firstLine="210"/>
    </w:pPr>
  </w:style>
  <w:style w:type="paragraph" w:styleId="BodyTextIndent">
    <w:name w:val="Body Text Indent"/>
    <w:basedOn w:val="Normal"/>
    <w:rsid w:val="00E01BE4"/>
    <w:pPr>
      <w:spacing w:after="120"/>
      <w:ind w:left="283"/>
    </w:pPr>
  </w:style>
  <w:style w:type="paragraph" w:styleId="BodyTextIndent2">
    <w:name w:val="Body Text Indent 2"/>
    <w:basedOn w:val="Normal"/>
    <w:rsid w:val="00E01BE4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E01BE4"/>
    <w:pPr>
      <w:spacing w:after="120"/>
      <w:ind w:left="283"/>
    </w:pPr>
    <w:rPr>
      <w:sz w:val="16"/>
    </w:rPr>
  </w:style>
  <w:style w:type="paragraph" w:styleId="BodyTextFirstIndent2">
    <w:name w:val="Body Text First Indent 2"/>
    <w:basedOn w:val="BodyTextIndent"/>
    <w:rsid w:val="00E01BE4"/>
    <w:pPr>
      <w:ind w:firstLine="210"/>
    </w:pPr>
  </w:style>
  <w:style w:type="paragraph" w:styleId="NormalIndent">
    <w:name w:val="Normal Indent"/>
    <w:basedOn w:val="Normal"/>
    <w:rsid w:val="00E01BE4"/>
    <w:pPr>
      <w:ind w:left="708"/>
    </w:pPr>
  </w:style>
  <w:style w:type="paragraph" w:styleId="Salutation">
    <w:name w:val="Salutation"/>
    <w:basedOn w:val="Normal"/>
    <w:next w:val="Normal"/>
    <w:rsid w:val="00E01BE4"/>
  </w:style>
  <w:style w:type="paragraph" w:styleId="Signature">
    <w:name w:val="Signature"/>
    <w:basedOn w:val="Normal"/>
    <w:rsid w:val="00E01BE4"/>
    <w:pPr>
      <w:ind w:left="4252"/>
    </w:pPr>
  </w:style>
  <w:style w:type="paragraph" w:styleId="Subtitle">
    <w:name w:val="Subtitle"/>
    <w:basedOn w:val="Normal"/>
    <w:qFormat/>
    <w:rsid w:val="00E01BE4"/>
    <w:pPr>
      <w:spacing w:after="60"/>
      <w:jc w:val="center"/>
      <w:outlineLvl w:val="1"/>
    </w:pPr>
    <w:rPr>
      <w:rFonts w:ascii="Arial" w:hAnsi="Arial"/>
      <w:sz w:val="24"/>
    </w:rPr>
  </w:style>
  <w:style w:type="paragraph" w:styleId="TableofFigures">
    <w:name w:val="table of figures"/>
    <w:basedOn w:val="Normal"/>
    <w:next w:val="Normal"/>
    <w:semiHidden/>
    <w:rsid w:val="00E01BE4"/>
    <w:pPr>
      <w:ind w:left="400" w:hanging="400"/>
    </w:pPr>
  </w:style>
  <w:style w:type="paragraph" w:styleId="TableofAuthorities">
    <w:name w:val="table of authorities"/>
    <w:basedOn w:val="Normal"/>
    <w:next w:val="Normal"/>
    <w:semiHidden/>
    <w:rsid w:val="00E01BE4"/>
    <w:pPr>
      <w:ind w:left="200" w:hanging="200"/>
    </w:pPr>
  </w:style>
  <w:style w:type="paragraph" w:styleId="PlainText">
    <w:name w:val="Plain Text"/>
    <w:basedOn w:val="Normal"/>
    <w:rsid w:val="00E01BE4"/>
    <w:rPr>
      <w:rFonts w:ascii="Courier New" w:hAnsi="Courier New"/>
    </w:rPr>
  </w:style>
  <w:style w:type="paragraph" w:styleId="MacroText">
    <w:name w:val="macro"/>
    <w:semiHidden/>
    <w:rsid w:val="00E01B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fr-FR" w:eastAsia="fr-FR"/>
    </w:rPr>
  </w:style>
  <w:style w:type="paragraph" w:styleId="Title">
    <w:name w:val="Title"/>
    <w:basedOn w:val="Normal"/>
    <w:qFormat/>
    <w:rsid w:val="00E01BE4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NoteHeading">
    <w:name w:val="Note Heading"/>
    <w:basedOn w:val="Normal"/>
    <w:next w:val="Normal"/>
    <w:rsid w:val="00E01BE4"/>
  </w:style>
  <w:style w:type="paragraph" w:styleId="TOAHeading">
    <w:name w:val="toa heading"/>
    <w:basedOn w:val="Normal"/>
    <w:next w:val="Normal"/>
    <w:semiHidden/>
    <w:rsid w:val="00E01BE4"/>
    <w:pPr>
      <w:spacing w:before="120"/>
    </w:pPr>
    <w:rPr>
      <w:rFonts w:ascii="Arial" w:hAnsi="Arial"/>
      <w:b/>
      <w:sz w:val="24"/>
    </w:rPr>
  </w:style>
  <w:style w:type="paragraph" w:styleId="IndexHeading">
    <w:name w:val="index heading"/>
    <w:basedOn w:val="Normal"/>
    <w:next w:val="Index1"/>
    <w:semiHidden/>
    <w:rsid w:val="00E01BE4"/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  <w:rsid w:val="00E01BE4"/>
  </w:style>
  <w:style w:type="paragraph" w:styleId="TOC2">
    <w:name w:val="toc 2"/>
    <w:basedOn w:val="Normal"/>
    <w:next w:val="Normal"/>
    <w:autoRedefine/>
    <w:semiHidden/>
    <w:rsid w:val="00E01BE4"/>
    <w:pPr>
      <w:ind w:left="200"/>
    </w:pPr>
  </w:style>
  <w:style w:type="paragraph" w:styleId="TOC3">
    <w:name w:val="toc 3"/>
    <w:basedOn w:val="Normal"/>
    <w:next w:val="Normal"/>
    <w:autoRedefine/>
    <w:semiHidden/>
    <w:rsid w:val="00E01BE4"/>
    <w:pPr>
      <w:ind w:left="400"/>
    </w:pPr>
  </w:style>
  <w:style w:type="paragraph" w:styleId="TOC4">
    <w:name w:val="toc 4"/>
    <w:basedOn w:val="Normal"/>
    <w:next w:val="Normal"/>
    <w:autoRedefine/>
    <w:semiHidden/>
    <w:rsid w:val="00E01BE4"/>
    <w:pPr>
      <w:ind w:left="600"/>
    </w:pPr>
  </w:style>
  <w:style w:type="paragraph" w:styleId="TOC5">
    <w:name w:val="toc 5"/>
    <w:basedOn w:val="Normal"/>
    <w:next w:val="Normal"/>
    <w:autoRedefine/>
    <w:semiHidden/>
    <w:rsid w:val="00E01BE4"/>
    <w:pPr>
      <w:ind w:left="800"/>
    </w:pPr>
  </w:style>
  <w:style w:type="paragraph" w:styleId="TOC6">
    <w:name w:val="toc 6"/>
    <w:basedOn w:val="Normal"/>
    <w:next w:val="Normal"/>
    <w:autoRedefine/>
    <w:semiHidden/>
    <w:rsid w:val="00E01BE4"/>
    <w:pPr>
      <w:ind w:left="1000"/>
    </w:pPr>
  </w:style>
  <w:style w:type="paragraph" w:styleId="TOC7">
    <w:name w:val="toc 7"/>
    <w:basedOn w:val="Normal"/>
    <w:next w:val="Normal"/>
    <w:autoRedefine/>
    <w:semiHidden/>
    <w:rsid w:val="00E01BE4"/>
    <w:pPr>
      <w:ind w:left="1200"/>
    </w:pPr>
  </w:style>
  <w:style w:type="paragraph" w:styleId="TOC8">
    <w:name w:val="toc 8"/>
    <w:basedOn w:val="Normal"/>
    <w:next w:val="Normal"/>
    <w:autoRedefine/>
    <w:semiHidden/>
    <w:rsid w:val="00E01BE4"/>
    <w:pPr>
      <w:ind w:left="1400"/>
    </w:pPr>
  </w:style>
  <w:style w:type="paragraph" w:styleId="TOC9">
    <w:name w:val="toc 9"/>
    <w:basedOn w:val="Normal"/>
    <w:next w:val="Normal"/>
    <w:autoRedefine/>
    <w:semiHidden/>
    <w:rsid w:val="00E01BE4"/>
    <w:pPr>
      <w:ind w:left="1600"/>
    </w:pPr>
  </w:style>
  <w:style w:type="paragraph" w:customStyle="1" w:styleId="DotzweiterEbene">
    <w:name w:val="Dot zweiter Ebene"/>
    <w:basedOn w:val="Normal"/>
    <w:rsid w:val="00E01BE4"/>
    <w:pPr>
      <w:numPr>
        <w:numId w:val="13"/>
      </w:numPr>
    </w:pPr>
  </w:style>
  <w:style w:type="paragraph" w:customStyle="1" w:styleId="bullet1">
    <w:name w:val="bullet 1"/>
    <w:basedOn w:val="Normal"/>
    <w:rsid w:val="00E01BE4"/>
    <w:pPr>
      <w:numPr>
        <w:numId w:val="15"/>
      </w:numPr>
    </w:pPr>
  </w:style>
  <w:style w:type="character" w:styleId="PageNumber">
    <w:name w:val="page number"/>
    <w:basedOn w:val="DefaultParagraphFont"/>
    <w:rsid w:val="00E01BE4"/>
  </w:style>
  <w:style w:type="paragraph" w:customStyle="1" w:styleId="TitleText">
    <w:name w:val="Title Text"/>
    <w:rsid w:val="008C5CD8"/>
    <w:pPr>
      <w:suppressAutoHyphens/>
      <w:spacing w:before="240" w:after="240"/>
    </w:pPr>
    <w:rPr>
      <w:rFonts w:ascii="Arial" w:hAnsi="Arial"/>
      <w:b/>
      <w:sz w:val="32"/>
    </w:rPr>
  </w:style>
  <w:style w:type="paragraph" w:customStyle="1" w:styleId="TitleHeading">
    <w:name w:val="Title Heading"/>
    <w:next w:val="TitleText"/>
    <w:rsid w:val="008C5CD8"/>
    <w:pPr>
      <w:suppressAutoHyphens/>
      <w:spacing w:before="360" w:after="360"/>
    </w:pPr>
    <w:rPr>
      <w:rFonts w:ascii="Arial" w:hAnsi="Arial"/>
      <w:b/>
      <w:sz w:val="36"/>
    </w:rPr>
  </w:style>
  <w:style w:type="paragraph" w:customStyle="1" w:styleId="Logo">
    <w:name w:val="Logo"/>
    <w:basedOn w:val="Normal"/>
    <w:rsid w:val="008C5CD8"/>
    <w:pPr>
      <w:keepLines/>
      <w:framePr w:w="2160" w:h="1195" w:wrap="notBeside" w:vAnchor="page" w:hAnchor="margin" w:xAlign="right" w:y="678" w:anchorLock="1"/>
      <w:spacing w:line="220" w:lineRule="atLeast"/>
    </w:pPr>
    <w:rPr>
      <w:rFonts w:ascii="Arial" w:hAnsi="Arial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C5CD8"/>
    <w:rPr>
      <w:lang w:val="fr-FR" w:eastAsia="fr-FR"/>
    </w:rPr>
  </w:style>
  <w:style w:type="character" w:styleId="FollowedHyperlink">
    <w:name w:val="FollowedHyperlink"/>
    <w:basedOn w:val="DefaultParagraphFont"/>
    <w:rsid w:val="002A0EC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rsid w:val="002A0EC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2A0EC7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2A0EC7"/>
    <w:rPr>
      <w:lang w:val="fr-FR" w:eastAsia="fr-FR"/>
    </w:rPr>
  </w:style>
  <w:style w:type="character" w:customStyle="1" w:styleId="CommentSubjectChar">
    <w:name w:val="Comment Subject Char"/>
    <w:basedOn w:val="CommentTextChar"/>
    <w:link w:val="CommentSubject"/>
    <w:rsid w:val="002A0EC7"/>
    <w:rPr>
      <w:lang w:val="fr-FR" w:eastAsia="fr-FR"/>
    </w:rPr>
  </w:style>
  <w:style w:type="paragraph" w:styleId="BalloonText">
    <w:name w:val="Balloon Text"/>
    <w:basedOn w:val="Normal"/>
    <w:link w:val="BalloonTextChar"/>
    <w:rsid w:val="002A0E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0EC7"/>
    <w:rPr>
      <w:rFonts w:ascii="Tahoma" w:hAnsi="Tahoma" w:cs="Tahoma"/>
      <w:sz w:val="16"/>
      <w:szCs w:val="16"/>
      <w:lang w:val="fr-FR" w:eastAsia="fr-FR"/>
    </w:rPr>
  </w:style>
  <w:style w:type="paragraph" w:customStyle="1" w:styleId="MA-ProfilStandard">
    <w:name w:val="MA-Profil Standard"/>
    <w:rsid w:val="002A0EC7"/>
    <w:pPr>
      <w:spacing w:before="120" w:after="120" w:line="264" w:lineRule="auto"/>
    </w:pPr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3B3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dkuehner\Lokale%20Einstellungen\Temporary%20Internet%20Files\Content.Outlook\TPME4WUI\Mitarbeiterprofil_Anweisungen%20Okt%202010%20(2)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C18190D90FFA4A8E568B85ED46793C" ma:contentTypeVersion="13" ma:contentTypeDescription="Create a new document." ma:contentTypeScope="" ma:versionID="d2bc5363937b0b591cafb313544e0a23">
  <xsd:schema xmlns:xsd="http://www.w3.org/2001/XMLSchema" xmlns:xs="http://www.w3.org/2001/XMLSchema" xmlns:p="http://schemas.microsoft.com/office/2006/metadata/properties" xmlns:ns2="0ecc55e2-dcd6-4e19-bf03-a21212ac7fd3" xmlns:ns3="178ac3de-00e2-4fd5-86f4-011f0f1e4552" targetNamespace="http://schemas.microsoft.com/office/2006/metadata/properties" ma:root="true" ma:fieldsID="d463d88dd9bf8c0fb76573383b90315a" ns2:_="" ns3:_="">
    <xsd:import namespace="0ecc55e2-dcd6-4e19-bf03-a21212ac7fd3"/>
    <xsd:import namespace="178ac3de-00e2-4fd5-86f4-011f0f1e45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c55e2-dcd6-4e19-bf03-a21212ac7f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ac3de-00e2-4fd5-86f4-011f0f1e455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cc55e2-dcd6-4e19-bf03-a21212ac7fd3">
      <Terms xmlns="http://schemas.microsoft.com/office/infopath/2007/PartnerControls"/>
    </lcf76f155ced4ddcb4097134ff3c332f>
    <MediaLengthInSeconds xmlns="0ecc55e2-dcd6-4e19-bf03-a21212ac7fd3" xsi:nil="true"/>
  </documentManagement>
</p:properties>
</file>

<file path=customXml/itemProps1.xml><?xml version="1.0" encoding="utf-8"?>
<ds:datastoreItem xmlns:ds="http://schemas.openxmlformats.org/officeDocument/2006/customXml" ds:itemID="{6EDDF1DA-76B5-4BC8-B720-6673B858E4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C264C5-350A-4271-8B9B-E89834C38513}"/>
</file>

<file path=customXml/itemProps3.xml><?xml version="1.0" encoding="utf-8"?>
<ds:datastoreItem xmlns:ds="http://schemas.openxmlformats.org/officeDocument/2006/customXml" ds:itemID="{3B3C11D7-C852-4BAC-A142-273F52A10CE8}"/>
</file>

<file path=customXml/itemProps4.xml><?xml version="1.0" encoding="utf-8"?>
<ds:datastoreItem xmlns:ds="http://schemas.openxmlformats.org/officeDocument/2006/customXml" ds:itemID="{93001F7D-8458-4DAD-96DF-5F931902F5D3}"/>
</file>

<file path=docProps/app.xml><?xml version="1.0" encoding="utf-8"?>
<Properties xmlns="http://schemas.openxmlformats.org/officeDocument/2006/extended-properties" xmlns:vt="http://schemas.openxmlformats.org/officeDocument/2006/docPropsVTypes">
  <Template>Mitarbeiterprofil_Anweisungen Okt 2010 (2)</Template>
  <TotalTime>0</TotalTime>
  <Pages>3</Pages>
  <Words>451</Words>
  <Characters>2956</Characters>
  <Application>Microsoft Office Word</Application>
  <DocSecurity>4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Mitarbeiterprofil</vt:lpstr>
      <vt:lpstr>Mitarbeiterprofil</vt:lpstr>
    </vt:vector>
  </TitlesOfParts>
  <Company>Capgemini</Company>
  <LinksUpToDate>false</LinksUpToDate>
  <CharactersWithSpaces>3401</CharactersWithSpaces>
  <SharedDoc>false</SharedDoc>
  <HLinks>
    <vt:vector size="6" baseType="variant">
      <vt:variant>
        <vt:i4>4390993</vt:i4>
      </vt:variant>
      <vt:variant>
        <vt:i4>0</vt:i4>
      </vt:variant>
      <vt:variant>
        <vt:i4>0</vt:i4>
      </vt:variant>
      <vt:variant>
        <vt:i4>5</vt:i4>
      </vt:variant>
      <vt:variant>
        <vt:lpwstr>http://sww.sdm.de/org/hr/visitenkarten_fotos_profile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Mitarbeiterprofil</dc:title>
  <dc:creator>Kühner, Daniel</dc:creator>
  <cp:lastModifiedBy>Hoffmann, Steffi</cp:lastModifiedBy>
  <cp:revision>2</cp:revision>
  <cp:lastPrinted>2020-02-11T09:17:00Z</cp:lastPrinted>
  <dcterms:created xsi:type="dcterms:W3CDTF">2021-02-04T09:37:00Z</dcterms:created>
  <dcterms:modified xsi:type="dcterms:W3CDTF">2021-02-04T09:37:00Z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ProgID">
    <vt:lpwstr/>
  </property>
  <property fmtid="{D5CDD505-2E9C-101B-9397-08002B2CF9AE}" pid="3" name="ContentTypeId">
    <vt:lpwstr>0x01010057C18190D90FFA4A8E568B85ED46793C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  <property fmtid="{D5CDD505-2E9C-101B-9397-08002B2CF9AE}" pid="11" name="MediaServiceImageTags">
    <vt:lpwstr/>
  </property>
</Properties>
</file>